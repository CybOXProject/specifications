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72E925D0" w:rsidR="00C71349" w:rsidRPr="00CE06CB" w:rsidRDefault="003965A0" w:rsidP="008C100C">
      <w:pPr>
        <w:pStyle w:val="Title"/>
        <w:rPr>
          <w:sz w:val="28"/>
          <w:szCs w:val="28"/>
        </w:rPr>
      </w:pPr>
      <w:r>
        <w:rPr>
          <w:sz w:val="28"/>
          <w:szCs w:val="28"/>
        </w:rPr>
        <w:t xml:space="preserve">CybOX™ Version </w:t>
      </w:r>
      <w:r w:rsidR="005E5FAB">
        <w:rPr>
          <w:sz w:val="28"/>
          <w:szCs w:val="28"/>
        </w:rPr>
        <w:t>2.1</w:t>
      </w:r>
      <w:r w:rsidR="00E10EA9" w:rsidRPr="00E10EA9">
        <w:rPr>
          <w:sz w:val="28"/>
          <w:szCs w:val="28"/>
        </w:rPr>
        <w:t xml:space="preserve">.1 Part </w:t>
      </w:r>
      <w:r w:rsidR="005F1427">
        <w:rPr>
          <w:sz w:val="28"/>
          <w:szCs w:val="28"/>
        </w:rPr>
        <w:t>0</w:t>
      </w:r>
      <w:r w:rsidR="00B77903">
        <w:rPr>
          <w:sz w:val="28"/>
          <w:szCs w:val="28"/>
        </w:rPr>
        <w:t>1</w:t>
      </w:r>
      <w:r w:rsidR="00E10EA9" w:rsidRPr="00E10EA9">
        <w:rPr>
          <w:sz w:val="28"/>
          <w:szCs w:val="28"/>
        </w:rPr>
        <w:t xml:space="preserve">: </w:t>
      </w:r>
      <w:r w:rsidR="00B77903">
        <w:rPr>
          <w:sz w:val="28"/>
          <w:szCs w:val="28"/>
        </w:rPr>
        <w:t>Overview</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04C1C441" w:rsidR="00E01912" w:rsidRDefault="00BC18AA"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B513BC"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C906CE0" w14:textId="77777777" w:rsidR="006B65C7" w:rsidRPr="00960D49" w:rsidRDefault="00A85148" w:rsidP="006B65C7">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1BAD825A" w14:textId="77777777" w:rsidR="008F61FB" w:rsidRDefault="00A85148" w:rsidP="00E62DFD">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6A6E7A47" w14:textId="77777777" w:rsidR="00A85148" w:rsidRDefault="00A85148" w:rsidP="00E62DFD">
      <w:pPr>
        <w:pStyle w:val="Contributor"/>
        <w:rPr>
          <w:rStyle w:val="Hyperlink"/>
        </w:rPr>
      </w:pPr>
      <w:r>
        <w:t>Rich Piazza (</w:t>
      </w:r>
      <w:hyperlink r:id="rId15" w:history="1">
        <w:r w:rsidRPr="000E62CA">
          <w:rPr>
            <w:rStyle w:val="Hyperlink"/>
          </w:rPr>
          <w:t>rpiazza@mitre.org</w:t>
        </w:r>
      </w:hyperlink>
      <w:r>
        <w:t xml:space="preserve">), </w:t>
      </w:r>
      <w:hyperlink r:id="rId16" w:history="1">
        <w:r>
          <w:rPr>
            <w:rStyle w:val="Hyperlink"/>
          </w:rPr>
          <w:t>MITRE Corporation</w:t>
        </w:r>
      </w:hyperlink>
    </w:p>
    <w:p w14:paraId="5D88B152" w14:textId="6007708D" w:rsidR="00697E77" w:rsidRDefault="00697E77" w:rsidP="00E62DFD">
      <w:pPr>
        <w:pStyle w:val="Contributor"/>
      </w:pPr>
      <w:r>
        <w:t>Desiree Beck (</w:t>
      </w:r>
      <w:hyperlink r:id="rId17" w:history="1">
        <w:r w:rsidRPr="000E62CA">
          <w:rPr>
            <w:rStyle w:val="Hyperlink"/>
          </w:rPr>
          <w:t>dbeck@mitre.org</w:t>
        </w:r>
      </w:hyperlink>
      <w:r>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04A30A0F" w14:textId="14D7D454" w:rsidR="00E62DFD" w:rsidRDefault="003965A0" w:rsidP="00E62DFD">
      <w:pPr>
        <w:pStyle w:val="RelatedWork"/>
      </w:pPr>
      <w:r>
        <w:rPr>
          <w:i/>
        </w:rPr>
        <w:t xml:space="preserve">CybOX™ Version </w:t>
      </w:r>
      <w:r w:rsidR="00545FD1">
        <w:rPr>
          <w:i/>
        </w:rPr>
        <w:t>2.1.1</w:t>
      </w:r>
      <w:r w:rsidR="00E62DFD" w:rsidRPr="00D44DFE">
        <w:rPr>
          <w:i/>
        </w:rPr>
        <w:t xml:space="preserve"> Part </w:t>
      </w:r>
      <w:r w:rsidR="005F1427">
        <w:rPr>
          <w:i/>
        </w:rPr>
        <w:t>0</w:t>
      </w:r>
      <w:r w:rsidR="00E62DFD" w:rsidRPr="00D44DFE">
        <w:rPr>
          <w:i/>
        </w:rPr>
        <w:t>1: Overview</w:t>
      </w:r>
      <w:r w:rsidR="00E62DFD">
        <w:t>.</w:t>
      </w:r>
      <w:r w:rsidR="004B6768">
        <w:t xml:space="preserve"> </w:t>
      </w:r>
    </w:p>
    <w:p w14:paraId="7DC590F3" w14:textId="79D03A10" w:rsidR="00E62DFD" w:rsidRDefault="003965A0" w:rsidP="00E62DFD">
      <w:pPr>
        <w:pStyle w:val="RelatedWork"/>
      </w:pPr>
      <w:r>
        <w:rPr>
          <w:i/>
        </w:rPr>
        <w:t xml:space="preserve">CybOX™ Version </w:t>
      </w:r>
      <w:r w:rsidR="00545FD1">
        <w:rPr>
          <w:i/>
        </w:rPr>
        <w:t>2.1.1</w:t>
      </w:r>
      <w:r w:rsidR="00A85148" w:rsidRPr="00D44DFE">
        <w:rPr>
          <w:i/>
        </w:rPr>
        <w:t xml:space="preserve"> </w:t>
      </w:r>
      <w:r w:rsidR="00E62DFD" w:rsidRPr="00D44DFE">
        <w:rPr>
          <w:i/>
        </w:rPr>
        <w:t xml:space="preserve">Part </w:t>
      </w:r>
      <w:r w:rsidR="005F1427">
        <w:rPr>
          <w:i/>
        </w:rPr>
        <w:t>0</w:t>
      </w:r>
      <w:r w:rsidR="00E62DFD">
        <w:rPr>
          <w:i/>
        </w:rPr>
        <w:t>2</w:t>
      </w:r>
      <w:r w:rsidR="00E62DFD" w:rsidRPr="00D44DFE">
        <w:rPr>
          <w:i/>
        </w:rPr>
        <w:t xml:space="preserve">: </w:t>
      </w:r>
      <w:r w:rsidR="00755A38">
        <w:rPr>
          <w:i/>
        </w:rPr>
        <w:t>Common</w:t>
      </w:r>
      <w:r w:rsidR="00A01E27">
        <w:t xml:space="preserve">. </w:t>
      </w:r>
      <w:r w:rsidR="004D3DAD">
        <w:t>[URI]</w:t>
      </w:r>
    </w:p>
    <w:p w14:paraId="1F56C0A0" w14:textId="331F07FF" w:rsidR="00F94051" w:rsidRDefault="003965A0" w:rsidP="0041375F">
      <w:pPr>
        <w:pStyle w:val="RelatedWork"/>
      </w:pPr>
      <w:r>
        <w:rPr>
          <w:i/>
        </w:rPr>
        <w:t xml:space="preserve">CybOX™ Version </w:t>
      </w:r>
      <w:r w:rsidR="00545FD1">
        <w:rPr>
          <w:i/>
        </w:rPr>
        <w:t>2.1.1</w:t>
      </w:r>
      <w:r w:rsidR="00A85148" w:rsidRPr="00D44DFE">
        <w:rPr>
          <w:i/>
        </w:rPr>
        <w:t xml:space="preserve"> </w:t>
      </w:r>
      <w:r w:rsidR="00755A38" w:rsidRPr="00755A38">
        <w:rPr>
          <w:i/>
        </w:rPr>
        <w:t xml:space="preserve">Part </w:t>
      </w:r>
      <w:r w:rsidR="005F1427">
        <w:rPr>
          <w:i/>
        </w:rPr>
        <w:t>0</w:t>
      </w:r>
      <w:r w:rsidR="00755A38" w:rsidRPr="00755A38">
        <w:rPr>
          <w:i/>
        </w:rPr>
        <w:t>3: Core</w:t>
      </w:r>
      <w:r w:rsidR="00E62DFD">
        <w:t xml:space="preserve">. </w:t>
      </w:r>
      <w:r w:rsidR="00D20183">
        <w:t>[URI]</w:t>
      </w:r>
    </w:p>
    <w:p w14:paraId="60E1ECFF" w14:textId="4DEFDA1C"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4</w:t>
      </w:r>
      <w:r w:rsidR="0073248C" w:rsidRPr="00755A38">
        <w:rPr>
          <w:i/>
        </w:rPr>
        <w:t xml:space="preserve">: </w:t>
      </w:r>
      <w:r w:rsidR="0073248C">
        <w:rPr>
          <w:i/>
        </w:rPr>
        <w:t>Default Extensions</w:t>
      </w:r>
      <w:r w:rsidR="0073248C">
        <w:t>. [URI]</w:t>
      </w:r>
    </w:p>
    <w:p w14:paraId="3578BE5E" w14:textId="1B4BF983"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5</w:t>
      </w:r>
      <w:r w:rsidR="0073248C" w:rsidRPr="00755A38">
        <w:rPr>
          <w:i/>
        </w:rPr>
        <w:t xml:space="preserve">: </w:t>
      </w:r>
      <w:r w:rsidR="0073248C">
        <w:rPr>
          <w:i/>
        </w:rPr>
        <w:t>Default Vocabularies</w:t>
      </w:r>
      <w:r w:rsidR="0073248C">
        <w:t>. [URI]</w:t>
      </w:r>
    </w:p>
    <w:p w14:paraId="71FB0DA7" w14:textId="36D345A0"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6</w:t>
      </w:r>
      <w:r w:rsidR="0073248C" w:rsidRPr="00755A38">
        <w:rPr>
          <w:i/>
        </w:rPr>
        <w:t xml:space="preserve">: </w:t>
      </w:r>
      <w:r w:rsidR="0073248C">
        <w:rPr>
          <w:i/>
        </w:rPr>
        <w:t>UML Model</w:t>
      </w:r>
      <w:r w:rsidR="0073248C">
        <w:t>. [URI]</w:t>
      </w:r>
    </w:p>
    <w:p w14:paraId="372095AB" w14:textId="14566D78"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7</w:t>
      </w:r>
      <w:r w:rsidR="0073248C" w:rsidRPr="00755A38">
        <w:rPr>
          <w:i/>
        </w:rPr>
        <w:t xml:space="preserve">: </w:t>
      </w:r>
      <w:r w:rsidR="0073248C">
        <w:rPr>
          <w:i/>
        </w:rPr>
        <w:t>API Object</w:t>
      </w:r>
      <w:r w:rsidR="0073248C">
        <w:t>. [URI]</w:t>
      </w:r>
    </w:p>
    <w:p w14:paraId="06EA00A7" w14:textId="1395E9C2"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8</w:t>
      </w:r>
      <w:r w:rsidR="0073248C" w:rsidRPr="00755A38">
        <w:rPr>
          <w:i/>
        </w:rPr>
        <w:t xml:space="preserve">: </w:t>
      </w:r>
      <w:r w:rsidR="0073248C">
        <w:rPr>
          <w:i/>
        </w:rPr>
        <w:t>ARP Cache Object</w:t>
      </w:r>
      <w:r w:rsidR="0073248C">
        <w:t>. [URI]</w:t>
      </w:r>
    </w:p>
    <w:p w14:paraId="43790177" w14:textId="4BBD9D6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 xml:space="preserve">Part </w:t>
      </w:r>
      <w:r w:rsidR="005F1427">
        <w:rPr>
          <w:i/>
        </w:rPr>
        <w:t>0</w:t>
      </w:r>
      <w:r w:rsidR="0073248C">
        <w:rPr>
          <w:i/>
        </w:rPr>
        <w:t>9</w:t>
      </w:r>
      <w:r w:rsidR="0073248C" w:rsidRPr="00755A38">
        <w:rPr>
          <w:i/>
        </w:rPr>
        <w:t xml:space="preserve">: </w:t>
      </w:r>
      <w:r w:rsidR="0073248C">
        <w:rPr>
          <w:i/>
        </w:rPr>
        <w:t>AS Object</w:t>
      </w:r>
      <w:r w:rsidR="0073248C">
        <w:t>. [URI]</w:t>
      </w:r>
    </w:p>
    <w:p w14:paraId="013003E4" w14:textId="4D1C53E4"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10</w:t>
      </w:r>
      <w:r w:rsidR="0073248C" w:rsidRPr="00755A38">
        <w:rPr>
          <w:i/>
        </w:rPr>
        <w:t xml:space="preserve">: </w:t>
      </w:r>
      <w:r w:rsidR="0073248C">
        <w:rPr>
          <w:i/>
        </w:rPr>
        <w:t>Account Object</w:t>
      </w:r>
      <w:r w:rsidR="0073248C">
        <w:t>. [URI]</w:t>
      </w:r>
    </w:p>
    <w:p w14:paraId="2D2CABD1" w14:textId="59FD7245"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11</w:t>
      </w:r>
      <w:r w:rsidR="0073248C" w:rsidRPr="00755A38">
        <w:rPr>
          <w:i/>
        </w:rPr>
        <w:t xml:space="preserve">: </w:t>
      </w:r>
      <w:r w:rsidR="0073248C">
        <w:rPr>
          <w:i/>
        </w:rPr>
        <w:t>Address Object</w:t>
      </w:r>
      <w:r w:rsidR="0073248C">
        <w:t>. [URI]</w:t>
      </w:r>
    </w:p>
    <w:p w14:paraId="2EBA7CB2" w14:textId="3A8D9DC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12</w:t>
      </w:r>
      <w:r w:rsidR="0073248C" w:rsidRPr="00755A38">
        <w:rPr>
          <w:i/>
        </w:rPr>
        <w:t xml:space="preserve">: </w:t>
      </w:r>
      <w:r w:rsidR="0073248C">
        <w:rPr>
          <w:i/>
        </w:rPr>
        <w:t>Archive File Object</w:t>
      </w:r>
      <w:r w:rsidR="0073248C">
        <w:t>. [URI]</w:t>
      </w:r>
    </w:p>
    <w:p w14:paraId="14FD810B" w14:textId="0F04A43D" w:rsidR="0073248C" w:rsidRDefault="003965A0" w:rsidP="0041375F">
      <w:pPr>
        <w:pStyle w:val="RelatedWork"/>
      </w:pPr>
      <w:r>
        <w:rPr>
          <w:i/>
        </w:rPr>
        <w:t xml:space="preserve">CybOX™ Version </w:t>
      </w:r>
      <w:r w:rsidR="00545FD1">
        <w:rPr>
          <w:i/>
        </w:rPr>
        <w:t>2.1.1</w:t>
      </w:r>
      <w:r w:rsidR="0073248C" w:rsidRPr="00D44DFE">
        <w:rPr>
          <w:i/>
        </w:rPr>
        <w:t xml:space="preserve"> </w:t>
      </w:r>
      <w:r w:rsidR="0073248C">
        <w:rPr>
          <w:i/>
        </w:rPr>
        <w:t>Part 13</w:t>
      </w:r>
      <w:r w:rsidR="0073248C" w:rsidRPr="00755A38">
        <w:rPr>
          <w:i/>
        </w:rPr>
        <w:t xml:space="preserve">: </w:t>
      </w:r>
      <w:r w:rsidR="0073248C">
        <w:rPr>
          <w:i/>
        </w:rPr>
        <w:t>Artifact Object</w:t>
      </w:r>
      <w:r w:rsidR="0073248C">
        <w:t>. [URI]</w:t>
      </w:r>
    </w:p>
    <w:p w14:paraId="479CEFDB" w14:textId="4207F149"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14</w:t>
      </w:r>
      <w:r w:rsidR="0073248C" w:rsidRPr="00755A38">
        <w:rPr>
          <w:i/>
        </w:rPr>
        <w:t xml:space="preserve">: </w:t>
      </w:r>
      <w:r w:rsidR="0073248C">
        <w:rPr>
          <w:i/>
        </w:rPr>
        <w:t>Code Object</w:t>
      </w:r>
      <w:r w:rsidR="0073248C">
        <w:t>. [URI]</w:t>
      </w:r>
    </w:p>
    <w:p w14:paraId="2EDE2107" w14:textId="7F79AF5D"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15</w:t>
      </w:r>
      <w:r w:rsidR="0073248C" w:rsidRPr="00755A38">
        <w:rPr>
          <w:i/>
        </w:rPr>
        <w:t xml:space="preserve">: </w:t>
      </w:r>
      <w:r w:rsidR="0073248C">
        <w:rPr>
          <w:i/>
        </w:rPr>
        <w:t>Custom Object</w:t>
      </w:r>
      <w:r w:rsidR="0073248C">
        <w:t>. [URI]</w:t>
      </w:r>
    </w:p>
    <w:p w14:paraId="4DCFB4F4" w14:textId="73831B03"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16</w:t>
      </w:r>
      <w:r w:rsidR="0073248C" w:rsidRPr="00755A38">
        <w:rPr>
          <w:i/>
        </w:rPr>
        <w:t xml:space="preserve">: </w:t>
      </w:r>
      <w:r w:rsidR="0073248C">
        <w:rPr>
          <w:i/>
        </w:rPr>
        <w:t>DNS Cache Object</w:t>
      </w:r>
      <w:r w:rsidR="0073248C">
        <w:t>. [URI]</w:t>
      </w:r>
    </w:p>
    <w:p w14:paraId="07F849ED" w14:textId="102B4627"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17</w:t>
      </w:r>
      <w:r w:rsidR="0073248C" w:rsidRPr="00755A38">
        <w:rPr>
          <w:i/>
        </w:rPr>
        <w:t xml:space="preserve">: </w:t>
      </w:r>
      <w:r w:rsidR="0073248C">
        <w:rPr>
          <w:i/>
        </w:rPr>
        <w:t>DNS Query Object</w:t>
      </w:r>
      <w:r w:rsidR="0073248C">
        <w:t>. [URI]</w:t>
      </w:r>
    </w:p>
    <w:p w14:paraId="0747FA9E" w14:textId="0F0F6D6B" w:rsidR="0073248C" w:rsidRDefault="003965A0" w:rsidP="0073248C">
      <w:pPr>
        <w:pStyle w:val="RelatedWork"/>
      </w:pPr>
      <w:r>
        <w:rPr>
          <w:i/>
        </w:rPr>
        <w:t xml:space="preserve">CybOX™ Version </w:t>
      </w:r>
      <w:r w:rsidR="00545FD1">
        <w:rPr>
          <w:i/>
        </w:rPr>
        <w:t>2.1.1</w:t>
      </w:r>
      <w:r w:rsidR="0073248C" w:rsidRPr="00D44DFE">
        <w:rPr>
          <w:i/>
        </w:rPr>
        <w:t xml:space="preserve"> </w:t>
      </w:r>
      <w:r w:rsidR="0073248C">
        <w:rPr>
          <w:i/>
        </w:rPr>
        <w:t>Part 18</w:t>
      </w:r>
      <w:r w:rsidR="0073248C" w:rsidRPr="00755A38">
        <w:rPr>
          <w:i/>
        </w:rPr>
        <w:t xml:space="preserve">: </w:t>
      </w:r>
      <w:r w:rsidR="0073248C">
        <w:rPr>
          <w:i/>
        </w:rPr>
        <w:t>DNS Record Object</w:t>
      </w:r>
      <w:r w:rsidR="0073248C">
        <w:t>. [URI]</w:t>
      </w:r>
    </w:p>
    <w:p w14:paraId="38FB57E6" w14:textId="459CFFC0"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19</w:t>
      </w:r>
      <w:r w:rsidR="00C71F46" w:rsidRPr="00755A38">
        <w:rPr>
          <w:i/>
        </w:rPr>
        <w:t xml:space="preserve">: </w:t>
      </w:r>
      <w:r w:rsidR="00C71F46">
        <w:rPr>
          <w:i/>
        </w:rPr>
        <w:t>Device Object</w:t>
      </w:r>
      <w:r w:rsidR="00C71F46">
        <w:t>. [URI]</w:t>
      </w:r>
    </w:p>
    <w:p w14:paraId="64100930" w14:textId="76C85F0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20</w:t>
      </w:r>
      <w:r w:rsidR="00C71F46" w:rsidRPr="00755A38">
        <w:rPr>
          <w:i/>
        </w:rPr>
        <w:t xml:space="preserve">: </w:t>
      </w:r>
      <w:r w:rsidR="00C71F46">
        <w:rPr>
          <w:i/>
        </w:rPr>
        <w:t>Disk Object</w:t>
      </w:r>
      <w:r w:rsidR="00C71F46">
        <w:t>. [URI]</w:t>
      </w:r>
    </w:p>
    <w:p w14:paraId="783A61A3" w14:textId="0844B3B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21</w:t>
      </w:r>
      <w:r w:rsidR="00C71F46" w:rsidRPr="00755A38">
        <w:rPr>
          <w:i/>
        </w:rPr>
        <w:t xml:space="preserve">: </w:t>
      </w:r>
      <w:r w:rsidR="00C71F46">
        <w:rPr>
          <w:i/>
        </w:rPr>
        <w:t>Disk Partition Object</w:t>
      </w:r>
      <w:r w:rsidR="00C71F46">
        <w:t>. [URI]</w:t>
      </w:r>
    </w:p>
    <w:p w14:paraId="2FF1281C" w14:textId="25AED2D5"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22</w:t>
      </w:r>
      <w:r w:rsidR="00C71F46" w:rsidRPr="00755A38">
        <w:rPr>
          <w:i/>
        </w:rPr>
        <w:t xml:space="preserve">: </w:t>
      </w:r>
      <w:r w:rsidR="00C71F46">
        <w:rPr>
          <w:i/>
        </w:rPr>
        <w:t>Domain Name Object</w:t>
      </w:r>
      <w:r w:rsidR="00C71F46">
        <w:t>. [URI]</w:t>
      </w:r>
    </w:p>
    <w:p w14:paraId="0AC35768" w14:textId="6FCAA3BA" w:rsidR="00C71F46" w:rsidRDefault="003965A0" w:rsidP="00C71F46">
      <w:pPr>
        <w:pStyle w:val="RelatedWork"/>
      </w:pPr>
      <w:r>
        <w:rPr>
          <w:i/>
        </w:rPr>
        <w:t xml:space="preserve">CybOX™ Version </w:t>
      </w:r>
      <w:r w:rsidR="00545FD1">
        <w:rPr>
          <w:i/>
        </w:rPr>
        <w:t>2.1.1</w:t>
      </w:r>
      <w:r w:rsidR="00C71F46" w:rsidRPr="00D44DFE">
        <w:rPr>
          <w:i/>
        </w:rPr>
        <w:t xml:space="preserve"> </w:t>
      </w:r>
      <w:r w:rsidR="00C71F46">
        <w:rPr>
          <w:i/>
        </w:rPr>
        <w:t>Part 23</w:t>
      </w:r>
      <w:r w:rsidR="00C71F46" w:rsidRPr="00755A38">
        <w:rPr>
          <w:i/>
        </w:rPr>
        <w:t xml:space="preserve">: </w:t>
      </w:r>
      <w:r w:rsidR="00C71F46">
        <w:rPr>
          <w:i/>
        </w:rPr>
        <w:t>Email Message Object</w:t>
      </w:r>
      <w:r w:rsidR="00C71F46">
        <w:t>. [URI]</w:t>
      </w:r>
    </w:p>
    <w:p w14:paraId="14BE0993" w14:textId="062A0BB7"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24: File Object</w:t>
      </w:r>
      <w:r w:rsidR="009F2B37">
        <w:t>. [URI]</w:t>
      </w:r>
    </w:p>
    <w:p w14:paraId="5D5D4CF6" w14:textId="0651EE38"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25</w:t>
      </w:r>
      <w:r w:rsidR="009F2B37" w:rsidRPr="00755A38">
        <w:rPr>
          <w:i/>
        </w:rPr>
        <w:t xml:space="preserve">: </w:t>
      </w:r>
      <w:r w:rsidR="009F2B37">
        <w:rPr>
          <w:i/>
        </w:rPr>
        <w:t>GUI Dialogbox Object</w:t>
      </w:r>
      <w:r w:rsidR="009F2B37">
        <w:t>. [URI]</w:t>
      </w:r>
    </w:p>
    <w:p w14:paraId="6F5CCDBC" w14:textId="186EE148" w:rsidR="009F2B37" w:rsidRDefault="003965A0" w:rsidP="009F2B37">
      <w:pPr>
        <w:pStyle w:val="RelatedWork"/>
      </w:pPr>
      <w:r>
        <w:rPr>
          <w:i/>
        </w:rPr>
        <w:t xml:space="preserve">CybOX™ Version </w:t>
      </w:r>
      <w:r w:rsidR="00545FD1">
        <w:rPr>
          <w:i/>
        </w:rPr>
        <w:t>2.1.1</w:t>
      </w:r>
      <w:r w:rsidR="009F2B37" w:rsidRPr="00D44DFE">
        <w:rPr>
          <w:i/>
        </w:rPr>
        <w:t xml:space="preserve"> </w:t>
      </w:r>
      <w:r w:rsidR="009F2B37">
        <w:rPr>
          <w:i/>
        </w:rPr>
        <w:t>Part 26</w:t>
      </w:r>
      <w:r w:rsidR="009F2B37" w:rsidRPr="00755A38">
        <w:rPr>
          <w:i/>
        </w:rPr>
        <w:t xml:space="preserve">: </w:t>
      </w:r>
      <w:r w:rsidR="009F2B37">
        <w:rPr>
          <w:i/>
        </w:rPr>
        <w:t>GUI Object</w:t>
      </w:r>
      <w:r w:rsidR="009F2B37">
        <w:t>. [URI]</w:t>
      </w:r>
    </w:p>
    <w:p w14:paraId="7FA549F4" w14:textId="5CCE2356"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27</w:t>
      </w:r>
      <w:r w:rsidR="00B02A10" w:rsidRPr="00755A38">
        <w:rPr>
          <w:i/>
        </w:rPr>
        <w:t xml:space="preserve">: </w:t>
      </w:r>
      <w:r w:rsidR="00B02A10">
        <w:rPr>
          <w:i/>
        </w:rPr>
        <w:t>GUI Window Object</w:t>
      </w:r>
      <w:r w:rsidR="00B02A10">
        <w:t>. [URI]</w:t>
      </w:r>
    </w:p>
    <w:p w14:paraId="78A9475E" w14:textId="72B1BE12"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28</w:t>
      </w:r>
      <w:r w:rsidR="00B02A10" w:rsidRPr="00755A38">
        <w:rPr>
          <w:i/>
        </w:rPr>
        <w:t xml:space="preserve">: </w:t>
      </w:r>
      <w:r w:rsidR="00B02A10">
        <w:rPr>
          <w:i/>
        </w:rPr>
        <w:t>HTTP Session Object</w:t>
      </w:r>
      <w:r w:rsidR="00B02A10">
        <w:t>. [URI]</w:t>
      </w:r>
    </w:p>
    <w:p w14:paraId="6B30AD2F" w14:textId="4B73B5E9" w:rsidR="00B02A10" w:rsidRDefault="003965A0" w:rsidP="00B02A10">
      <w:pPr>
        <w:pStyle w:val="RelatedWork"/>
      </w:pPr>
      <w:r>
        <w:rPr>
          <w:i/>
        </w:rPr>
        <w:t xml:space="preserve">CybOX™ Version </w:t>
      </w:r>
      <w:r w:rsidR="00545FD1">
        <w:rPr>
          <w:i/>
        </w:rPr>
        <w:t>2.1.1</w:t>
      </w:r>
      <w:r w:rsidR="00B02A10" w:rsidRPr="00D44DFE">
        <w:rPr>
          <w:i/>
        </w:rPr>
        <w:t xml:space="preserve"> </w:t>
      </w:r>
      <w:r w:rsidR="00B02A10">
        <w:rPr>
          <w:i/>
        </w:rPr>
        <w:t>Part 29</w:t>
      </w:r>
      <w:r w:rsidR="00B02A10" w:rsidRPr="00755A38">
        <w:rPr>
          <w:i/>
        </w:rPr>
        <w:t xml:space="preserve">: </w:t>
      </w:r>
      <w:r w:rsidR="00B02A10">
        <w:rPr>
          <w:i/>
        </w:rPr>
        <w:t>Hostname Object</w:t>
      </w:r>
      <w:r w:rsidR="00B02A10">
        <w:t>. [URI]</w:t>
      </w:r>
    </w:p>
    <w:p w14:paraId="63D987A5" w14:textId="48705331"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30: Image File Object</w:t>
      </w:r>
      <w:r w:rsidR="00FD5507">
        <w:t>. [URI]</w:t>
      </w:r>
    </w:p>
    <w:p w14:paraId="1D2C4992" w14:textId="2C89AE1F"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31: Library File Object</w:t>
      </w:r>
      <w:r w:rsidR="00FD5507">
        <w:t>. [URI]</w:t>
      </w:r>
    </w:p>
    <w:p w14:paraId="4EF1DC02" w14:textId="757FBE86"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32: Link Object</w:t>
      </w:r>
      <w:r w:rsidR="00FD5507">
        <w:t>. [URI]</w:t>
      </w:r>
    </w:p>
    <w:p w14:paraId="46ABFA5A" w14:textId="311F08E3"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33: Linux Package Object</w:t>
      </w:r>
      <w:r w:rsidR="00FD5507">
        <w:t>. [URI]</w:t>
      </w:r>
    </w:p>
    <w:p w14:paraId="7E57D310" w14:textId="61C016DC"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34: Memory Object</w:t>
      </w:r>
      <w:r w:rsidR="00FD5507">
        <w:t>. [URI]</w:t>
      </w:r>
    </w:p>
    <w:p w14:paraId="131EFE03" w14:textId="45CF7060"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35: Mutex Object</w:t>
      </w:r>
      <w:r w:rsidR="00FD5507">
        <w:t>. [URI]</w:t>
      </w:r>
    </w:p>
    <w:p w14:paraId="7C1A8452" w14:textId="0760F92E" w:rsidR="00FD5507" w:rsidRDefault="003965A0" w:rsidP="00FD5507">
      <w:pPr>
        <w:pStyle w:val="RelatedWork"/>
      </w:pPr>
      <w:r>
        <w:rPr>
          <w:i/>
        </w:rPr>
        <w:lastRenderedPageBreak/>
        <w:t xml:space="preserve">CybOX™ Version </w:t>
      </w:r>
      <w:r w:rsidR="00545FD1">
        <w:rPr>
          <w:i/>
        </w:rPr>
        <w:t>2.1.1</w:t>
      </w:r>
      <w:r w:rsidR="00FD5507" w:rsidRPr="00D44DFE">
        <w:rPr>
          <w:i/>
        </w:rPr>
        <w:t xml:space="preserve"> </w:t>
      </w:r>
      <w:r w:rsidR="00FD5507">
        <w:rPr>
          <w:i/>
        </w:rPr>
        <w:t>Part 36: Network Connection Object</w:t>
      </w:r>
      <w:r w:rsidR="00FD5507">
        <w:t>. [URI]</w:t>
      </w:r>
    </w:p>
    <w:p w14:paraId="0477101D" w14:textId="0167B6E2"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37: Network Flow Object</w:t>
      </w:r>
      <w:r w:rsidR="00FD5507">
        <w:t>. [URI]</w:t>
      </w:r>
    </w:p>
    <w:p w14:paraId="275305D2" w14:textId="5BAA2391"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38: Network Packet Object</w:t>
      </w:r>
      <w:r w:rsidR="00FD5507">
        <w:t>. [URI]</w:t>
      </w:r>
    </w:p>
    <w:p w14:paraId="7CBB021D" w14:textId="49B475FE"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39: Network Route Entry Object</w:t>
      </w:r>
      <w:r w:rsidR="00FD5507">
        <w:t>. [URI]</w:t>
      </w:r>
    </w:p>
    <w:p w14:paraId="59BD6442" w14:textId="6EDE8EE5" w:rsidR="00FD5507" w:rsidRDefault="003965A0" w:rsidP="00FD5507">
      <w:pPr>
        <w:pStyle w:val="RelatedWork"/>
      </w:pPr>
      <w:r>
        <w:rPr>
          <w:i/>
        </w:rPr>
        <w:t xml:space="preserve">CybOX™ Version </w:t>
      </w:r>
      <w:r w:rsidR="00545FD1">
        <w:rPr>
          <w:i/>
        </w:rPr>
        <w:t>2.1.1</w:t>
      </w:r>
      <w:r w:rsidR="00FD5507" w:rsidRPr="00D44DFE">
        <w:rPr>
          <w:i/>
        </w:rPr>
        <w:t xml:space="preserve"> </w:t>
      </w:r>
      <w:r w:rsidR="00FD5507">
        <w:rPr>
          <w:i/>
        </w:rPr>
        <w:t>Part 40: Network Route Object</w:t>
      </w:r>
      <w:r w:rsidR="00FD5507">
        <w:t>. [URI]</w:t>
      </w:r>
    </w:p>
    <w:p w14:paraId="5D5AF384" w14:textId="4D423252"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41: Network Socket Object</w:t>
      </w:r>
      <w:r w:rsidR="00466176">
        <w:t>. [URI]</w:t>
      </w:r>
    </w:p>
    <w:p w14:paraId="0950C938" w14:textId="038734BC"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42: Network Subnet Object</w:t>
      </w:r>
      <w:r w:rsidR="00466176">
        <w:t>. [URI]</w:t>
      </w:r>
    </w:p>
    <w:p w14:paraId="1A3596C3" w14:textId="6C4D58B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43: PDF File Object</w:t>
      </w:r>
      <w:r w:rsidR="00466176">
        <w:t>. [URI]</w:t>
      </w:r>
    </w:p>
    <w:p w14:paraId="01FDB134" w14:textId="62C777CB"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44: Pipe Object</w:t>
      </w:r>
      <w:r w:rsidR="00466176">
        <w:t>. [URI]</w:t>
      </w:r>
    </w:p>
    <w:p w14:paraId="042BA1C8" w14:textId="03AA2879"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45: Port Object</w:t>
      </w:r>
      <w:r w:rsidR="00466176">
        <w:t>. [URI]</w:t>
      </w:r>
    </w:p>
    <w:p w14:paraId="17E072CC" w14:textId="6304667E"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46: Process Object</w:t>
      </w:r>
      <w:r w:rsidR="00466176">
        <w:t>. [URI]</w:t>
      </w:r>
    </w:p>
    <w:p w14:paraId="6486D60F" w14:textId="44E44A0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47: Product Object</w:t>
      </w:r>
      <w:r w:rsidR="00466176">
        <w:t>. [URI]</w:t>
      </w:r>
    </w:p>
    <w:p w14:paraId="592C7366" w14:textId="77B6727C"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48: SMS Message Object</w:t>
      </w:r>
      <w:r w:rsidR="00466176">
        <w:t>. [URI]</w:t>
      </w:r>
    </w:p>
    <w:p w14:paraId="7558308F" w14:textId="623FA134"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Part 49: Semaphore Object</w:t>
      </w:r>
      <w:r w:rsidR="00466176">
        <w:t>. [URI]</w:t>
      </w:r>
    </w:p>
    <w:p w14:paraId="1DA8BA17" w14:textId="4359407D" w:rsidR="00466176" w:rsidRDefault="003965A0" w:rsidP="00466176">
      <w:pPr>
        <w:pStyle w:val="RelatedWork"/>
      </w:pPr>
      <w:r>
        <w:rPr>
          <w:i/>
        </w:rPr>
        <w:t xml:space="preserve">CybOX™ Version </w:t>
      </w:r>
      <w:r w:rsidR="00545FD1">
        <w:rPr>
          <w:i/>
        </w:rPr>
        <w:t>2.1.1</w:t>
      </w:r>
      <w:r w:rsidR="00466176" w:rsidRPr="00D44DFE">
        <w:rPr>
          <w:i/>
        </w:rPr>
        <w:t xml:space="preserve"> </w:t>
      </w:r>
      <w:r w:rsidR="00466176">
        <w:rPr>
          <w:i/>
        </w:rPr>
        <w:t xml:space="preserve">Part 50: </w:t>
      </w:r>
      <w:r w:rsidR="00C05B34">
        <w:rPr>
          <w:i/>
        </w:rPr>
        <w:t>Socket Address</w:t>
      </w:r>
      <w:r w:rsidR="00466176">
        <w:rPr>
          <w:i/>
        </w:rPr>
        <w:t xml:space="preserve"> Object</w:t>
      </w:r>
      <w:r w:rsidR="00466176">
        <w:t>. [URI]</w:t>
      </w:r>
    </w:p>
    <w:p w14:paraId="1118280A" w14:textId="29433DF8"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51: System Object</w:t>
      </w:r>
      <w:r w:rsidR="00C05B34">
        <w:t>. [URI]</w:t>
      </w:r>
    </w:p>
    <w:p w14:paraId="1DE1B1D6" w14:textId="738DD66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52: URI Object</w:t>
      </w:r>
      <w:r w:rsidR="00C05B34">
        <w:t>. [URI]</w:t>
      </w:r>
    </w:p>
    <w:p w14:paraId="2448075B" w14:textId="5E80DEC1"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53: URL History Object</w:t>
      </w:r>
      <w:r w:rsidR="00C05B34">
        <w:t>. [URI]</w:t>
      </w:r>
    </w:p>
    <w:p w14:paraId="1DB56F5E" w14:textId="2939B8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54: Unix File Object</w:t>
      </w:r>
      <w:r w:rsidR="00C05B34">
        <w:t>. [URI]</w:t>
      </w:r>
    </w:p>
    <w:p w14:paraId="038B3A07" w14:textId="682EA73C"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55: Unix Network Route Entry Object</w:t>
      </w:r>
      <w:r w:rsidR="00C05B34">
        <w:t>. [URI]</w:t>
      </w:r>
    </w:p>
    <w:p w14:paraId="71120BD7" w14:textId="0B09696D"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56: Unix Pipe Object</w:t>
      </w:r>
      <w:r w:rsidR="00C05B34">
        <w:t>. [URI]</w:t>
      </w:r>
    </w:p>
    <w:p w14:paraId="19AF14D4" w14:textId="3B191B3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57: Unix Process Object</w:t>
      </w:r>
      <w:r w:rsidR="00C05B34">
        <w:t>. [URI]</w:t>
      </w:r>
    </w:p>
    <w:p w14:paraId="0EEF49B3" w14:textId="10929B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58: Unix User Account Object</w:t>
      </w:r>
      <w:r w:rsidR="00C05B34">
        <w:t>. [URI]</w:t>
      </w:r>
    </w:p>
    <w:p w14:paraId="6999622A" w14:textId="07EF14FE"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59: Unix Volume Object</w:t>
      </w:r>
      <w:r w:rsidR="00C05B34">
        <w:t>. [URI]</w:t>
      </w:r>
    </w:p>
    <w:p w14:paraId="26650120" w14:textId="2FB64F06"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 xml:space="preserve">Part 60: </w:t>
      </w:r>
      <w:r w:rsidR="00BC18AA">
        <w:rPr>
          <w:i/>
        </w:rPr>
        <w:t>User</w:t>
      </w:r>
      <w:r w:rsidR="00C05B34">
        <w:rPr>
          <w:i/>
        </w:rPr>
        <w:t xml:space="preserve"> Account Object</w:t>
      </w:r>
      <w:r w:rsidR="00C05B34">
        <w:t>. [URI]</w:t>
      </w:r>
    </w:p>
    <w:p w14:paraId="635DCF15" w14:textId="784B60C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61: User Session Object</w:t>
      </w:r>
      <w:r w:rsidR="00C05B34">
        <w:t>. [URI]</w:t>
      </w:r>
    </w:p>
    <w:p w14:paraId="4DA8F942" w14:textId="76206394"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62: Volume Object</w:t>
      </w:r>
      <w:r w:rsidR="00C05B34">
        <w:t>. [URI]</w:t>
      </w:r>
    </w:p>
    <w:p w14:paraId="0EC67156" w14:textId="35D2C857"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63: Whois Object</w:t>
      </w:r>
      <w:r w:rsidR="00C05B34">
        <w:t>. [URI]</w:t>
      </w:r>
    </w:p>
    <w:p w14:paraId="6AAD7172" w14:textId="63054A18"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64: Win Computer Account Object</w:t>
      </w:r>
      <w:r w:rsidR="00C05B34">
        <w:t>. [URI]</w:t>
      </w:r>
    </w:p>
    <w:p w14:paraId="3FF8548C" w14:textId="3FA82E69"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65: Win Critical Section Object</w:t>
      </w:r>
      <w:r w:rsidR="00C05B34">
        <w:t>. [URI]</w:t>
      </w:r>
    </w:p>
    <w:p w14:paraId="089041AA" w14:textId="2BD6FBA6"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66: Win Driver Object</w:t>
      </w:r>
      <w:r w:rsidR="00C05B34">
        <w:t>. [URI]</w:t>
      </w:r>
    </w:p>
    <w:p w14:paraId="402130B3" w14:textId="77101E0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67: Win Event Log Object</w:t>
      </w:r>
      <w:r w:rsidR="00C05B34">
        <w:t>. [URI]</w:t>
      </w:r>
    </w:p>
    <w:p w14:paraId="49F09C32" w14:textId="60F7C557"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68: Win Event Object</w:t>
      </w:r>
      <w:r w:rsidR="00C05B34">
        <w:t>. [URI]</w:t>
      </w:r>
    </w:p>
    <w:p w14:paraId="7CBDC449" w14:textId="57A78EC3"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69: Win Executable File Object</w:t>
      </w:r>
      <w:r w:rsidR="00C05B34">
        <w:t>. [URI]</w:t>
      </w:r>
    </w:p>
    <w:p w14:paraId="66F3FF28" w14:textId="33292E3C"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70: Win File Object</w:t>
      </w:r>
      <w:r w:rsidR="00C05B34">
        <w:t>. [URI]</w:t>
      </w:r>
    </w:p>
    <w:p w14:paraId="301FC3B7" w14:textId="1194B70F"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71: Win Filemapping Object</w:t>
      </w:r>
      <w:r w:rsidR="00C05B34">
        <w:t>. [URI]</w:t>
      </w:r>
    </w:p>
    <w:p w14:paraId="0EA91307" w14:textId="48B3D6EB"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72: Win Handle Object</w:t>
      </w:r>
      <w:r w:rsidR="00C05B34">
        <w:t>. [URI]</w:t>
      </w:r>
    </w:p>
    <w:p w14:paraId="6230BA41" w14:textId="20DACC75"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Part 73: Win Hook Object</w:t>
      </w:r>
      <w:r w:rsidR="00C05B34">
        <w:t>. [URI]</w:t>
      </w:r>
    </w:p>
    <w:p w14:paraId="34E960DD" w14:textId="7CBA4E4E" w:rsidR="00C05B34" w:rsidRDefault="003965A0" w:rsidP="00C05B34">
      <w:pPr>
        <w:pStyle w:val="RelatedWork"/>
      </w:pPr>
      <w:r>
        <w:rPr>
          <w:i/>
        </w:rPr>
        <w:t xml:space="preserve">CybOX™ Version </w:t>
      </w:r>
      <w:r w:rsidR="00545FD1">
        <w:rPr>
          <w:i/>
        </w:rPr>
        <w:t>2.1.1</w:t>
      </w:r>
      <w:r w:rsidR="00C05B34" w:rsidRPr="00D44DFE">
        <w:rPr>
          <w:i/>
        </w:rPr>
        <w:t xml:space="preserve"> </w:t>
      </w:r>
      <w:r w:rsidR="00C05B34">
        <w:rPr>
          <w:i/>
        </w:rPr>
        <w:t xml:space="preserve">Part 74: Win </w:t>
      </w:r>
      <w:r w:rsidR="00FC197D">
        <w:rPr>
          <w:i/>
        </w:rPr>
        <w:t>Kernel Hook</w:t>
      </w:r>
      <w:r w:rsidR="00C05B34">
        <w:rPr>
          <w:i/>
        </w:rPr>
        <w:t xml:space="preserve"> Object</w:t>
      </w:r>
      <w:r w:rsidR="00C05B34">
        <w:t>. [URI]</w:t>
      </w:r>
    </w:p>
    <w:p w14:paraId="045DAC6E" w14:textId="49B4C6D7"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75: Win Kernel Object</w:t>
      </w:r>
      <w:r w:rsidR="00FC197D">
        <w:t>. [URI]</w:t>
      </w:r>
    </w:p>
    <w:p w14:paraId="436EF6AD" w14:textId="3CC03B3B"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76: Win Mailslot Object</w:t>
      </w:r>
      <w:r w:rsidR="00FC197D">
        <w:t>. [URI]</w:t>
      </w:r>
    </w:p>
    <w:p w14:paraId="391E5717" w14:textId="4B74695B"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77: Win Memory Page Region Object</w:t>
      </w:r>
      <w:r w:rsidR="00FC197D">
        <w:t>. [URI]</w:t>
      </w:r>
    </w:p>
    <w:p w14:paraId="0B5A53BA" w14:textId="67F3F3CE"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78: Win Mutex Object</w:t>
      </w:r>
      <w:r w:rsidR="00FC197D">
        <w:t>. [URI]</w:t>
      </w:r>
    </w:p>
    <w:p w14:paraId="0276C231" w14:textId="7ED32FCC"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79: Win Network Route Entry Object</w:t>
      </w:r>
      <w:r w:rsidR="00FC197D">
        <w:t>. [URI]</w:t>
      </w:r>
    </w:p>
    <w:p w14:paraId="6F0AAA37" w14:textId="01AB4DE9"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80: Win Network Share Object</w:t>
      </w:r>
      <w:r w:rsidR="00FC197D">
        <w:t>. [URI]</w:t>
      </w:r>
    </w:p>
    <w:p w14:paraId="298885EB" w14:textId="49945621"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81: Win Pipe Object</w:t>
      </w:r>
      <w:r w:rsidR="00FC197D">
        <w:t>. [URI]</w:t>
      </w:r>
    </w:p>
    <w:p w14:paraId="5DDA6E27" w14:textId="0A8F3B1A"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82: Win Prefetch Object</w:t>
      </w:r>
      <w:r w:rsidR="00FC197D">
        <w:t>. [URI]</w:t>
      </w:r>
    </w:p>
    <w:p w14:paraId="49901B70" w14:textId="7452FFD6"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83: Win Process Object</w:t>
      </w:r>
      <w:r w:rsidR="00FC197D">
        <w:t>. [URI]</w:t>
      </w:r>
    </w:p>
    <w:p w14:paraId="12C2A736" w14:textId="04A39AC6"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84: Win Registry Key Object</w:t>
      </w:r>
      <w:r w:rsidR="00FC197D">
        <w:t>. [URI]</w:t>
      </w:r>
    </w:p>
    <w:p w14:paraId="32B18131" w14:textId="14DB0A50"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85: Win Semaphore Object</w:t>
      </w:r>
      <w:r w:rsidR="00FC197D">
        <w:t>. [URI]</w:t>
      </w:r>
    </w:p>
    <w:p w14:paraId="4ABBF54E" w14:textId="2A68205E"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86: Win Service Object</w:t>
      </w:r>
      <w:r w:rsidR="00FC197D">
        <w:t>. [URI]</w:t>
      </w:r>
    </w:p>
    <w:p w14:paraId="1AD819A4" w14:textId="79EE8718"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87: Win System Object</w:t>
      </w:r>
      <w:r w:rsidR="00FC197D">
        <w:t>. [URI]</w:t>
      </w:r>
    </w:p>
    <w:p w14:paraId="48509F78" w14:textId="7558AAE0"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88: Win System Restore Object</w:t>
      </w:r>
      <w:r w:rsidR="00FC197D">
        <w:t>. [URI]</w:t>
      </w:r>
    </w:p>
    <w:p w14:paraId="0D075683" w14:textId="51AD9235"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89: Win Task Object</w:t>
      </w:r>
      <w:r w:rsidR="00FC197D">
        <w:t>. [URI]</w:t>
      </w:r>
    </w:p>
    <w:p w14:paraId="5D665AF2" w14:textId="3A75FB0A" w:rsidR="00FC197D" w:rsidRDefault="003965A0" w:rsidP="00FC197D">
      <w:pPr>
        <w:pStyle w:val="RelatedWork"/>
      </w:pPr>
      <w:r>
        <w:rPr>
          <w:i/>
        </w:rPr>
        <w:lastRenderedPageBreak/>
        <w:t xml:space="preserve">CybOX™ Version </w:t>
      </w:r>
      <w:r w:rsidR="00545FD1">
        <w:rPr>
          <w:i/>
        </w:rPr>
        <w:t>2.1.1</w:t>
      </w:r>
      <w:r w:rsidR="00FC197D" w:rsidRPr="00D44DFE">
        <w:rPr>
          <w:i/>
        </w:rPr>
        <w:t xml:space="preserve"> </w:t>
      </w:r>
      <w:r w:rsidR="00FC197D">
        <w:rPr>
          <w:i/>
        </w:rPr>
        <w:t>Part 90: Win Thread Object</w:t>
      </w:r>
      <w:r w:rsidR="00FC197D">
        <w:t>. [URI]</w:t>
      </w:r>
    </w:p>
    <w:p w14:paraId="22B6016D" w14:textId="56683C88"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91: Win User Account Object</w:t>
      </w:r>
      <w:r w:rsidR="00FC197D">
        <w:t>. [URI]</w:t>
      </w:r>
    </w:p>
    <w:p w14:paraId="460A1957" w14:textId="794F3C8A"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92: Win Volume Object</w:t>
      </w:r>
      <w:r w:rsidR="00FC197D">
        <w:t>. [URI]</w:t>
      </w:r>
    </w:p>
    <w:p w14:paraId="1D1B9059" w14:textId="7A44349F"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93: Win Waitable Timer Object</w:t>
      </w:r>
      <w:r w:rsidR="00FC197D">
        <w:t>. [URI]</w:t>
      </w:r>
    </w:p>
    <w:p w14:paraId="7A799235" w14:textId="145C95E9" w:rsidR="00FC197D" w:rsidRDefault="003965A0" w:rsidP="00FC197D">
      <w:pPr>
        <w:pStyle w:val="RelatedWork"/>
      </w:pPr>
      <w:r>
        <w:rPr>
          <w:i/>
        </w:rPr>
        <w:t xml:space="preserve">CybOX™ Version </w:t>
      </w:r>
      <w:r w:rsidR="00545FD1">
        <w:rPr>
          <w:i/>
        </w:rPr>
        <w:t>2.1.1</w:t>
      </w:r>
      <w:r w:rsidR="00FC197D" w:rsidRPr="00D44DFE">
        <w:rPr>
          <w:i/>
        </w:rPr>
        <w:t xml:space="preserve"> </w:t>
      </w:r>
      <w:r w:rsidR="00FC197D">
        <w:rPr>
          <w:i/>
        </w:rPr>
        <w:t>Part 94: X509 Certificate Object</w:t>
      </w:r>
      <w:r w:rsidR="00FC197D">
        <w:t>. [URI]</w:t>
      </w:r>
    </w:p>
    <w:p w14:paraId="4E810B57" w14:textId="77777777" w:rsidR="0073248C" w:rsidRDefault="0073248C" w:rsidP="00FC197D">
      <w:pPr>
        <w:pStyle w:val="RelatedWork"/>
        <w:numPr>
          <w:ilvl w:val="0"/>
          <w:numId w:val="0"/>
        </w:numPr>
        <w:ind w:left="1080"/>
      </w:pP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6BBF5774" w:rsidR="008F61FB" w:rsidRDefault="004718C0" w:rsidP="0023482D">
      <w:pPr>
        <w:pStyle w:val="RelatedWork"/>
      </w:pPr>
      <w:r w:rsidRPr="00F94051">
        <w:rPr>
          <w:i/>
        </w:rPr>
        <w:t>STIX</w:t>
      </w:r>
      <w:r w:rsidR="003965A0">
        <w:t>™</w:t>
      </w:r>
      <w:r w:rsidRPr="00F94051">
        <w:rPr>
          <w:i/>
        </w:rPr>
        <w:t xml:space="preserve"> Version 1.2.1</w:t>
      </w:r>
      <w:r>
        <w:rPr>
          <w:i/>
        </w:rPr>
        <w:t xml:space="preserve"> (</w:t>
      </w:r>
      <w:commentRangeStart w:id="3"/>
      <w:r>
        <w:rPr>
          <w:i/>
        </w:rPr>
        <w:t>placeholder</w:t>
      </w:r>
      <w:commentRangeEnd w:id="3"/>
      <w:r>
        <w:rPr>
          <w:rStyle w:val="CommentReference"/>
        </w:rPr>
        <w:commentReference w:id="3"/>
      </w:r>
      <w:r>
        <w:rPr>
          <w:i/>
        </w:rPr>
        <w:t>)</w:t>
      </w:r>
    </w:p>
    <w:p w14:paraId="517DCF84" w14:textId="77777777" w:rsidR="00735E3A" w:rsidRDefault="00735E3A" w:rsidP="00735E3A">
      <w:pPr>
        <w:pStyle w:val="Titlepageinfo"/>
      </w:pPr>
      <w:r>
        <w:t>Abstract:</w:t>
      </w:r>
    </w:p>
    <w:p w14:paraId="628ED743" w14:textId="7AF38D77"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w:t>
      </w:r>
      <w:r w:rsidR="00B77903" w:rsidRPr="00487E8E">
        <w:t xml:space="preserve">This document serves as an overview of those specifications and defines how they are used within the broader </w:t>
      </w:r>
      <w:r w:rsidR="00B77903">
        <w:t>CybOX</w:t>
      </w:r>
      <w:r w:rsidR="00B77903" w:rsidRPr="00487E8E">
        <w:t xml:space="preserve"> framework</w:t>
      </w:r>
      <w:r w:rsidRPr="007A390A">
        <w: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p>
    <w:p w14:paraId="18DA7165" w14:textId="77777777" w:rsidR="006E4329" w:rsidRDefault="006E4329" w:rsidP="00544386">
      <w:pPr>
        <w:pStyle w:val="Abstract"/>
      </w:pPr>
    </w:p>
    <w:p w14:paraId="0F3D004F" w14:textId="77777777" w:rsidR="001E392A" w:rsidRDefault="001E392A" w:rsidP="00544386">
      <w:pPr>
        <w:pStyle w:val="Abstract"/>
      </w:pPr>
    </w:p>
    <w:p w14:paraId="565427CB" w14:textId="7DFB589C" w:rsidR="001A5594" w:rsidRPr="00852E10" w:rsidRDefault="00004907" w:rsidP="001A5594">
      <w:r>
        <w:t>Copyright © OASIS Open 2016</w:t>
      </w:r>
      <w:r w:rsidR="001A5594" w:rsidRPr="00852E10">
        <w:t>. All Rights Reserved.</w:t>
      </w:r>
    </w:p>
    <w:p w14:paraId="758778AD" w14:textId="77777777" w:rsidR="001A5594" w:rsidRPr="00852E10" w:rsidRDefault="001A5594" w:rsidP="001A5594">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92D6E32" w14:textId="77777777" w:rsidR="001A5594" w:rsidRPr="00852E10" w:rsidRDefault="001A5594" w:rsidP="001A559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E95CFE" w14:textId="77777777" w:rsidR="001A5594" w:rsidRDefault="001A5594" w:rsidP="001A5594">
      <w:r w:rsidRPr="00852E10">
        <w:t>The limited permissions granted above are perpetual and will not be revoked by OASIS or its successors or assigns.</w:t>
      </w:r>
    </w:p>
    <w:p w14:paraId="29A1342C" w14:textId="77777777" w:rsidR="001A5594" w:rsidRDefault="001A5594" w:rsidP="001A5594">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85B42CB" w14:textId="3F5C8039" w:rsidR="001A5594" w:rsidRPr="00960D49" w:rsidRDefault="001A5594" w:rsidP="001A5594">
      <w:pPr>
        <w:rPr>
          <w:szCs w:val="20"/>
        </w:rPr>
      </w:pPr>
      <w:r>
        <w:t>Portions copyright © Un</w:t>
      </w:r>
      <w:r w:rsidR="00004907">
        <w:t>ited States Government 2012-2016</w:t>
      </w:r>
      <w:r>
        <w:t>.  All Rights Reserved.</w:t>
      </w:r>
      <w:r>
        <w:br/>
      </w:r>
      <w:r>
        <w:br/>
        <w:t xml:space="preserve">STIX™, TAXII™, AND CybOX™ (STANDARD OR STANDARDS) AND THEIR COMPONENT PARTS </w:t>
      </w:r>
      <w:r>
        <w:lastRenderedPageBreak/>
        <w:t>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7F73677F" w14:textId="4188B631" w:rsidR="007F650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0222097" w:history="1">
        <w:r w:rsidR="007F6504" w:rsidRPr="006D7E73">
          <w:rPr>
            <w:rStyle w:val="Hyperlink"/>
            <w:noProof/>
          </w:rPr>
          <w:t>1</w:t>
        </w:r>
        <w:r w:rsidR="007F6504">
          <w:rPr>
            <w:rFonts w:asciiTheme="minorHAnsi" w:eastAsiaTheme="minorEastAsia" w:hAnsiTheme="minorHAnsi" w:cstheme="minorBidi"/>
            <w:noProof/>
            <w:sz w:val="22"/>
            <w:szCs w:val="22"/>
          </w:rPr>
          <w:tab/>
        </w:r>
        <w:r w:rsidR="007F6504" w:rsidRPr="006D7E73">
          <w:rPr>
            <w:rStyle w:val="Hyperlink"/>
            <w:noProof/>
          </w:rPr>
          <w:t>Introduction</w:t>
        </w:r>
        <w:r w:rsidR="007F6504">
          <w:rPr>
            <w:noProof/>
            <w:webHidden/>
          </w:rPr>
          <w:tab/>
        </w:r>
        <w:r w:rsidR="007F6504">
          <w:rPr>
            <w:noProof/>
            <w:webHidden/>
          </w:rPr>
          <w:fldChar w:fldCharType="begin"/>
        </w:r>
        <w:r w:rsidR="007F6504">
          <w:rPr>
            <w:noProof/>
            <w:webHidden/>
          </w:rPr>
          <w:instrText xml:space="preserve"> PAGEREF _Toc450222097 \h </w:instrText>
        </w:r>
        <w:r w:rsidR="007F6504">
          <w:rPr>
            <w:noProof/>
            <w:webHidden/>
          </w:rPr>
        </w:r>
        <w:r w:rsidR="007F6504">
          <w:rPr>
            <w:noProof/>
            <w:webHidden/>
          </w:rPr>
          <w:fldChar w:fldCharType="separate"/>
        </w:r>
        <w:r w:rsidR="007F6504">
          <w:rPr>
            <w:noProof/>
            <w:webHidden/>
          </w:rPr>
          <w:t>6</w:t>
        </w:r>
        <w:r w:rsidR="007F6504">
          <w:rPr>
            <w:noProof/>
            <w:webHidden/>
          </w:rPr>
          <w:fldChar w:fldCharType="end"/>
        </w:r>
      </w:hyperlink>
    </w:p>
    <w:p w14:paraId="0956670E" w14:textId="2BE4F59C" w:rsidR="007F6504" w:rsidRDefault="00B513BC">
      <w:pPr>
        <w:pStyle w:val="TOC2"/>
        <w:tabs>
          <w:tab w:val="right" w:leader="dot" w:pos="9350"/>
        </w:tabs>
        <w:rPr>
          <w:rFonts w:asciiTheme="minorHAnsi" w:eastAsiaTheme="minorEastAsia" w:hAnsiTheme="minorHAnsi" w:cstheme="minorBidi"/>
          <w:noProof/>
          <w:sz w:val="22"/>
          <w:szCs w:val="22"/>
        </w:rPr>
      </w:pPr>
      <w:hyperlink w:anchor="_Toc450222098" w:history="1">
        <w:r w:rsidR="007F6504" w:rsidRPr="006D7E73">
          <w:rPr>
            <w:rStyle w:val="Hyperlink"/>
            <w:noProof/>
          </w:rPr>
          <w:t>1.1 CybOX Specification Documents</w:t>
        </w:r>
        <w:r w:rsidR="007F6504">
          <w:rPr>
            <w:noProof/>
            <w:webHidden/>
          </w:rPr>
          <w:tab/>
        </w:r>
        <w:r w:rsidR="007F6504">
          <w:rPr>
            <w:noProof/>
            <w:webHidden/>
          </w:rPr>
          <w:fldChar w:fldCharType="begin"/>
        </w:r>
        <w:r w:rsidR="007F6504">
          <w:rPr>
            <w:noProof/>
            <w:webHidden/>
          </w:rPr>
          <w:instrText xml:space="preserve"> PAGEREF _Toc450222098 \h </w:instrText>
        </w:r>
        <w:r w:rsidR="007F6504">
          <w:rPr>
            <w:noProof/>
            <w:webHidden/>
          </w:rPr>
        </w:r>
        <w:r w:rsidR="007F6504">
          <w:rPr>
            <w:noProof/>
            <w:webHidden/>
          </w:rPr>
          <w:fldChar w:fldCharType="separate"/>
        </w:r>
        <w:r w:rsidR="007F6504">
          <w:rPr>
            <w:noProof/>
            <w:webHidden/>
          </w:rPr>
          <w:t>6</w:t>
        </w:r>
        <w:r w:rsidR="007F6504">
          <w:rPr>
            <w:noProof/>
            <w:webHidden/>
          </w:rPr>
          <w:fldChar w:fldCharType="end"/>
        </w:r>
      </w:hyperlink>
    </w:p>
    <w:p w14:paraId="52BC3790" w14:textId="1C6694EC" w:rsidR="007F6504" w:rsidRDefault="00B513BC">
      <w:pPr>
        <w:pStyle w:val="TOC2"/>
        <w:tabs>
          <w:tab w:val="right" w:leader="dot" w:pos="9350"/>
        </w:tabs>
        <w:rPr>
          <w:rFonts w:asciiTheme="minorHAnsi" w:eastAsiaTheme="minorEastAsia" w:hAnsiTheme="minorHAnsi" w:cstheme="minorBidi"/>
          <w:noProof/>
          <w:sz w:val="22"/>
          <w:szCs w:val="22"/>
        </w:rPr>
      </w:pPr>
      <w:hyperlink w:anchor="_Toc450222099" w:history="1">
        <w:r w:rsidR="007F6504" w:rsidRPr="006D7E73">
          <w:rPr>
            <w:rStyle w:val="Hyperlink"/>
            <w:noProof/>
          </w:rPr>
          <w:t>1.2 Document Conventions</w:t>
        </w:r>
        <w:r w:rsidR="007F6504">
          <w:rPr>
            <w:noProof/>
            <w:webHidden/>
          </w:rPr>
          <w:tab/>
        </w:r>
        <w:r w:rsidR="007F6504">
          <w:rPr>
            <w:noProof/>
            <w:webHidden/>
          </w:rPr>
          <w:fldChar w:fldCharType="begin"/>
        </w:r>
        <w:r w:rsidR="007F6504">
          <w:rPr>
            <w:noProof/>
            <w:webHidden/>
          </w:rPr>
          <w:instrText xml:space="preserve"> PAGEREF _Toc450222099 \h </w:instrText>
        </w:r>
        <w:r w:rsidR="007F6504">
          <w:rPr>
            <w:noProof/>
            <w:webHidden/>
          </w:rPr>
        </w:r>
        <w:r w:rsidR="007F6504">
          <w:rPr>
            <w:noProof/>
            <w:webHidden/>
          </w:rPr>
          <w:fldChar w:fldCharType="separate"/>
        </w:r>
        <w:r w:rsidR="007F6504">
          <w:rPr>
            <w:noProof/>
            <w:webHidden/>
          </w:rPr>
          <w:t>6</w:t>
        </w:r>
        <w:r w:rsidR="007F6504">
          <w:rPr>
            <w:noProof/>
            <w:webHidden/>
          </w:rPr>
          <w:fldChar w:fldCharType="end"/>
        </w:r>
      </w:hyperlink>
    </w:p>
    <w:p w14:paraId="19AC60FD" w14:textId="06903A32" w:rsidR="007F6504" w:rsidRDefault="00B513BC">
      <w:pPr>
        <w:pStyle w:val="TOC3"/>
        <w:tabs>
          <w:tab w:val="right" w:leader="dot" w:pos="9350"/>
        </w:tabs>
        <w:rPr>
          <w:rFonts w:asciiTheme="minorHAnsi" w:eastAsiaTheme="minorEastAsia" w:hAnsiTheme="minorHAnsi" w:cstheme="minorBidi"/>
          <w:noProof/>
          <w:sz w:val="22"/>
          <w:szCs w:val="22"/>
        </w:rPr>
      </w:pPr>
      <w:hyperlink w:anchor="_Toc450222100" w:history="1">
        <w:r w:rsidR="007F6504" w:rsidRPr="006D7E73">
          <w:rPr>
            <w:rStyle w:val="Hyperlink"/>
            <w:noProof/>
          </w:rPr>
          <w:t>1.2.1 Fonts</w:t>
        </w:r>
        <w:r w:rsidR="007F6504">
          <w:rPr>
            <w:noProof/>
            <w:webHidden/>
          </w:rPr>
          <w:tab/>
        </w:r>
        <w:r w:rsidR="007F6504">
          <w:rPr>
            <w:noProof/>
            <w:webHidden/>
          </w:rPr>
          <w:fldChar w:fldCharType="begin"/>
        </w:r>
        <w:r w:rsidR="007F6504">
          <w:rPr>
            <w:noProof/>
            <w:webHidden/>
          </w:rPr>
          <w:instrText xml:space="preserve"> PAGEREF _Toc450222100 \h </w:instrText>
        </w:r>
        <w:r w:rsidR="007F6504">
          <w:rPr>
            <w:noProof/>
            <w:webHidden/>
          </w:rPr>
        </w:r>
        <w:r w:rsidR="007F6504">
          <w:rPr>
            <w:noProof/>
            <w:webHidden/>
          </w:rPr>
          <w:fldChar w:fldCharType="separate"/>
        </w:r>
        <w:r w:rsidR="007F6504">
          <w:rPr>
            <w:noProof/>
            <w:webHidden/>
          </w:rPr>
          <w:t>6</w:t>
        </w:r>
        <w:r w:rsidR="007F6504">
          <w:rPr>
            <w:noProof/>
            <w:webHidden/>
          </w:rPr>
          <w:fldChar w:fldCharType="end"/>
        </w:r>
      </w:hyperlink>
    </w:p>
    <w:p w14:paraId="05117CF1" w14:textId="6ADCBBAE" w:rsidR="007F6504" w:rsidRDefault="00B513BC">
      <w:pPr>
        <w:pStyle w:val="TOC3"/>
        <w:tabs>
          <w:tab w:val="right" w:leader="dot" w:pos="9350"/>
        </w:tabs>
        <w:rPr>
          <w:rFonts w:asciiTheme="minorHAnsi" w:eastAsiaTheme="minorEastAsia" w:hAnsiTheme="minorHAnsi" w:cstheme="minorBidi"/>
          <w:noProof/>
          <w:sz w:val="22"/>
          <w:szCs w:val="22"/>
        </w:rPr>
      </w:pPr>
      <w:hyperlink w:anchor="_Toc450222101" w:history="1">
        <w:r w:rsidR="007F6504" w:rsidRPr="006D7E73">
          <w:rPr>
            <w:rStyle w:val="Hyperlink"/>
            <w:noProof/>
          </w:rPr>
          <w:t>1.2.2 UML Package References</w:t>
        </w:r>
        <w:r w:rsidR="007F6504">
          <w:rPr>
            <w:noProof/>
            <w:webHidden/>
          </w:rPr>
          <w:tab/>
        </w:r>
        <w:r w:rsidR="007F6504">
          <w:rPr>
            <w:noProof/>
            <w:webHidden/>
          </w:rPr>
          <w:fldChar w:fldCharType="begin"/>
        </w:r>
        <w:r w:rsidR="007F6504">
          <w:rPr>
            <w:noProof/>
            <w:webHidden/>
          </w:rPr>
          <w:instrText xml:space="preserve"> PAGEREF _Toc450222101 \h </w:instrText>
        </w:r>
        <w:r w:rsidR="007F6504">
          <w:rPr>
            <w:noProof/>
            <w:webHidden/>
          </w:rPr>
        </w:r>
        <w:r w:rsidR="007F6504">
          <w:rPr>
            <w:noProof/>
            <w:webHidden/>
          </w:rPr>
          <w:fldChar w:fldCharType="separate"/>
        </w:r>
        <w:r w:rsidR="007F6504">
          <w:rPr>
            <w:noProof/>
            <w:webHidden/>
          </w:rPr>
          <w:t>7</w:t>
        </w:r>
        <w:r w:rsidR="007F6504">
          <w:rPr>
            <w:noProof/>
            <w:webHidden/>
          </w:rPr>
          <w:fldChar w:fldCharType="end"/>
        </w:r>
      </w:hyperlink>
    </w:p>
    <w:p w14:paraId="0AF2D16B" w14:textId="61B6E772" w:rsidR="007F6504" w:rsidRDefault="00B513BC">
      <w:pPr>
        <w:pStyle w:val="TOC3"/>
        <w:tabs>
          <w:tab w:val="right" w:leader="dot" w:pos="9350"/>
        </w:tabs>
        <w:rPr>
          <w:rFonts w:asciiTheme="minorHAnsi" w:eastAsiaTheme="minorEastAsia" w:hAnsiTheme="minorHAnsi" w:cstheme="minorBidi"/>
          <w:noProof/>
          <w:sz w:val="22"/>
          <w:szCs w:val="22"/>
        </w:rPr>
      </w:pPr>
      <w:hyperlink w:anchor="_Toc450222102" w:history="1">
        <w:r w:rsidR="007F6504" w:rsidRPr="006D7E73">
          <w:rPr>
            <w:rStyle w:val="Hyperlink"/>
            <w:noProof/>
          </w:rPr>
          <w:t>1.2.3 UML Diagrams</w:t>
        </w:r>
        <w:r w:rsidR="007F6504">
          <w:rPr>
            <w:noProof/>
            <w:webHidden/>
          </w:rPr>
          <w:tab/>
        </w:r>
        <w:r w:rsidR="007F6504">
          <w:rPr>
            <w:noProof/>
            <w:webHidden/>
          </w:rPr>
          <w:fldChar w:fldCharType="begin"/>
        </w:r>
        <w:r w:rsidR="007F6504">
          <w:rPr>
            <w:noProof/>
            <w:webHidden/>
          </w:rPr>
          <w:instrText xml:space="preserve"> PAGEREF _Toc450222102 \h </w:instrText>
        </w:r>
        <w:r w:rsidR="007F6504">
          <w:rPr>
            <w:noProof/>
            <w:webHidden/>
          </w:rPr>
        </w:r>
        <w:r w:rsidR="007F6504">
          <w:rPr>
            <w:noProof/>
            <w:webHidden/>
          </w:rPr>
          <w:fldChar w:fldCharType="separate"/>
        </w:r>
        <w:r w:rsidR="007F6504">
          <w:rPr>
            <w:noProof/>
            <w:webHidden/>
          </w:rPr>
          <w:t>7</w:t>
        </w:r>
        <w:r w:rsidR="007F6504">
          <w:rPr>
            <w:noProof/>
            <w:webHidden/>
          </w:rPr>
          <w:fldChar w:fldCharType="end"/>
        </w:r>
      </w:hyperlink>
    </w:p>
    <w:p w14:paraId="20589B43" w14:textId="14F0285E" w:rsidR="007F6504" w:rsidRDefault="00B513BC">
      <w:pPr>
        <w:pStyle w:val="TOC4"/>
        <w:tabs>
          <w:tab w:val="right" w:leader="dot" w:pos="9350"/>
        </w:tabs>
        <w:rPr>
          <w:rFonts w:asciiTheme="minorHAnsi" w:eastAsiaTheme="minorEastAsia" w:hAnsiTheme="minorHAnsi" w:cstheme="minorBidi"/>
          <w:noProof/>
          <w:sz w:val="22"/>
          <w:szCs w:val="22"/>
        </w:rPr>
      </w:pPr>
      <w:hyperlink w:anchor="_Toc450222103" w:history="1">
        <w:r w:rsidR="007F6504" w:rsidRPr="006D7E73">
          <w:rPr>
            <w:rStyle w:val="Hyperlink"/>
            <w:noProof/>
          </w:rPr>
          <w:t>1.2.3.1 Class Properties</w:t>
        </w:r>
        <w:r w:rsidR="007F6504">
          <w:rPr>
            <w:noProof/>
            <w:webHidden/>
          </w:rPr>
          <w:tab/>
        </w:r>
        <w:r w:rsidR="007F6504">
          <w:rPr>
            <w:noProof/>
            <w:webHidden/>
          </w:rPr>
          <w:fldChar w:fldCharType="begin"/>
        </w:r>
        <w:r w:rsidR="007F6504">
          <w:rPr>
            <w:noProof/>
            <w:webHidden/>
          </w:rPr>
          <w:instrText xml:space="preserve"> PAGEREF _Toc450222103 \h </w:instrText>
        </w:r>
        <w:r w:rsidR="007F6504">
          <w:rPr>
            <w:noProof/>
            <w:webHidden/>
          </w:rPr>
        </w:r>
        <w:r w:rsidR="007F6504">
          <w:rPr>
            <w:noProof/>
            <w:webHidden/>
          </w:rPr>
          <w:fldChar w:fldCharType="separate"/>
        </w:r>
        <w:r w:rsidR="007F6504">
          <w:rPr>
            <w:noProof/>
            <w:webHidden/>
          </w:rPr>
          <w:t>7</w:t>
        </w:r>
        <w:r w:rsidR="007F6504">
          <w:rPr>
            <w:noProof/>
            <w:webHidden/>
          </w:rPr>
          <w:fldChar w:fldCharType="end"/>
        </w:r>
      </w:hyperlink>
    </w:p>
    <w:p w14:paraId="02492552" w14:textId="3A2FB409" w:rsidR="007F6504" w:rsidRDefault="00B513BC">
      <w:pPr>
        <w:pStyle w:val="TOC4"/>
        <w:tabs>
          <w:tab w:val="right" w:leader="dot" w:pos="9350"/>
        </w:tabs>
        <w:rPr>
          <w:rFonts w:asciiTheme="minorHAnsi" w:eastAsiaTheme="minorEastAsia" w:hAnsiTheme="minorHAnsi" w:cstheme="minorBidi"/>
          <w:noProof/>
          <w:sz w:val="22"/>
          <w:szCs w:val="22"/>
        </w:rPr>
      </w:pPr>
      <w:hyperlink w:anchor="_Toc450222104" w:history="1">
        <w:r w:rsidR="007F6504" w:rsidRPr="006D7E73">
          <w:rPr>
            <w:rStyle w:val="Hyperlink"/>
            <w:noProof/>
          </w:rPr>
          <w:t>1.2.3.2 Diagram Icons and Arrow Types</w:t>
        </w:r>
        <w:r w:rsidR="007F6504">
          <w:rPr>
            <w:noProof/>
            <w:webHidden/>
          </w:rPr>
          <w:tab/>
        </w:r>
        <w:r w:rsidR="007F6504">
          <w:rPr>
            <w:noProof/>
            <w:webHidden/>
          </w:rPr>
          <w:fldChar w:fldCharType="begin"/>
        </w:r>
        <w:r w:rsidR="007F6504">
          <w:rPr>
            <w:noProof/>
            <w:webHidden/>
          </w:rPr>
          <w:instrText xml:space="preserve"> PAGEREF _Toc450222104 \h </w:instrText>
        </w:r>
        <w:r w:rsidR="007F6504">
          <w:rPr>
            <w:noProof/>
            <w:webHidden/>
          </w:rPr>
        </w:r>
        <w:r w:rsidR="007F6504">
          <w:rPr>
            <w:noProof/>
            <w:webHidden/>
          </w:rPr>
          <w:fldChar w:fldCharType="separate"/>
        </w:r>
        <w:r w:rsidR="007F6504">
          <w:rPr>
            <w:noProof/>
            <w:webHidden/>
          </w:rPr>
          <w:t>7</w:t>
        </w:r>
        <w:r w:rsidR="007F6504">
          <w:rPr>
            <w:noProof/>
            <w:webHidden/>
          </w:rPr>
          <w:fldChar w:fldCharType="end"/>
        </w:r>
      </w:hyperlink>
    </w:p>
    <w:p w14:paraId="4B29754F" w14:textId="5978869F" w:rsidR="007F6504" w:rsidRDefault="00B513BC">
      <w:pPr>
        <w:pStyle w:val="TOC2"/>
        <w:tabs>
          <w:tab w:val="right" w:leader="dot" w:pos="9350"/>
        </w:tabs>
        <w:rPr>
          <w:rFonts w:asciiTheme="minorHAnsi" w:eastAsiaTheme="minorEastAsia" w:hAnsiTheme="minorHAnsi" w:cstheme="minorBidi"/>
          <w:noProof/>
          <w:sz w:val="22"/>
          <w:szCs w:val="22"/>
        </w:rPr>
      </w:pPr>
      <w:hyperlink w:anchor="_Toc450222105" w:history="1">
        <w:r w:rsidR="007F6504" w:rsidRPr="006D7E73">
          <w:rPr>
            <w:rStyle w:val="Hyperlink"/>
            <w:noProof/>
          </w:rPr>
          <w:t>1.3 Terminology</w:t>
        </w:r>
        <w:r w:rsidR="007F6504">
          <w:rPr>
            <w:noProof/>
            <w:webHidden/>
          </w:rPr>
          <w:tab/>
        </w:r>
        <w:r w:rsidR="007F6504">
          <w:rPr>
            <w:noProof/>
            <w:webHidden/>
          </w:rPr>
          <w:fldChar w:fldCharType="begin"/>
        </w:r>
        <w:r w:rsidR="007F6504">
          <w:rPr>
            <w:noProof/>
            <w:webHidden/>
          </w:rPr>
          <w:instrText xml:space="preserve"> PAGEREF _Toc450222105 \h </w:instrText>
        </w:r>
        <w:r w:rsidR="007F6504">
          <w:rPr>
            <w:noProof/>
            <w:webHidden/>
          </w:rPr>
        </w:r>
        <w:r w:rsidR="007F6504">
          <w:rPr>
            <w:noProof/>
            <w:webHidden/>
          </w:rPr>
          <w:fldChar w:fldCharType="separate"/>
        </w:r>
        <w:r w:rsidR="007F6504">
          <w:rPr>
            <w:noProof/>
            <w:webHidden/>
          </w:rPr>
          <w:t>8</w:t>
        </w:r>
        <w:r w:rsidR="007F6504">
          <w:rPr>
            <w:noProof/>
            <w:webHidden/>
          </w:rPr>
          <w:fldChar w:fldCharType="end"/>
        </w:r>
      </w:hyperlink>
    </w:p>
    <w:p w14:paraId="10862C39" w14:textId="61596EA5" w:rsidR="007F6504" w:rsidRDefault="00B513BC">
      <w:pPr>
        <w:pStyle w:val="TOC2"/>
        <w:tabs>
          <w:tab w:val="right" w:leader="dot" w:pos="9350"/>
        </w:tabs>
        <w:rPr>
          <w:rFonts w:asciiTheme="minorHAnsi" w:eastAsiaTheme="minorEastAsia" w:hAnsiTheme="minorHAnsi" w:cstheme="minorBidi"/>
          <w:noProof/>
          <w:sz w:val="22"/>
          <w:szCs w:val="22"/>
        </w:rPr>
      </w:pPr>
      <w:hyperlink w:anchor="_Toc450222106" w:history="1">
        <w:r w:rsidR="007F6504" w:rsidRPr="006D7E73">
          <w:rPr>
            <w:rStyle w:val="Hyperlink"/>
            <w:noProof/>
          </w:rPr>
          <w:t>1.4 Normative References</w:t>
        </w:r>
        <w:r w:rsidR="007F6504">
          <w:rPr>
            <w:noProof/>
            <w:webHidden/>
          </w:rPr>
          <w:tab/>
        </w:r>
        <w:r w:rsidR="007F6504">
          <w:rPr>
            <w:noProof/>
            <w:webHidden/>
          </w:rPr>
          <w:fldChar w:fldCharType="begin"/>
        </w:r>
        <w:r w:rsidR="007F6504">
          <w:rPr>
            <w:noProof/>
            <w:webHidden/>
          </w:rPr>
          <w:instrText xml:space="preserve"> PAGEREF _Toc450222106 \h </w:instrText>
        </w:r>
        <w:r w:rsidR="007F6504">
          <w:rPr>
            <w:noProof/>
            <w:webHidden/>
          </w:rPr>
        </w:r>
        <w:r w:rsidR="007F6504">
          <w:rPr>
            <w:noProof/>
            <w:webHidden/>
          </w:rPr>
          <w:fldChar w:fldCharType="separate"/>
        </w:r>
        <w:r w:rsidR="007F6504">
          <w:rPr>
            <w:noProof/>
            <w:webHidden/>
          </w:rPr>
          <w:t>8</w:t>
        </w:r>
        <w:r w:rsidR="007F6504">
          <w:rPr>
            <w:noProof/>
            <w:webHidden/>
          </w:rPr>
          <w:fldChar w:fldCharType="end"/>
        </w:r>
      </w:hyperlink>
    </w:p>
    <w:p w14:paraId="065B4CFE" w14:textId="58C37812" w:rsidR="007F6504" w:rsidRDefault="00B513BC">
      <w:pPr>
        <w:pStyle w:val="TOC2"/>
        <w:tabs>
          <w:tab w:val="right" w:leader="dot" w:pos="9350"/>
        </w:tabs>
        <w:rPr>
          <w:rFonts w:asciiTheme="minorHAnsi" w:eastAsiaTheme="minorEastAsia" w:hAnsiTheme="minorHAnsi" w:cstheme="minorBidi"/>
          <w:noProof/>
          <w:sz w:val="22"/>
          <w:szCs w:val="22"/>
        </w:rPr>
      </w:pPr>
      <w:hyperlink w:anchor="_Toc450222107" w:history="1">
        <w:r w:rsidR="007F6504" w:rsidRPr="006D7E73">
          <w:rPr>
            <w:rStyle w:val="Hyperlink"/>
            <w:noProof/>
          </w:rPr>
          <w:t>1.5 Non-Normative References</w:t>
        </w:r>
        <w:r w:rsidR="007F6504">
          <w:rPr>
            <w:noProof/>
            <w:webHidden/>
          </w:rPr>
          <w:tab/>
        </w:r>
        <w:r w:rsidR="007F6504">
          <w:rPr>
            <w:noProof/>
            <w:webHidden/>
          </w:rPr>
          <w:fldChar w:fldCharType="begin"/>
        </w:r>
        <w:r w:rsidR="007F6504">
          <w:rPr>
            <w:noProof/>
            <w:webHidden/>
          </w:rPr>
          <w:instrText xml:space="preserve"> PAGEREF _Toc450222107 \h </w:instrText>
        </w:r>
        <w:r w:rsidR="007F6504">
          <w:rPr>
            <w:noProof/>
            <w:webHidden/>
          </w:rPr>
        </w:r>
        <w:r w:rsidR="007F6504">
          <w:rPr>
            <w:noProof/>
            <w:webHidden/>
          </w:rPr>
          <w:fldChar w:fldCharType="separate"/>
        </w:r>
        <w:r w:rsidR="007F6504">
          <w:rPr>
            <w:noProof/>
            <w:webHidden/>
          </w:rPr>
          <w:t>8</w:t>
        </w:r>
        <w:r w:rsidR="007F6504">
          <w:rPr>
            <w:noProof/>
            <w:webHidden/>
          </w:rPr>
          <w:fldChar w:fldCharType="end"/>
        </w:r>
      </w:hyperlink>
    </w:p>
    <w:p w14:paraId="77A56E48" w14:textId="24E98308" w:rsidR="007F6504" w:rsidRDefault="00B513BC">
      <w:pPr>
        <w:pStyle w:val="TOC1"/>
        <w:rPr>
          <w:rFonts w:asciiTheme="minorHAnsi" w:eastAsiaTheme="minorEastAsia" w:hAnsiTheme="minorHAnsi" w:cstheme="minorBidi"/>
          <w:noProof/>
          <w:sz w:val="22"/>
          <w:szCs w:val="22"/>
        </w:rPr>
      </w:pPr>
      <w:hyperlink w:anchor="_Toc450222108" w:history="1">
        <w:r w:rsidR="007F6504" w:rsidRPr="006D7E73">
          <w:rPr>
            <w:rStyle w:val="Hyperlink"/>
            <w:noProof/>
          </w:rPr>
          <w:t>2</w:t>
        </w:r>
        <w:r w:rsidR="007F6504">
          <w:rPr>
            <w:rFonts w:asciiTheme="minorHAnsi" w:eastAsiaTheme="minorEastAsia" w:hAnsiTheme="minorHAnsi" w:cstheme="minorBidi"/>
            <w:noProof/>
            <w:sz w:val="22"/>
            <w:szCs w:val="22"/>
          </w:rPr>
          <w:tab/>
        </w:r>
        <w:r w:rsidR="007F6504" w:rsidRPr="006D7E73">
          <w:rPr>
            <w:rStyle w:val="Hyperlink"/>
            <w:noProof/>
          </w:rPr>
          <w:t>Language Modularity</w:t>
        </w:r>
        <w:r w:rsidR="007F6504">
          <w:rPr>
            <w:noProof/>
            <w:webHidden/>
          </w:rPr>
          <w:tab/>
        </w:r>
        <w:r w:rsidR="007F6504">
          <w:rPr>
            <w:noProof/>
            <w:webHidden/>
          </w:rPr>
          <w:fldChar w:fldCharType="begin"/>
        </w:r>
        <w:r w:rsidR="007F6504">
          <w:rPr>
            <w:noProof/>
            <w:webHidden/>
          </w:rPr>
          <w:instrText xml:space="preserve"> PAGEREF _Toc450222108 \h </w:instrText>
        </w:r>
        <w:r w:rsidR="007F6504">
          <w:rPr>
            <w:noProof/>
            <w:webHidden/>
          </w:rPr>
        </w:r>
        <w:r w:rsidR="007F6504">
          <w:rPr>
            <w:noProof/>
            <w:webHidden/>
          </w:rPr>
          <w:fldChar w:fldCharType="separate"/>
        </w:r>
        <w:r w:rsidR="007F6504">
          <w:rPr>
            <w:noProof/>
            <w:webHidden/>
          </w:rPr>
          <w:t>9</w:t>
        </w:r>
        <w:r w:rsidR="007F6504">
          <w:rPr>
            <w:noProof/>
            <w:webHidden/>
          </w:rPr>
          <w:fldChar w:fldCharType="end"/>
        </w:r>
      </w:hyperlink>
    </w:p>
    <w:p w14:paraId="2084C156" w14:textId="24929C91" w:rsidR="007F6504" w:rsidRDefault="00B513BC">
      <w:pPr>
        <w:pStyle w:val="TOC2"/>
        <w:tabs>
          <w:tab w:val="right" w:leader="dot" w:pos="9350"/>
        </w:tabs>
        <w:rPr>
          <w:rFonts w:asciiTheme="minorHAnsi" w:eastAsiaTheme="minorEastAsia" w:hAnsiTheme="minorHAnsi" w:cstheme="minorBidi"/>
          <w:noProof/>
          <w:sz w:val="22"/>
          <w:szCs w:val="22"/>
        </w:rPr>
      </w:pPr>
      <w:hyperlink w:anchor="_Toc450222109" w:history="1">
        <w:r w:rsidR="007F6504" w:rsidRPr="006D7E73">
          <w:rPr>
            <w:rStyle w:val="Hyperlink"/>
            <w:noProof/>
          </w:rPr>
          <w:t>2.1 Core Data Model</w:t>
        </w:r>
        <w:r w:rsidR="007F6504">
          <w:rPr>
            <w:noProof/>
            <w:webHidden/>
          </w:rPr>
          <w:tab/>
        </w:r>
        <w:r w:rsidR="007F6504">
          <w:rPr>
            <w:noProof/>
            <w:webHidden/>
          </w:rPr>
          <w:fldChar w:fldCharType="begin"/>
        </w:r>
        <w:r w:rsidR="007F6504">
          <w:rPr>
            <w:noProof/>
            <w:webHidden/>
          </w:rPr>
          <w:instrText xml:space="preserve"> PAGEREF _Toc450222109 \h </w:instrText>
        </w:r>
        <w:r w:rsidR="007F6504">
          <w:rPr>
            <w:noProof/>
            <w:webHidden/>
          </w:rPr>
        </w:r>
        <w:r w:rsidR="007F6504">
          <w:rPr>
            <w:noProof/>
            <w:webHidden/>
          </w:rPr>
          <w:fldChar w:fldCharType="separate"/>
        </w:r>
        <w:r w:rsidR="007F6504">
          <w:rPr>
            <w:noProof/>
            <w:webHidden/>
          </w:rPr>
          <w:t>9</w:t>
        </w:r>
        <w:r w:rsidR="007F6504">
          <w:rPr>
            <w:noProof/>
            <w:webHidden/>
          </w:rPr>
          <w:fldChar w:fldCharType="end"/>
        </w:r>
      </w:hyperlink>
    </w:p>
    <w:p w14:paraId="1FF9B96A" w14:textId="47B425B6" w:rsidR="007F6504" w:rsidRDefault="00B513BC">
      <w:pPr>
        <w:pStyle w:val="TOC2"/>
        <w:tabs>
          <w:tab w:val="right" w:leader="dot" w:pos="9350"/>
        </w:tabs>
        <w:rPr>
          <w:rFonts w:asciiTheme="minorHAnsi" w:eastAsiaTheme="minorEastAsia" w:hAnsiTheme="minorHAnsi" w:cstheme="minorBidi"/>
          <w:noProof/>
          <w:sz w:val="22"/>
          <w:szCs w:val="22"/>
        </w:rPr>
      </w:pPr>
      <w:hyperlink w:anchor="_Toc450222110" w:history="1">
        <w:r w:rsidR="007F6504" w:rsidRPr="006D7E73">
          <w:rPr>
            <w:rStyle w:val="Hyperlink"/>
            <w:noProof/>
          </w:rPr>
          <w:t>2.2 Object Models</w:t>
        </w:r>
        <w:r w:rsidR="007F6504">
          <w:rPr>
            <w:noProof/>
            <w:webHidden/>
          </w:rPr>
          <w:tab/>
        </w:r>
        <w:r w:rsidR="007F6504">
          <w:rPr>
            <w:noProof/>
            <w:webHidden/>
          </w:rPr>
          <w:fldChar w:fldCharType="begin"/>
        </w:r>
        <w:r w:rsidR="007F6504">
          <w:rPr>
            <w:noProof/>
            <w:webHidden/>
          </w:rPr>
          <w:instrText xml:space="preserve"> PAGEREF _Toc450222110 \h </w:instrText>
        </w:r>
        <w:r w:rsidR="007F6504">
          <w:rPr>
            <w:noProof/>
            <w:webHidden/>
          </w:rPr>
        </w:r>
        <w:r w:rsidR="007F6504">
          <w:rPr>
            <w:noProof/>
            <w:webHidden/>
          </w:rPr>
          <w:fldChar w:fldCharType="separate"/>
        </w:r>
        <w:r w:rsidR="007F6504">
          <w:rPr>
            <w:noProof/>
            <w:webHidden/>
          </w:rPr>
          <w:t>9</w:t>
        </w:r>
        <w:r w:rsidR="007F6504">
          <w:rPr>
            <w:noProof/>
            <w:webHidden/>
          </w:rPr>
          <w:fldChar w:fldCharType="end"/>
        </w:r>
      </w:hyperlink>
    </w:p>
    <w:p w14:paraId="4A4AE1B0" w14:textId="4E3534FD" w:rsidR="007F6504" w:rsidRDefault="00B513BC">
      <w:pPr>
        <w:pStyle w:val="TOC2"/>
        <w:tabs>
          <w:tab w:val="right" w:leader="dot" w:pos="9350"/>
        </w:tabs>
        <w:rPr>
          <w:rFonts w:asciiTheme="minorHAnsi" w:eastAsiaTheme="minorEastAsia" w:hAnsiTheme="minorHAnsi" w:cstheme="minorBidi"/>
          <w:noProof/>
          <w:sz w:val="22"/>
          <w:szCs w:val="22"/>
        </w:rPr>
      </w:pPr>
      <w:hyperlink w:anchor="_Toc450222111" w:history="1">
        <w:r w:rsidR="007F6504" w:rsidRPr="006D7E73">
          <w:rPr>
            <w:rStyle w:val="Hyperlink"/>
            <w:noProof/>
          </w:rPr>
          <w:t>2.3 Events and Actions Data Models</w:t>
        </w:r>
        <w:r w:rsidR="007F6504">
          <w:rPr>
            <w:noProof/>
            <w:webHidden/>
          </w:rPr>
          <w:tab/>
        </w:r>
        <w:r w:rsidR="007F6504">
          <w:rPr>
            <w:noProof/>
            <w:webHidden/>
          </w:rPr>
          <w:fldChar w:fldCharType="begin"/>
        </w:r>
        <w:r w:rsidR="007F6504">
          <w:rPr>
            <w:noProof/>
            <w:webHidden/>
          </w:rPr>
          <w:instrText xml:space="preserve"> PAGEREF _Toc450222111 \h </w:instrText>
        </w:r>
        <w:r w:rsidR="007F6504">
          <w:rPr>
            <w:noProof/>
            <w:webHidden/>
          </w:rPr>
        </w:r>
        <w:r w:rsidR="007F6504">
          <w:rPr>
            <w:noProof/>
            <w:webHidden/>
          </w:rPr>
          <w:fldChar w:fldCharType="separate"/>
        </w:r>
        <w:r w:rsidR="007F6504">
          <w:rPr>
            <w:noProof/>
            <w:webHidden/>
          </w:rPr>
          <w:t>11</w:t>
        </w:r>
        <w:r w:rsidR="007F6504">
          <w:rPr>
            <w:noProof/>
            <w:webHidden/>
          </w:rPr>
          <w:fldChar w:fldCharType="end"/>
        </w:r>
      </w:hyperlink>
    </w:p>
    <w:p w14:paraId="35C0F009" w14:textId="3EA3AE52" w:rsidR="007F6504" w:rsidRDefault="00B513BC">
      <w:pPr>
        <w:pStyle w:val="TOC2"/>
        <w:tabs>
          <w:tab w:val="right" w:leader="dot" w:pos="9350"/>
        </w:tabs>
        <w:rPr>
          <w:rFonts w:asciiTheme="minorHAnsi" w:eastAsiaTheme="minorEastAsia" w:hAnsiTheme="minorHAnsi" w:cstheme="minorBidi"/>
          <w:noProof/>
          <w:sz w:val="22"/>
          <w:szCs w:val="22"/>
        </w:rPr>
      </w:pPr>
      <w:hyperlink w:anchor="_Toc450222112" w:history="1">
        <w:r w:rsidR="007F6504" w:rsidRPr="006D7E73">
          <w:rPr>
            <w:rStyle w:val="Hyperlink"/>
            <w:noProof/>
          </w:rPr>
          <w:t>2.4 Common Data Model</w:t>
        </w:r>
        <w:r w:rsidR="007F6504">
          <w:rPr>
            <w:noProof/>
            <w:webHidden/>
          </w:rPr>
          <w:tab/>
        </w:r>
        <w:r w:rsidR="007F6504">
          <w:rPr>
            <w:noProof/>
            <w:webHidden/>
          </w:rPr>
          <w:fldChar w:fldCharType="begin"/>
        </w:r>
        <w:r w:rsidR="007F6504">
          <w:rPr>
            <w:noProof/>
            <w:webHidden/>
          </w:rPr>
          <w:instrText xml:space="preserve"> PAGEREF _Toc450222112 \h </w:instrText>
        </w:r>
        <w:r w:rsidR="007F6504">
          <w:rPr>
            <w:noProof/>
            <w:webHidden/>
          </w:rPr>
        </w:r>
        <w:r w:rsidR="007F6504">
          <w:rPr>
            <w:noProof/>
            <w:webHidden/>
          </w:rPr>
          <w:fldChar w:fldCharType="separate"/>
        </w:r>
        <w:r w:rsidR="007F6504">
          <w:rPr>
            <w:noProof/>
            <w:webHidden/>
          </w:rPr>
          <w:t>11</w:t>
        </w:r>
        <w:r w:rsidR="007F6504">
          <w:rPr>
            <w:noProof/>
            <w:webHidden/>
          </w:rPr>
          <w:fldChar w:fldCharType="end"/>
        </w:r>
      </w:hyperlink>
    </w:p>
    <w:p w14:paraId="45C54D9B" w14:textId="285B8CC1" w:rsidR="007F6504" w:rsidRDefault="00B513BC">
      <w:pPr>
        <w:pStyle w:val="TOC3"/>
        <w:tabs>
          <w:tab w:val="right" w:leader="dot" w:pos="9350"/>
        </w:tabs>
        <w:rPr>
          <w:rFonts w:asciiTheme="minorHAnsi" w:eastAsiaTheme="minorEastAsia" w:hAnsiTheme="minorHAnsi" w:cstheme="minorBidi"/>
          <w:noProof/>
          <w:sz w:val="22"/>
          <w:szCs w:val="22"/>
        </w:rPr>
      </w:pPr>
      <w:hyperlink w:anchor="_Toc450222113" w:history="1">
        <w:r w:rsidR="007F6504" w:rsidRPr="006D7E73">
          <w:rPr>
            <w:rStyle w:val="Hyperlink"/>
            <w:noProof/>
          </w:rPr>
          <w:t>2.4.1 Object Property Model</w:t>
        </w:r>
        <w:r w:rsidR="007F6504">
          <w:rPr>
            <w:noProof/>
            <w:webHidden/>
          </w:rPr>
          <w:tab/>
        </w:r>
        <w:r w:rsidR="007F6504">
          <w:rPr>
            <w:noProof/>
            <w:webHidden/>
          </w:rPr>
          <w:fldChar w:fldCharType="begin"/>
        </w:r>
        <w:r w:rsidR="007F6504">
          <w:rPr>
            <w:noProof/>
            <w:webHidden/>
          </w:rPr>
          <w:instrText xml:space="preserve"> PAGEREF _Toc450222113 \h </w:instrText>
        </w:r>
        <w:r w:rsidR="007F6504">
          <w:rPr>
            <w:noProof/>
            <w:webHidden/>
          </w:rPr>
        </w:r>
        <w:r w:rsidR="007F6504">
          <w:rPr>
            <w:noProof/>
            <w:webHidden/>
          </w:rPr>
          <w:fldChar w:fldCharType="separate"/>
        </w:r>
        <w:r w:rsidR="007F6504">
          <w:rPr>
            <w:noProof/>
            <w:webHidden/>
          </w:rPr>
          <w:t>11</w:t>
        </w:r>
        <w:r w:rsidR="007F6504">
          <w:rPr>
            <w:noProof/>
            <w:webHidden/>
          </w:rPr>
          <w:fldChar w:fldCharType="end"/>
        </w:r>
      </w:hyperlink>
    </w:p>
    <w:p w14:paraId="3D3EFFF6" w14:textId="35FC5131" w:rsidR="007F6504" w:rsidRDefault="00B513BC">
      <w:pPr>
        <w:pStyle w:val="TOC2"/>
        <w:tabs>
          <w:tab w:val="right" w:leader="dot" w:pos="9350"/>
        </w:tabs>
        <w:rPr>
          <w:rFonts w:asciiTheme="minorHAnsi" w:eastAsiaTheme="minorEastAsia" w:hAnsiTheme="minorHAnsi" w:cstheme="minorBidi"/>
          <w:noProof/>
          <w:sz w:val="22"/>
          <w:szCs w:val="22"/>
        </w:rPr>
      </w:pPr>
      <w:hyperlink w:anchor="_Toc450222114" w:history="1">
        <w:r w:rsidR="007F6504" w:rsidRPr="006D7E73">
          <w:rPr>
            <w:rStyle w:val="Hyperlink"/>
            <w:noProof/>
          </w:rPr>
          <w:t>2.5 Default Extensions Data Model</w:t>
        </w:r>
        <w:r w:rsidR="007F6504">
          <w:rPr>
            <w:noProof/>
            <w:webHidden/>
          </w:rPr>
          <w:tab/>
        </w:r>
        <w:r w:rsidR="007F6504">
          <w:rPr>
            <w:noProof/>
            <w:webHidden/>
          </w:rPr>
          <w:fldChar w:fldCharType="begin"/>
        </w:r>
        <w:r w:rsidR="007F6504">
          <w:rPr>
            <w:noProof/>
            <w:webHidden/>
          </w:rPr>
          <w:instrText xml:space="preserve"> PAGEREF _Toc450222114 \h </w:instrText>
        </w:r>
        <w:r w:rsidR="007F6504">
          <w:rPr>
            <w:noProof/>
            <w:webHidden/>
          </w:rPr>
        </w:r>
        <w:r w:rsidR="007F6504">
          <w:rPr>
            <w:noProof/>
            <w:webHidden/>
          </w:rPr>
          <w:fldChar w:fldCharType="separate"/>
        </w:r>
        <w:r w:rsidR="007F6504">
          <w:rPr>
            <w:noProof/>
            <w:webHidden/>
          </w:rPr>
          <w:t>13</w:t>
        </w:r>
        <w:r w:rsidR="007F6504">
          <w:rPr>
            <w:noProof/>
            <w:webHidden/>
          </w:rPr>
          <w:fldChar w:fldCharType="end"/>
        </w:r>
      </w:hyperlink>
    </w:p>
    <w:p w14:paraId="34EE533D" w14:textId="65C2F1FF" w:rsidR="007F6504" w:rsidRDefault="00B513BC">
      <w:pPr>
        <w:pStyle w:val="TOC2"/>
        <w:tabs>
          <w:tab w:val="right" w:leader="dot" w:pos="9350"/>
        </w:tabs>
        <w:rPr>
          <w:rFonts w:asciiTheme="minorHAnsi" w:eastAsiaTheme="minorEastAsia" w:hAnsiTheme="minorHAnsi" w:cstheme="minorBidi"/>
          <w:noProof/>
          <w:sz w:val="22"/>
          <w:szCs w:val="22"/>
        </w:rPr>
      </w:pPr>
      <w:hyperlink w:anchor="_Toc450222115" w:history="1">
        <w:r w:rsidR="007F6504" w:rsidRPr="006D7E73">
          <w:rPr>
            <w:rStyle w:val="Hyperlink"/>
            <w:noProof/>
          </w:rPr>
          <w:t>2.6 Default Vocabularies</w:t>
        </w:r>
        <w:r w:rsidR="007F6504">
          <w:rPr>
            <w:noProof/>
            <w:webHidden/>
          </w:rPr>
          <w:tab/>
        </w:r>
        <w:r w:rsidR="007F6504">
          <w:rPr>
            <w:noProof/>
            <w:webHidden/>
          </w:rPr>
          <w:fldChar w:fldCharType="begin"/>
        </w:r>
        <w:r w:rsidR="007F6504">
          <w:rPr>
            <w:noProof/>
            <w:webHidden/>
          </w:rPr>
          <w:instrText xml:space="preserve"> PAGEREF _Toc450222115 \h </w:instrText>
        </w:r>
        <w:r w:rsidR="007F6504">
          <w:rPr>
            <w:noProof/>
            <w:webHidden/>
          </w:rPr>
        </w:r>
        <w:r w:rsidR="007F6504">
          <w:rPr>
            <w:noProof/>
            <w:webHidden/>
          </w:rPr>
          <w:fldChar w:fldCharType="separate"/>
        </w:r>
        <w:r w:rsidR="007F6504">
          <w:rPr>
            <w:noProof/>
            <w:webHidden/>
          </w:rPr>
          <w:t>14</w:t>
        </w:r>
        <w:r w:rsidR="007F6504">
          <w:rPr>
            <w:noProof/>
            <w:webHidden/>
          </w:rPr>
          <w:fldChar w:fldCharType="end"/>
        </w:r>
      </w:hyperlink>
    </w:p>
    <w:p w14:paraId="35FC20F4" w14:textId="6C5269DA" w:rsidR="007F6504" w:rsidRDefault="00B513BC">
      <w:pPr>
        <w:pStyle w:val="TOC2"/>
        <w:tabs>
          <w:tab w:val="right" w:leader="dot" w:pos="9350"/>
        </w:tabs>
        <w:rPr>
          <w:rFonts w:asciiTheme="minorHAnsi" w:eastAsiaTheme="minorEastAsia" w:hAnsiTheme="minorHAnsi" w:cstheme="minorBidi"/>
          <w:noProof/>
          <w:sz w:val="22"/>
          <w:szCs w:val="22"/>
        </w:rPr>
      </w:pPr>
      <w:hyperlink w:anchor="_Toc450222116" w:history="1">
        <w:r w:rsidR="007F6504" w:rsidRPr="006D7E73">
          <w:rPr>
            <w:rStyle w:val="Hyperlink"/>
            <w:noProof/>
          </w:rPr>
          <w:t>2.7 Basic Data Types</w:t>
        </w:r>
        <w:r w:rsidR="007F6504">
          <w:rPr>
            <w:noProof/>
            <w:webHidden/>
          </w:rPr>
          <w:tab/>
        </w:r>
        <w:r w:rsidR="007F6504">
          <w:rPr>
            <w:noProof/>
            <w:webHidden/>
          </w:rPr>
          <w:fldChar w:fldCharType="begin"/>
        </w:r>
        <w:r w:rsidR="007F6504">
          <w:rPr>
            <w:noProof/>
            <w:webHidden/>
          </w:rPr>
          <w:instrText xml:space="preserve"> PAGEREF _Toc450222116 \h </w:instrText>
        </w:r>
        <w:r w:rsidR="007F6504">
          <w:rPr>
            <w:noProof/>
            <w:webHidden/>
          </w:rPr>
        </w:r>
        <w:r w:rsidR="007F6504">
          <w:rPr>
            <w:noProof/>
            <w:webHidden/>
          </w:rPr>
          <w:fldChar w:fldCharType="separate"/>
        </w:r>
        <w:r w:rsidR="007F6504">
          <w:rPr>
            <w:noProof/>
            <w:webHidden/>
          </w:rPr>
          <w:t>14</w:t>
        </w:r>
        <w:r w:rsidR="007F6504">
          <w:rPr>
            <w:noProof/>
            <w:webHidden/>
          </w:rPr>
          <w:fldChar w:fldCharType="end"/>
        </w:r>
      </w:hyperlink>
    </w:p>
    <w:p w14:paraId="248909A8" w14:textId="7BE7A797" w:rsidR="007F6504" w:rsidRDefault="00B513BC">
      <w:pPr>
        <w:pStyle w:val="TOC3"/>
        <w:tabs>
          <w:tab w:val="right" w:leader="dot" w:pos="9350"/>
        </w:tabs>
        <w:rPr>
          <w:rFonts w:asciiTheme="minorHAnsi" w:eastAsiaTheme="minorEastAsia" w:hAnsiTheme="minorHAnsi" w:cstheme="minorBidi"/>
          <w:noProof/>
          <w:sz w:val="22"/>
          <w:szCs w:val="22"/>
        </w:rPr>
      </w:pPr>
      <w:hyperlink w:anchor="_Toc450222117" w:history="1">
        <w:r w:rsidR="007F6504" w:rsidRPr="006D7E73">
          <w:rPr>
            <w:rStyle w:val="Hyperlink"/>
            <w:noProof/>
          </w:rPr>
          <w:t>2.7.1 Common Basic Data Types</w:t>
        </w:r>
        <w:r w:rsidR="007F6504">
          <w:rPr>
            <w:noProof/>
            <w:webHidden/>
          </w:rPr>
          <w:tab/>
        </w:r>
        <w:r w:rsidR="007F6504">
          <w:rPr>
            <w:noProof/>
            <w:webHidden/>
          </w:rPr>
          <w:fldChar w:fldCharType="begin"/>
        </w:r>
        <w:r w:rsidR="007F6504">
          <w:rPr>
            <w:noProof/>
            <w:webHidden/>
          </w:rPr>
          <w:instrText xml:space="preserve"> PAGEREF _Toc450222117 \h </w:instrText>
        </w:r>
        <w:r w:rsidR="007F6504">
          <w:rPr>
            <w:noProof/>
            <w:webHidden/>
          </w:rPr>
        </w:r>
        <w:r w:rsidR="007F6504">
          <w:rPr>
            <w:noProof/>
            <w:webHidden/>
          </w:rPr>
          <w:fldChar w:fldCharType="separate"/>
        </w:r>
        <w:r w:rsidR="007F6504">
          <w:rPr>
            <w:noProof/>
            <w:webHidden/>
          </w:rPr>
          <w:t>14</w:t>
        </w:r>
        <w:r w:rsidR="007F6504">
          <w:rPr>
            <w:noProof/>
            <w:webHidden/>
          </w:rPr>
          <w:fldChar w:fldCharType="end"/>
        </w:r>
      </w:hyperlink>
    </w:p>
    <w:p w14:paraId="384443C7" w14:textId="4FCD0BDF" w:rsidR="007F6504" w:rsidRDefault="00B513BC">
      <w:pPr>
        <w:pStyle w:val="TOC3"/>
        <w:tabs>
          <w:tab w:val="right" w:leader="dot" w:pos="9350"/>
        </w:tabs>
        <w:rPr>
          <w:rFonts w:asciiTheme="minorHAnsi" w:eastAsiaTheme="minorEastAsia" w:hAnsiTheme="minorHAnsi" w:cstheme="minorBidi"/>
          <w:noProof/>
          <w:sz w:val="22"/>
          <w:szCs w:val="22"/>
        </w:rPr>
      </w:pPr>
      <w:hyperlink w:anchor="_Toc450222118" w:history="1">
        <w:r w:rsidR="007F6504" w:rsidRPr="006D7E73">
          <w:rPr>
            <w:rStyle w:val="Hyperlink"/>
            <w:noProof/>
          </w:rPr>
          <w:t>2.7.2 Specializations of the BasicString Data Type</w:t>
        </w:r>
        <w:r w:rsidR="007F6504">
          <w:rPr>
            <w:noProof/>
            <w:webHidden/>
          </w:rPr>
          <w:tab/>
        </w:r>
        <w:r w:rsidR="007F6504">
          <w:rPr>
            <w:noProof/>
            <w:webHidden/>
          </w:rPr>
          <w:fldChar w:fldCharType="begin"/>
        </w:r>
        <w:r w:rsidR="007F6504">
          <w:rPr>
            <w:noProof/>
            <w:webHidden/>
          </w:rPr>
          <w:instrText xml:space="preserve"> PAGEREF _Toc450222118 \h </w:instrText>
        </w:r>
        <w:r w:rsidR="007F6504">
          <w:rPr>
            <w:noProof/>
            <w:webHidden/>
          </w:rPr>
        </w:r>
        <w:r w:rsidR="007F6504">
          <w:rPr>
            <w:noProof/>
            <w:webHidden/>
          </w:rPr>
          <w:fldChar w:fldCharType="separate"/>
        </w:r>
        <w:r w:rsidR="007F6504">
          <w:rPr>
            <w:noProof/>
            <w:webHidden/>
          </w:rPr>
          <w:t>15</w:t>
        </w:r>
        <w:r w:rsidR="007F6504">
          <w:rPr>
            <w:noProof/>
            <w:webHidden/>
          </w:rPr>
          <w:fldChar w:fldCharType="end"/>
        </w:r>
      </w:hyperlink>
    </w:p>
    <w:p w14:paraId="2DE909A7" w14:textId="080A89EA" w:rsidR="007F6504" w:rsidRDefault="00B513BC">
      <w:pPr>
        <w:pStyle w:val="TOC1"/>
        <w:rPr>
          <w:rFonts w:asciiTheme="minorHAnsi" w:eastAsiaTheme="minorEastAsia" w:hAnsiTheme="minorHAnsi" w:cstheme="minorBidi"/>
          <w:noProof/>
          <w:sz w:val="22"/>
          <w:szCs w:val="22"/>
        </w:rPr>
      </w:pPr>
      <w:hyperlink w:anchor="_Toc450222119" w:history="1">
        <w:r w:rsidR="007F6504" w:rsidRPr="006D7E73">
          <w:rPr>
            <w:rStyle w:val="Hyperlink"/>
            <w:noProof/>
          </w:rPr>
          <w:t>3</w:t>
        </w:r>
        <w:r w:rsidR="007F6504">
          <w:rPr>
            <w:rFonts w:asciiTheme="minorHAnsi" w:eastAsiaTheme="minorEastAsia" w:hAnsiTheme="minorHAnsi" w:cstheme="minorBidi"/>
            <w:noProof/>
            <w:sz w:val="22"/>
            <w:szCs w:val="22"/>
          </w:rPr>
          <w:tab/>
        </w:r>
        <w:r w:rsidR="007F6504" w:rsidRPr="006D7E73">
          <w:rPr>
            <w:rStyle w:val="Hyperlink"/>
            <w:noProof/>
          </w:rPr>
          <w:t>Data Model Conventions</w:t>
        </w:r>
        <w:r w:rsidR="007F6504">
          <w:rPr>
            <w:noProof/>
            <w:webHidden/>
          </w:rPr>
          <w:tab/>
        </w:r>
        <w:r w:rsidR="007F6504">
          <w:rPr>
            <w:noProof/>
            <w:webHidden/>
          </w:rPr>
          <w:fldChar w:fldCharType="begin"/>
        </w:r>
        <w:r w:rsidR="007F6504">
          <w:rPr>
            <w:noProof/>
            <w:webHidden/>
          </w:rPr>
          <w:instrText xml:space="preserve"> PAGEREF _Toc450222119 \h </w:instrText>
        </w:r>
        <w:r w:rsidR="007F6504">
          <w:rPr>
            <w:noProof/>
            <w:webHidden/>
          </w:rPr>
        </w:r>
        <w:r w:rsidR="007F6504">
          <w:rPr>
            <w:noProof/>
            <w:webHidden/>
          </w:rPr>
          <w:fldChar w:fldCharType="separate"/>
        </w:r>
        <w:r w:rsidR="007F6504">
          <w:rPr>
            <w:noProof/>
            <w:webHidden/>
          </w:rPr>
          <w:t>17</w:t>
        </w:r>
        <w:r w:rsidR="007F6504">
          <w:rPr>
            <w:noProof/>
            <w:webHidden/>
          </w:rPr>
          <w:fldChar w:fldCharType="end"/>
        </w:r>
      </w:hyperlink>
    </w:p>
    <w:p w14:paraId="602415C5" w14:textId="44FC12B7" w:rsidR="007F6504" w:rsidRDefault="00B513BC">
      <w:pPr>
        <w:pStyle w:val="TOC2"/>
        <w:tabs>
          <w:tab w:val="right" w:leader="dot" w:pos="9350"/>
        </w:tabs>
        <w:rPr>
          <w:rFonts w:asciiTheme="minorHAnsi" w:eastAsiaTheme="minorEastAsia" w:hAnsiTheme="minorHAnsi" w:cstheme="minorBidi"/>
          <w:noProof/>
          <w:sz w:val="22"/>
          <w:szCs w:val="22"/>
        </w:rPr>
      </w:pPr>
      <w:hyperlink w:anchor="_Toc450222120" w:history="1">
        <w:r w:rsidR="007F6504" w:rsidRPr="006D7E73">
          <w:rPr>
            <w:rStyle w:val="Hyperlink"/>
            <w:noProof/>
          </w:rPr>
          <w:t>3.1 UML Packages</w:t>
        </w:r>
        <w:r w:rsidR="007F6504">
          <w:rPr>
            <w:noProof/>
            <w:webHidden/>
          </w:rPr>
          <w:tab/>
        </w:r>
        <w:r w:rsidR="007F6504">
          <w:rPr>
            <w:noProof/>
            <w:webHidden/>
          </w:rPr>
          <w:fldChar w:fldCharType="begin"/>
        </w:r>
        <w:r w:rsidR="007F6504">
          <w:rPr>
            <w:noProof/>
            <w:webHidden/>
          </w:rPr>
          <w:instrText xml:space="preserve"> PAGEREF _Toc450222120 \h </w:instrText>
        </w:r>
        <w:r w:rsidR="007F6504">
          <w:rPr>
            <w:noProof/>
            <w:webHidden/>
          </w:rPr>
        </w:r>
        <w:r w:rsidR="007F6504">
          <w:rPr>
            <w:noProof/>
            <w:webHidden/>
          </w:rPr>
          <w:fldChar w:fldCharType="separate"/>
        </w:r>
        <w:r w:rsidR="007F6504">
          <w:rPr>
            <w:noProof/>
            <w:webHidden/>
          </w:rPr>
          <w:t>17</w:t>
        </w:r>
        <w:r w:rsidR="007F6504">
          <w:rPr>
            <w:noProof/>
            <w:webHidden/>
          </w:rPr>
          <w:fldChar w:fldCharType="end"/>
        </w:r>
      </w:hyperlink>
    </w:p>
    <w:p w14:paraId="6364190E" w14:textId="5716EE78" w:rsidR="007F6504" w:rsidRDefault="00B513BC">
      <w:pPr>
        <w:pStyle w:val="TOC2"/>
        <w:tabs>
          <w:tab w:val="right" w:leader="dot" w:pos="9350"/>
        </w:tabs>
        <w:rPr>
          <w:rFonts w:asciiTheme="minorHAnsi" w:eastAsiaTheme="minorEastAsia" w:hAnsiTheme="minorHAnsi" w:cstheme="minorBidi"/>
          <w:noProof/>
          <w:sz w:val="22"/>
          <w:szCs w:val="22"/>
        </w:rPr>
      </w:pPr>
      <w:hyperlink w:anchor="_Toc450222121" w:history="1">
        <w:r w:rsidR="007F6504" w:rsidRPr="006D7E73">
          <w:rPr>
            <w:rStyle w:val="Hyperlink"/>
            <w:noProof/>
          </w:rPr>
          <w:t>3.2 Naming Conventions</w:t>
        </w:r>
        <w:r w:rsidR="007F6504">
          <w:rPr>
            <w:noProof/>
            <w:webHidden/>
          </w:rPr>
          <w:tab/>
        </w:r>
        <w:r w:rsidR="007F6504">
          <w:rPr>
            <w:noProof/>
            <w:webHidden/>
          </w:rPr>
          <w:fldChar w:fldCharType="begin"/>
        </w:r>
        <w:r w:rsidR="007F6504">
          <w:rPr>
            <w:noProof/>
            <w:webHidden/>
          </w:rPr>
          <w:instrText xml:space="preserve"> PAGEREF _Toc450222121 \h </w:instrText>
        </w:r>
        <w:r w:rsidR="007F6504">
          <w:rPr>
            <w:noProof/>
            <w:webHidden/>
          </w:rPr>
        </w:r>
        <w:r w:rsidR="007F6504">
          <w:rPr>
            <w:noProof/>
            <w:webHidden/>
          </w:rPr>
          <w:fldChar w:fldCharType="separate"/>
        </w:r>
        <w:r w:rsidR="007F6504">
          <w:rPr>
            <w:noProof/>
            <w:webHidden/>
          </w:rPr>
          <w:t>18</w:t>
        </w:r>
        <w:r w:rsidR="007F6504">
          <w:rPr>
            <w:noProof/>
            <w:webHidden/>
          </w:rPr>
          <w:fldChar w:fldCharType="end"/>
        </w:r>
      </w:hyperlink>
    </w:p>
    <w:p w14:paraId="12221CE8" w14:textId="3241BDEE" w:rsidR="007F6504" w:rsidRDefault="00B513BC">
      <w:pPr>
        <w:pStyle w:val="TOC2"/>
        <w:tabs>
          <w:tab w:val="right" w:leader="dot" w:pos="9350"/>
        </w:tabs>
        <w:rPr>
          <w:rFonts w:asciiTheme="minorHAnsi" w:eastAsiaTheme="minorEastAsia" w:hAnsiTheme="minorHAnsi" w:cstheme="minorBidi"/>
          <w:noProof/>
          <w:sz w:val="22"/>
          <w:szCs w:val="22"/>
        </w:rPr>
      </w:pPr>
      <w:hyperlink w:anchor="_Toc450222122" w:history="1">
        <w:r w:rsidR="007F6504" w:rsidRPr="006D7E73">
          <w:rPr>
            <w:rStyle w:val="Hyperlink"/>
            <w:noProof/>
          </w:rPr>
          <w:t>3.3 Identifiers</w:t>
        </w:r>
        <w:r w:rsidR="007F6504">
          <w:rPr>
            <w:noProof/>
            <w:webHidden/>
          </w:rPr>
          <w:tab/>
        </w:r>
        <w:r w:rsidR="007F6504">
          <w:rPr>
            <w:noProof/>
            <w:webHidden/>
          </w:rPr>
          <w:fldChar w:fldCharType="begin"/>
        </w:r>
        <w:r w:rsidR="007F6504">
          <w:rPr>
            <w:noProof/>
            <w:webHidden/>
          </w:rPr>
          <w:instrText xml:space="preserve"> PAGEREF _Toc450222122 \h </w:instrText>
        </w:r>
        <w:r w:rsidR="007F6504">
          <w:rPr>
            <w:noProof/>
            <w:webHidden/>
          </w:rPr>
        </w:r>
        <w:r w:rsidR="007F6504">
          <w:rPr>
            <w:noProof/>
            <w:webHidden/>
          </w:rPr>
          <w:fldChar w:fldCharType="separate"/>
        </w:r>
        <w:r w:rsidR="007F6504">
          <w:rPr>
            <w:noProof/>
            <w:webHidden/>
          </w:rPr>
          <w:t>18</w:t>
        </w:r>
        <w:r w:rsidR="007F6504">
          <w:rPr>
            <w:noProof/>
            <w:webHidden/>
          </w:rPr>
          <w:fldChar w:fldCharType="end"/>
        </w:r>
      </w:hyperlink>
    </w:p>
    <w:p w14:paraId="41BBBC8F" w14:textId="06C0EB57" w:rsidR="007F6504" w:rsidRDefault="00B513BC">
      <w:pPr>
        <w:pStyle w:val="TOC1"/>
        <w:rPr>
          <w:rFonts w:asciiTheme="minorHAnsi" w:eastAsiaTheme="minorEastAsia" w:hAnsiTheme="minorHAnsi" w:cstheme="minorBidi"/>
          <w:noProof/>
          <w:sz w:val="22"/>
          <w:szCs w:val="22"/>
        </w:rPr>
      </w:pPr>
      <w:hyperlink w:anchor="_Toc450222123" w:history="1">
        <w:r w:rsidR="007F6504" w:rsidRPr="006D7E73">
          <w:rPr>
            <w:rStyle w:val="Hyperlink"/>
            <w:noProof/>
          </w:rPr>
          <w:t>4</w:t>
        </w:r>
        <w:r w:rsidR="007F6504">
          <w:rPr>
            <w:rFonts w:asciiTheme="minorHAnsi" w:eastAsiaTheme="minorEastAsia" w:hAnsiTheme="minorHAnsi" w:cstheme="minorBidi"/>
            <w:noProof/>
            <w:sz w:val="22"/>
            <w:szCs w:val="22"/>
          </w:rPr>
          <w:tab/>
        </w:r>
        <w:r w:rsidR="007F6504" w:rsidRPr="006D7E73">
          <w:rPr>
            <w:rStyle w:val="Hyperlink"/>
            <w:noProof/>
          </w:rPr>
          <w:t>Relationships to Other Externally-defined Data Models</w:t>
        </w:r>
        <w:r w:rsidR="007F6504">
          <w:rPr>
            <w:noProof/>
            <w:webHidden/>
          </w:rPr>
          <w:tab/>
        </w:r>
        <w:r w:rsidR="007F6504">
          <w:rPr>
            <w:noProof/>
            <w:webHidden/>
          </w:rPr>
          <w:fldChar w:fldCharType="begin"/>
        </w:r>
        <w:r w:rsidR="007F6504">
          <w:rPr>
            <w:noProof/>
            <w:webHidden/>
          </w:rPr>
          <w:instrText xml:space="preserve"> PAGEREF _Toc450222123 \h </w:instrText>
        </w:r>
        <w:r w:rsidR="007F6504">
          <w:rPr>
            <w:noProof/>
            <w:webHidden/>
          </w:rPr>
        </w:r>
        <w:r w:rsidR="007F6504">
          <w:rPr>
            <w:noProof/>
            <w:webHidden/>
          </w:rPr>
          <w:fldChar w:fldCharType="separate"/>
        </w:r>
        <w:r w:rsidR="007F6504">
          <w:rPr>
            <w:noProof/>
            <w:webHidden/>
          </w:rPr>
          <w:t>19</w:t>
        </w:r>
        <w:r w:rsidR="007F6504">
          <w:rPr>
            <w:noProof/>
            <w:webHidden/>
          </w:rPr>
          <w:fldChar w:fldCharType="end"/>
        </w:r>
      </w:hyperlink>
    </w:p>
    <w:p w14:paraId="5A3D9057" w14:textId="4DA61CC5" w:rsidR="007F6504" w:rsidRDefault="00B513BC">
      <w:pPr>
        <w:pStyle w:val="TOC2"/>
        <w:tabs>
          <w:tab w:val="right" w:leader="dot" w:pos="9350"/>
        </w:tabs>
        <w:rPr>
          <w:rFonts w:asciiTheme="minorHAnsi" w:eastAsiaTheme="minorEastAsia" w:hAnsiTheme="minorHAnsi" w:cstheme="minorBidi"/>
          <w:noProof/>
          <w:sz w:val="22"/>
          <w:szCs w:val="22"/>
        </w:rPr>
      </w:pPr>
      <w:hyperlink w:anchor="_Toc450222124" w:history="1">
        <w:r w:rsidR="007F6504" w:rsidRPr="006D7E73">
          <w:rPr>
            <w:rStyle w:val="Hyperlink"/>
            <w:noProof/>
          </w:rPr>
          <w:t>4.1 Customer Information Quality (CIQ)</w:t>
        </w:r>
        <w:r w:rsidR="007F6504">
          <w:rPr>
            <w:noProof/>
            <w:webHidden/>
          </w:rPr>
          <w:tab/>
        </w:r>
        <w:r w:rsidR="007F6504">
          <w:rPr>
            <w:noProof/>
            <w:webHidden/>
          </w:rPr>
          <w:fldChar w:fldCharType="begin"/>
        </w:r>
        <w:r w:rsidR="007F6504">
          <w:rPr>
            <w:noProof/>
            <w:webHidden/>
          </w:rPr>
          <w:instrText xml:space="preserve"> PAGEREF _Toc450222124 \h </w:instrText>
        </w:r>
        <w:r w:rsidR="007F6504">
          <w:rPr>
            <w:noProof/>
            <w:webHidden/>
          </w:rPr>
        </w:r>
        <w:r w:rsidR="007F6504">
          <w:rPr>
            <w:noProof/>
            <w:webHidden/>
          </w:rPr>
          <w:fldChar w:fldCharType="separate"/>
        </w:r>
        <w:r w:rsidR="007F6504">
          <w:rPr>
            <w:noProof/>
            <w:webHidden/>
          </w:rPr>
          <w:t>19</w:t>
        </w:r>
        <w:r w:rsidR="007F6504">
          <w:rPr>
            <w:noProof/>
            <w:webHidden/>
          </w:rPr>
          <w:fldChar w:fldCharType="end"/>
        </w:r>
      </w:hyperlink>
    </w:p>
    <w:p w14:paraId="06D74402" w14:textId="1C3AA6C9" w:rsidR="007F6504" w:rsidRDefault="00B513BC">
      <w:pPr>
        <w:pStyle w:val="TOC2"/>
        <w:tabs>
          <w:tab w:val="right" w:leader="dot" w:pos="9350"/>
        </w:tabs>
        <w:rPr>
          <w:rFonts w:asciiTheme="minorHAnsi" w:eastAsiaTheme="minorEastAsia" w:hAnsiTheme="minorHAnsi" w:cstheme="minorBidi"/>
          <w:noProof/>
          <w:sz w:val="22"/>
          <w:szCs w:val="22"/>
        </w:rPr>
      </w:pPr>
      <w:hyperlink w:anchor="_Toc450222125" w:history="1">
        <w:r w:rsidR="007F6504" w:rsidRPr="006D7E73">
          <w:rPr>
            <w:rStyle w:val="Hyperlink"/>
            <w:noProof/>
          </w:rPr>
          <w:t>4.2 Common Platform Enumeration (CPE)</w:t>
        </w:r>
        <w:r w:rsidR="007F6504">
          <w:rPr>
            <w:noProof/>
            <w:webHidden/>
          </w:rPr>
          <w:tab/>
        </w:r>
        <w:r w:rsidR="007F6504">
          <w:rPr>
            <w:noProof/>
            <w:webHidden/>
          </w:rPr>
          <w:fldChar w:fldCharType="begin"/>
        </w:r>
        <w:r w:rsidR="007F6504">
          <w:rPr>
            <w:noProof/>
            <w:webHidden/>
          </w:rPr>
          <w:instrText xml:space="preserve"> PAGEREF _Toc450222125 \h </w:instrText>
        </w:r>
        <w:r w:rsidR="007F6504">
          <w:rPr>
            <w:noProof/>
            <w:webHidden/>
          </w:rPr>
        </w:r>
        <w:r w:rsidR="007F6504">
          <w:rPr>
            <w:noProof/>
            <w:webHidden/>
          </w:rPr>
          <w:fldChar w:fldCharType="separate"/>
        </w:r>
        <w:r w:rsidR="007F6504">
          <w:rPr>
            <w:noProof/>
            <w:webHidden/>
          </w:rPr>
          <w:t>19</w:t>
        </w:r>
        <w:r w:rsidR="007F6504">
          <w:rPr>
            <w:noProof/>
            <w:webHidden/>
          </w:rPr>
          <w:fldChar w:fldCharType="end"/>
        </w:r>
      </w:hyperlink>
    </w:p>
    <w:p w14:paraId="0B58B182" w14:textId="3C673D26" w:rsidR="007F6504" w:rsidRDefault="00B513BC">
      <w:pPr>
        <w:pStyle w:val="TOC1"/>
        <w:rPr>
          <w:rFonts w:asciiTheme="minorHAnsi" w:eastAsiaTheme="minorEastAsia" w:hAnsiTheme="minorHAnsi" w:cstheme="minorBidi"/>
          <w:noProof/>
          <w:sz w:val="22"/>
          <w:szCs w:val="22"/>
        </w:rPr>
      </w:pPr>
      <w:hyperlink w:anchor="_Toc450222126" w:history="1">
        <w:r w:rsidR="007F6504" w:rsidRPr="006D7E73">
          <w:rPr>
            <w:rStyle w:val="Hyperlink"/>
            <w:noProof/>
          </w:rPr>
          <w:t>5</w:t>
        </w:r>
        <w:r w:rsidR="007F6504">
          <w:rPr>
            <w:rFonts w:asciiTheme="minorHAnsi" w:eastAsiaTheme="minorEastAsia" w:hAnsiTheme="minorHAnsi" w:cstheme="minorBidi"/>
            <w:noProof/>
            <w:sz w:val="22"/>
            <w:szCs w:val="22"/>
          </w:rPr>
          <w:tab/>
        </w:r>
        <w:r w:rsidR="007F6504" w:rsidRPr="006D7E73">
          <w:rPr>
            <w:rStyle w:val="Hyperlink"/>
            <w:noProof/>
          </w:rPr>
          <w:t>Conformance</w:t>
        </w:r>
        <w:r w:rsidR="007F6504">
          <w:rPr>
            <w:noProof/>
            <w:webHidden/>
          </w:rPr>
          <w:tab/>
        </w:r>
        <w:r w:rsidR="007F6504">
          <w:rPr>
            <w:noProof/>
            <w:webHidden/>
          </w:rPr>
          <w:fldChar w:fldCharType="begin"/>
        </w:r>
        <w:r w:rsidR="007F6504">
          <w:rPr>
            <w:noProof/>
            <w:webHidden/>
          </w:rPr>
          <w:instrText xml:space="preserve"> PAGEREF _Toc450222126 \h </w:instrText>
        </w:r>
        <w:r w:rsidR="007F6504">
          <w:rPr>
            <w:noProof/>
            <w:webHidden/>
          </w:rPr>
        </w:r>
        <w:r w:rsidR="007F6504">
          <w:rPr>
            <w:noProof/>
            <w:webHidden/>
          </w:rPr>
          <w:fldChar w:fldCharType="separate"/>
        </w:r>
        <w:r w:rsidR="007F6504">
          <w:rPr>
            <w:noProof/>
            <w:webHidden/>
          </w:rPr>
          <w:t>20</w:t>
        </w:r>
        <w:r w:rsidR="007F6504">
          <w:rPr>
            <w:noProof/>
            <w:webHidden/>
          </w:rPr>
          <w:fldChar w:fldCharType="end"/>
        </w:r>
      </w:hyperlink>
    </w:p>
    <w:p w14:paraId="649E8537" w14:textId="60BAC1B1" w:rsidR="007F6504" w:rsidRDefault="00B513BC">
      <w:pPr>
        <w:pStyle w:val="TOC1"/>
        <w:rPr>
          <w:rFonts w:asciiTheme="minorHAnsi" w:eastAsiaTheme="minorEastAsia" w:hAnsiTheme="minorHAnsi" w:cstheme="minorBidi"/>
          <w:noProof/>
          <w:sz w:val="22"/>
          <w:szCs w:val="22"/>
        </w:rPr>
      </w:pPr>
      <w:hyperlink w:anchor="_Toc450222127" w:history="1">
        <w:r w:rsidR="007F6504" w:rsidRPr="006D7E73">
          <w:rPr>
            <w:rStyle w:val="Hyperlink"/>
            <w:noProof/>
          </w:rPr>
          <w:t>Appendix A. Acknowledgments</w:t>
        </w:r>
        <w:r w:rsidR="007F6504">
          <w:rPr>
            <w:noProof/>
            <w:webHidden/>
          </w:rPr>
          <w:tab/>
        </w:r>
        <w:r w:rsidR="007F6504">
          <w:rPr>
            <w:noProof/>
            <w:webHidden/>
          </w:rPr>
          <w:fldChar w:fldCharType="begin"/>
        </w:r>
        <w:r w:rsidR="007F6504">
          <w:rPr>
            <w:noProof/>
            <w:webHidden/>
          </w:rPr>
          <w:instrText xml:space="preserve"> PAGEREF _Toc450222127 \h </w:instrText>
        </w:r>
        <w:r w:rsidR="007F6504">
          <w:rPr>
            <w:noProof/>
            <w:webHidden/>
          </w:rPr>
        </w:r>
        <w:r w:rsidR="007F6504">
          <w:rPr>
            <w:noProof/>
            <w:webHidden/>
          </w:rPr>
          <w:fldChar w:fldCharType="separate"/>
        </w:r>
        <w:r w:rsidR="007F6504">
          <w:rPr>
            <w:noProof/>
            <w:webHidden/>
          </w:rPr>
          <w:t>21</w:t>
        </w:r>
        <w:r w:rsidR="007F6504">
          <w:rPr>
            <w:noProof/>
            <w:webHidden/>
          </w:rPr>
          <w:fldChar w:fldCharType="end"/>
        </w:r>
      </w:hyperlink>
    </w:p>
    <w:p w14:paraId="306989A4" w14:textId="4CA9A9F2" w:rsidR="007F6504" w:rsidRDefault="00B513BC">
      <w:pPr>
        <w:pStyle w:val="TOC1"/>
        <w:rPr>
          <w:rFonts w:asciiTheme="minorHAnsi" w:eastAsiaTheme="minorEastAsia" w:hAnsiTheme="minorHAnsi" w:cstheme="minorBidi"/>
          <w:noProof/>
          <w:sz w:val="22"/>
          <w:szCs w:val="22"/>
        </w:rPr>
      </w:pPr>
      <w:hyperlink w:anchor="_Toc450222128" w:history="1">
        <w:r w:rsidR="007F6504" w:rsidRPr="006D7E73">
          <w:rPr>
            <w:rStyle w:val="Hyperlink"/>
            <w:noProof/>
          </w:rPr>
          <w:t>Appendix B. Revision History</w:t>
        </w:r>
        <w:r w:rsidR="007F6504">
          <w:rPr>
            <w:noProof/>
            <w:webHidden/>
          </w:rPr>
          <w:tab/>
        </w:r>
        <w:r w:rsidR="007F6504">
          <w:rPr>
            <w:noProof/>
            <w:webHidden/>
          </w:rPr>
          <w:fldChar w:fldCharType="begin"/>
        </w:r>
        <w:r w:rsidR="007F6504">
          <w:rPr>
            <w:noProof/>
            <w:webHidden/>
          </w:rPr>
          <w:instrText xml:space="preserve"> PAGEREF _Toc450222128 \h </w:instrText>
        </w:r>
        <w:r w:rsidR="007F6504">
          <w:rPr>
            <w:noProof/>
            <w:webHidden/>
          </w:rPr>
        </w:r>
        <w:r w:rsidR="007F6504">
          <w:rPr>
            <w:noProof/>
            <w:webHidden/>
          </w:rPr>
          <w:fldChar w:fldCharType="separate"/>
        </w:r>
        <w:r w:rsidR="007F6504">
          <w:rPr>
            <w:noProof/>
            <w:webHidden/>
          </w:rPr>
          <w:t>25</w:t>
        </w:r>
        <w:r w:rsidR="007F6504">
          <w:rPr>
            <w:noProof/>
            <w:webHidden/>
          </w:rPr>
          <w:fldChar w:fldCharType="end"/>
        </w:r>
      </w:hyperlink>
    </w:p>
    <w:p w14:paraId="426C274B" w14:textId="5CF6B465"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50222097"/>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040916E1"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3965A0">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A28C8F3" w14:textId="7C579C8D" w:rsidR="000B146F" w:rsidRDefault="000B146F" w:rsidP="000B146F">
      <w:pPr>
        <w:autoSpaceDE w:val="0"/>
        <w:autoSpaceDN w:val="0"/>
        <w:adjustRightInd w:val="0"/>
        <w:spacing w:after="240"/>
      </w:pPr>
      <w:r>
        <w:t xml:space="preserve">This CybOX specification overview document serves as a unifying document for the full set of </w:t>
      </w:r>
      <w:hyperlink w:anchor="AdditionalArtifacts" w:history="1">
        <w:r>
          <w:rPr>
            <w:rStyle w:val="Hyperlink"/>
          </w:rPr>
          <w:t>CybOX specification documents</w:t>
        </w:r>
      </w:hyperlink>
      <w:r>
        <w:t>.</w:t>
      </w:r>
      <w:bookmarkStart w:id="6" w:name="_Toc401131317"/>
      <w:r>
        <w:t xml:space="preserve"> </w:t>
      </w:r>
      <w:r w:rsidR="00FB67E2">
        <w:t xml:space="preserve">In Section </w:t>
      </w:r>
      <w:r w:rsidR="00FB67E2" w:rsidRPr="00FB67E2">
        <w:rPr>
          <w:b/>
          <w:color w:val="0000EE"/>
        </w:rPr>
        <w:fldChar w:fldCharType="begin"/>
      </w:r>
      <w:r w:rsidR="00FB67E2" w:rsidRPr="00FB67E2">
        <w:rPr>
          <w:b/>
          <w:color w:val="0000EE"/>
        </w:rPr>
        <w:instrText xml:space="preserve"> REF _Ref412622367 \r \h  \* MERGEFORMAT </w:instrText>
      </w:r>
      <w:r w:rsidR="00FB67E2" w:rsidRPr="00FB67E2">
        <w:rPr>
          <w:b/>
          <w:color w:val="0000EE"/>
        </w:rPr>
      </w:r>
      <w:r w:rsidR="00FB67E2" w:rsidRPr="00FB67E2">
        <w:rPr>
          <w:b/>
          <w:color w:val="0000EE"/>
        </w:rPr>
        <w:fldChar w:fldCharType="separate"/>
      </w:r>
      <w:r w:rsidR="00FB67E2" w:rsidRPr="00FB67E2">
        <w:rPr>
          <w:b/>
          <w:color w:val="0000EE"/>
        </w:rPr>
        <w:t>1.1</w:t>
      </w:r>
      <w:r w:rsidR="00FB67E2" w:rsidRPr="00FB67E2">
        <w:rPr>
          <w:b/>
          <w:color w:val="0000EE"/>
        </w:rPr>
        <w:fldChar w:fldCharType="end"/>
      </w:r>
      <w:r w:rsidR="00B75FE4">
        <w:rPr>
          <w:b/>
          <w:color w:val="0000EE"/>
        </w:rPr>
        <w:t>,</w:t>
      </w:r>
      <w:r w:rsidR="00FB67E2">
        <w:t xml:space="preserve"> we discuss additional specification documents, in Section </w:t>
      </w:r>
      <w:r w:rsidR="00FB67E2" w:rsidRPr="00FB67E2">
        <w:rPr>
          <w:b/>
          <w:color w:val="0000EE"/>
        </w:rPr>
        <w:fldChar w:fldCharType="begin"/>
      </w:r>
      <w:r w:rsidR="00FB67E2" w:rsidRPr="00FB67E2">
        <w:rPr>
          <w:b/>
          <w:color w:val="0000EE"/>
        </w:rPr>
        <w:instrText xml:space="preserve"> REF _Ref394437867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1.2</w:t>
      </w:r>
      <w:r w:rsidR="00FB67E2" w:rsidRPr="00FB67E2">
        <w:rPr>
          <w:b/>
          <w:color w:val="0000EE"/>
        </w:rPr>
        <w:fldChar w:fldCharType="end"/>
      </w:r>
      <w:r w:rsidR="00B75FE4">
        <w:rPr>
          <w:b/>
          <w:color w:val="0000EE"/>
        </w:rPr>
        <w:t>,</w:t>
      </w:r>
      <w:r w:rsidR="00FB67E2">
        <w:t xml:space="preserve"> we provide document conventions</w:t>
      </w:r>
      <w:r w:rsidR="00FB67E2" w:rsidRPr="00AD7BF2">
        <w:t xml:space="preserve">, </w:t>
      </w:r>
      <w:r w:rsidR="00FB67E2">
        <w:t>and i</w:t>
      </w:r>
      <w:r w:rsidR="00FB67E2" w:rsidRPr="00AD7BF2">
        <w:t xml:space="preserve">n Section </w:t>
      </w:r>
      <w:r w:rsidR="00FB67E2" w:rsidRPr="00FB67E2">
        <w:rPr>
          <w:b/>
          <w:color w:val="0000EE"/>
        </w:rPr>
        <w:fldChar w:fldCharType="begin"/>
      </w:r>
      <w:r w:rsidR="00FB67E2" w:rsidRPr="00FB67E2">
        <w:rPr>
          <w:b/>
          <w:color w:val="0000EE"/>
        </w:rPr>
        <w:instrText xml:space="preserve"> REF _Ref428537349 \r \h </w:instrText>
      </w:r>
      <w:r w:rsidR="00FB67E2">
        <w:rPr>
          <w:b/>
          <w:color w:val="0000EE"/>
        </w:rPr>
        <w:instrText xml:space="preserve"> \* MERGEFORMAT </w:instrText>
      </w:r>
      <w:r w:rsidR="00FB67E2" w:rsidRPr="00FB67E2">
        <w:rPr>
          <w:b/>
          <w:color w:val="0000EE"/>
        </w:rPr>
      </w:r>
      <w:r w:rsidR="00FB67E2" w:rsidRPr="00FB67E2">
        <w:rPr>
          <w:b/>
          <w:color w:val="0000EE"/>
        </w:rPr>
        <w:fldChar w:fldCharType="separate"/>
      </w:r>
      <w:r w:rsidR="00FB67E2" w:rsidRPr="00FB67E2">
        <w:rPr>
          <w:b/>
          <w:color w:val="0000EE"/>
        </w:rPr>
        <w:t>1.3</w:t>
      </w:r>
      <w:r w:rsidR="00FB67E2" w:rsidRPr="00FB67E2">
        <w:rPr>
          <w:b/>
          <w:color w:val="0000EE"/>
        </w:rPr>
        <w:fldChar w:fldCharType="end"/>
      </w:r>
      <w:r w:rsidR="00B75FE4">
        <w:rPr>
          <w:b/>
          <w:color w:val="0000EE"/>
        </w:rPr>
        <w:t>,</w:t>
      </w:r>
      <w:r w:rsidR="00FB67E2">
        <w:t xml:space="preserve"> we provide terminology. References are given </w:t>
      </w:r>
      <w:r w:rsidR="00FB67E2" w:rsidRPr="007D03B1">
        <w:t xml:space="preserve">in </w:t>
      </w:r>
      <w:r w:rsidR="00FB67E2">
        <w:t xml:space="preserve">Sections </w:t>
      </w:r>
      <w:r w:rsidR="00FB67E2">
        <w:fldChar w:fldCharType="begin"/>
      </w:r>
      <w:r w:rsidR="00FB67E2">
        <w:instrText xml:space="preserve"> REF _Ref428537370 \r \h  \* MERGEFORMAT </w:instrText>
      </w:r>
      <w:r w:rsidR="00FB67E2">
        <w:fldChar w:fldCharType="separate"/>
      </w:r>
      <w:r w:rsidR="00FB67E2" w:rsidRPr="00FB67E2">
        <w:rPr>
          <w:b/>
          <w:color w:val="0000EE"/>
        </w:rPr>
        <w:t>1.4</w:t>
      </w:r>
      <w:r w:rsidR="00FB67E2">
        <w:fldChar w:fldCharType="end"/>
      </w:r>
      <w:r w:rsidR="00B14616">
        <w:t xml:space="preserve"> and </w:t>
      </w:r>
      <w:r w:rsidR="00B14616" w:rsidRPr="00B14616">
        <w:rPr>
          <w:b/>
          <w:color w:val="0000EE"/>
        </w:rPr>
        <w:t>1.5</w:t>
      </w:r>
      <w:r w:rsidR="00FB67E2">
        <w:t xml:space="preserve">. </w:t>
      </w:r>
      <w:bookmarkStart w:id="7" w:name="_CybOX_Specification_Documents"/>
      <w:bookmarkStart w:id="8" w:name="_Toc412205405"/>
      <w:bookmarkStart w:id="9" w:name="_Ref412300941"/>
      <w:bookmarkStart w:id="10" w:name="_Ref412622367"/>
      <w:bookmarkStart w:id="11" w:name="_Toc426119867"/>
      <w:bookmarkEnd w:id="6"/>
      <w:bookmarkEnd w:id="7"/>
      <w:r>
        <w:t xml:space="preserve">In Section </w:t>
      </w:r>
      <w:r w:rsidRPr="000B146F">
        <w:rPr>
          <w:b/>
          <w:color w:val="0000EE"/>
        </w:rPr>
        <w:fldChar w:fldCharType="begin"/>
      </w:r>
      <w:r w:rsidRPr="000B146F">
        <w:rPr>
          <w:b/>
          <w:color w:val="0000EE"/>
        </w:rPr>
        <w:instrText xml:space="preserve"> REF _Ref427252903 \r \h  \* MERGEFORMAT </w:instrText>
      </w:r>
      <w:r w:rsidRPr="000B146F">
        <w:rPr>
          <w:b/>
          <w:color w:val="0000EE"/>
        </w:rPr>
      </w:r>
      <w:r w:rsidRPr="000B146F">
        <w:rPr>
          <w:b/>
          <w:color w:val="0000EE"/>
        </w:rPr>
        <w:fldChar w:fldCharType="separate"/>
      </w:r>
      <w:r w:rsidRPr="000B146F">
        <w:rPr>
          <w:b/>
          <w:color w:val="0000EE"/>
        </w:rPr>
        <w:t>2</w:t>
      </w:r>
      <w:r w:rsidRPr="000B146F">
        <w:rPr>
          <w:b/>
          <w:color w:val="0000EE"/>
        </w:rPr>
        <w:fldChar w:fldCharType="end"/>
      </w:r>
      <w:r>
        <w:t xml:space="preserve"> we discusses the modularity of CybOX</w:t>
      </w:r>
      <w:r w:rsidRPr="00B12C9B">
        <w:t xml:space="preserve">, and summarizes the relationship of </w:t>
      </w:r>
      <w:r>
        <w:t xml:space="preserve">CybOX to other languages. In section </w:t>
      </w:r>
      <w:r w:rsidRPr="000B146F">
        <w:rPr>
          <w:b/>
          <w:color w:val="0000EE"/>
        </w:rPr>
        <w:fldChar w:fldCharType="begin"/>
      </w:r>
      <w:r w:rsidRPr="000B146F">
        <w:rPr>
          <w:b/>
          <w:color w:val="0000EE"/>
        </w:rPr>
        <w:instrText xml:space="preserve"> REF _Ref427252917 \r \h  \* MERGEFORMAT </w:instrText>
      </w:r>
      <w:r w:rsidRPr="000B146F">
        <w:rPr>
          <w:b/>
          <w:color w:val="0000EE"/>
        </w:rPr>
      </w:r>
      <w:r w:rsidRPr="000B146F">
        <w:rPr>
          <w:b/>
          <w:color w:val="0000EE"/>
        </w:rPr>
        <w:fldChar w:fldCharType="separate"/>
      </w:r>
      <w:r w:rsidRPr="000B146F">
        <w:rPr>
          <w:b/>
          <w:color w:val="0000EE"/>
        </w:rPr>
        <w:t>3</w:t>
      </w:r>
      <w:r w:rsidRPr="000B146F">
        <w:rPr>
          <w:b/>
          <w:color w:val="0000EE"/>
        </w:rPr>
        <w:fldChar w:fldCharType="end"/>
      </w:r>
      <w:r>
        <w:t xml:space="preserve">, we discuss conventions common across all of the data models.  Conformance information is </w:t>
      </w:r>
      <w:r w:rsidR="009E5FC2">
        <w:t xml:space="preserve">also provided in </w:t>
      </w:r>
      <w:r>
        <w:t xml:space="preserve">Section </w:t>
      </w:r>
      <w:r>
        <w:rPr>
          <w:b/>
          <w:color w:val="0000EE"/>
        </w:rPr>
        <w:t>4</w:t>
      </w:r>
      <w:r>
        <w:t>.</w:t>
      </w:r>
    </w:p>
    <w:p w14:paraId="5200CEB6" w14:textId="29B1C9F3" w:rsidR="00F27904" w:rsidRPr="002D7380" w:rsidRDefault="00F27904" w:rsidP="000B146F">
      <w:pPr>
        <w:pStyle w:val="Heading2"/>
      </w:pPr>
      <w:bookmarkStart w:id="12" w:name="_Toc450222098"/>
      <w:r>
        <w:t>CybOX Specification Documents</w:t>
      </w:r>
      <w:bookmarkEnd w:id="8"/>
      <w:bookmarkEnd w:id="9"/>
      <w:bookmarkEnd w:id="10"/>
      <w:bookmarkEnd w:id="11"/>
      <w:bookmarkEnd w:id="12"/>
    </w:p>
    <w:p w14:paraId="04070073" w14:textId="101D99AF"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976AE1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r w:rsidR="009E5FC2">
        <w:t xml:space="preserve"> Additionally, the full CybOX data model includes various extension data models </w:t>
      </w:r>
      <w:r w:rsidR="009E5FC2" w:rsidRPr="00434BA0">
        <w:t>and a set of de</w:t>
      </w:r>
      <w:r w:rsidR="009E5FC2">
        <w:t>fault controlled vocabularies.</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2DE02BB9" w14:textId="314859E0" w:rsidR="00F27904" w:rsidRDefault="00F27904" w:rsidP="00F27904">
      <w:pPr>
        <w:pStyle w:val="Heading2"/>
        <w:tabs>
          <w:tab w:val="num" w:pos="864"/>
        </w:tabs>
        <w:spacing w:before="360" w:after="60"/>
        <w:ind w:left="720" w:hanging="720"/>
      </w:pPr>
      <w:bookmarkStart w:id="13" w:name="_Ref394437867"/>
      <w:bookmarkStart w:id="14" w:name="_Toc426119868"/>
      <w:bookmarkStart w:id="15" w:name="_Toc450222099"/>
      <w:r>
        <w:t>Document Conventions</w:t>
      </w:r>
      <w:bookmarkEnd w:id="13"/>
      <w:bookmarkEnd w:id="14"/>
      <w:bookmarkEnd w:id="15"/>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6" w:name="_Toc389570603"/>
      <w:bookmarkStart w:id="17" w:name="_Toc389581073"/>
      <w:bookmarkStart w:id="18" w:name="_Toc426119870"/>
      <w:bookmarkStart w:id="19" w:name="_Toc450222100"/>
      <w:r>
        <w:t>Fonts</w:t>
      </w:r>
      <w:bookmarkEnd w:id="16"/>
      <w:bookmarkEnd w:id="17"/>
      <w:bookmarkEnd w:id="18"/>
      <w:bookmarkEnd w:id="19"/>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CB72B2"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3965A0">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59019C0B" w:rsidR="00F27904" w:rsidRPr="002459CF" w:rsidRDefault="00F27904" w:rsidP="00F27904">
      <w:pPr>
        <w:ind w:firstLine="720"/>
        <w:rPr>
          <w:i/>
          <w:szCs w:val="20"/>
        </w:rPr>
      </w:pPr>
      <w:r w:rsidRPr="002459CF">
        <w:rPr>
          <w:szCs w:val="20"/>
          <w:u w:val="single"/>
        </w:rPr>
        <w:lastRenderedPageBreak/>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20" w:name="_Ref394486021"/>
      <w:bookmarkStart w:id="21" w:name="_Toc426119871"/>
      <w:bookmarkStart w:id="22" w:name="_Toc450222101"/>
      <w:r>
        <w:t>UML Package References</w:t>
      </w:r>
      <w:bookmarkEnd w:id="20"/>
      <w:bookmarkEnd w:id="21"/>
      <w:bookmarkEnd w:id="22"/>
    </w:p>
    <w:p w14:paraId="35E75B08" w14:textId="59F9EC88" w:rsidR="00F27904" w:rsidRDefault="00F27904" w:rsidP="00F27904">
      <w:pPr>
        <w:spacing w:after="240"/>
      </w:pPr>
      <w:bookmarkStart w:id="23" w:name="_Toc389570605"/>
      <w:bookmarkStart w:id="24"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w:t>
      </w:r>
      <w:r w:rsidR="009E5FC2">
        <w:t>to the appropriate UML package.</w:t>
      </w:r>
    </w:p>
    <w:p w14:paraId="087FDB7B" w14:textId="77777777" w:rsidR="00F27904" w:rsidRPr="00904E02" w:rsidRDefault="00F27904" w:rsidP="00F27904">
      <w:pPr>
        <w:pStyle w:val="Heading3"/>
        <w:tabs>
          <w:tab w:val="num" w:pos="720"/>
        </w:tabs>
        <w:spacing w:before="360" w:after="60"/>
      </w:pPr>
      <w:bookmarkStart w:id="25" w:name="_Toc426119872"/>
      <w:bookmarkStart w:id="26" w:name="_Toc450222102"/>
      <w:r w:rsidRPr="00904E02">
        <w:t>UML Diagrams</w:t>
      </w:r>
      <w:bookmarkEnd w:id="23"/>
      <w:bookmarkEnd w:id="24"/>
      <w:bookmarkEnd w:id="25"/>
      <w:bookmarkEnd w:id="26"/>
    </w:p>
    <w:p w14:paraId="2C13A805" w14:textId="77777777" w:rsidR="00F27904" w:rsidRDefault="00F27904" w:rsidP="00F27904">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13D9DF83" w:rsidR="00F27904" w:rsidRDefault="00F27904" w:rsidP="00F27904">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1" w:name="_Toc426119873"/>
      <w:bookmarkStart w:id="32" w:name="_Toc450222103"/>
      <w:r>
        <w:t>Class Properties</w:t>
      </w:r>
      <w:bookmarkEnd w:id="27"/>
      <w:bookmarkEnd w:id="31"/>
      <w:bookmarkEnd w:id="32"/>
    </w:p>
    <w:p w14:paraId="736480A9" w14:textId="0ABDED92"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A8CD26" w14:textId="77777777" w:rsidR="00F27904" w:rsidRDefault="00F27904" w:rsidP="00F27904">
      <w:pPr>
        <w:pStyle w:val="Heading4"/>
        <w:tabs>
          <w:tab w:val="num" w:pos="1008"/>
        </w:tabs>
        <w:spacing w:before="360" w:after="0"/>
        <w:ind w:left="720" w:hanging="720"/>
      </w:pPr>
      <w:bookmarkStart w:id="33" w:name="_Toc398719453"/>
      <w:bookmarkStart w:id="34" w:name="_Toc426119874"/>
      <w:bookmarkStart w:id="35" w:name="_Toc450222104"/>
      <w:r>
        <w:t>Diagram Icons and Arrow Types</w:t>
      </w:r>
      <w:bookmarkEnd w:id="33"/>
      <w:bookmarkEnd w:id="34"/>
      <w:bookmarkEnd w:id="35"/>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r>
        <w:t>.</w:t>
      </w:r>
    </w:p>
    <w:p w14:paraId="081CF25B" w14:textId="77777777" w:rsidR="00F27904" w:rsidRDefault="00F27904" w:rsidP="00F640A8">
      <w:pPr>
        <w:pStyle w:val="Caption"/>
        <w:rPr>
          <w:b/>
        </w:rPr>
      </w:pPr>
      <w:bookmarkStart w:id="36" w:name="_Ref397637630"/>
      <w:bookmarkStart w:id="37" w:name="_Ref397935245"/>
      <w:bookmarkStart w:id="38" w:name="_Toc398719454"/>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47F22C12" w:rsidR="00F27904" w:rsidRDefault="00760005" w:rsidP="009B762A">
            <w:pPr>
              <w:keepNext/>
              <w:keepLines/>
              <w:jc w:val="center"/>
              <w:rPr>
                <w:rFonts w:ascii="Times New Roman" w:hAnsi="Times New Roman"/>
                <w:noProof/>
                <w:szCs w:val="20"/>
              </w:rPr>
            </w:pPr>
            <w:r>
              <w:rPr>
                <w:rFonts w:ascii="Times New Roman" w:hAnsi="Times New Roman"/>
                <w:noProof/>
                <w:szCs w:val="20"/>
              </w:rPr>
              <w:drawing>
                <wp:inline distT="0" distB="0" distL="0" distR="0" wp14:anchorId="30918E60" wp14:editId="5B0FB890">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24392279" r:id="rId29"/>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1" o:title=""/>
                </v:shape>
                <o:OLEObject Type="Embed" ProgID="PBrush" ShapeID="_x0000_i1026" DrawAspect="Content" ObjectID="_1524392280" r:id="rId32"/>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3" o:title=""/>
                </v:shape>
                <o:OLEObject Type="Embed" ProgID="PBrush" ShapeID="_x0000_i1027" DrawAspect="Content" ObjectID="_1524392281" r:id="rId34"/>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E85DAF"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5" o:title=""/>
                </v:shape>
                <o:OLEObject Type="Embed" ProgID="PBrush" ShapeID="_x0000_i1028" DrawAspect="Content" ObjectID="_1524392282" r:id="rId36"/>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59AC9E7D" w14:textId="77777777" w:rsidR="00C71349" w:rsidRDefault="00C02DEC" w:rsidP="00A710C8">
      <w:pPr>
        <w:pStyle w:val="Heading2"/>
      </w:pPr>
      <w:bookmarkStart w:id="39" w:name="_Toc85472893"/>
      <w:bookmarkStart w:id="40" w:name="_Toc287332007"/>
      <w:bookmarkStart w:id="41" w:name="_Ref428537349"/>
      <w:bookmarkStart w:id="42" w:name="_Toc450222105"/>
      <w:bookmarkEnd w:id="28"/>
      <w:bookmarkEnd w:id="29"/>
      <w:bookmarkEnd w:id="30"/>
      <w:bookmarkEnd w:id="37"/>
      <w:bookmarkEnd w:id="38"/>
      <w:r>
        <w:t>Terminology</w:t>
      </w:r>
      <w:bookmarkEnd w:id="39"/>
      <w:bookmarkEnd w:id="40"/>
      <w:bookmarkEnd w:id="41"/>
      <w:bookmarkEnd w:id="42"/>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F10B93" w:rsidRPr="00EB1833">
        <w:rPr>
          <w:rStyle w:val="Refterm"/>
          <w:color w:val="0000EE"/>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3" w:name="_Normative_References"/>
      <w:bookmarkStart w:id="44" w:name="_Ref7502892"/>
      <w:bookmarkStart w:id="45" w:name="_Toc12011611"/>
      <w:bookmarkStart w:id="46" w:name="_Toc85472894"/>
      <w:bookmarkStart w:id="47" w:name="_Toc287332008"/>
      <w:bookmarkStart w:id="48" w:name="_Ref428537370"/>
      <w:bookmarkStart w:id="49" w:name="_Toc450222106"/>
      <w:bookmarkEnd w:id="43"/>
      <w:r>
        <w:t>Normative</w:t>
      </w:r>
      <w:bookmarkEnd w:id="44"/>
      <w:bookmarkEnd w:id="45"/>
      <w:r>
        <w:t xml:space="preserve"> References</w:t>
      </w:r>
      <w:bookmarkEnd w:id="46"/>
      <w:bookmarkEnd w:id="47"/>
      <w:bookmarkEnd w:id="48"/>
      <w:bookmarkEnd w:id="49"/>
    </w:p>
    <w:p w14:paraId="7F51FB68" w14:textId="01480226" w:rsidR="00C02DEC" w:rsidRDefault="00C02DEC" w:rsidP="00F27904">
      <w:pPr>
        <w:pStyle w:val="Ref"/>
      </w:pPr>
      <w:bookmarkStart w:id="50" w:name="rfc2119"/>
      <w:r>
        <w:rPr>
          <w:rStyle w:val="Refterm"/>
        </w:rPr>
        <w:t>[RFC2119]</w:t>
      </w:r>
      <w:bookmarkEnd w:id="5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14:paraId="6143FE00" w14:textId="77777777" w:rsidR="007B68B9" w:rsidRDefault="007B68B9" w:rsidP="007B68B9">
      <w:pPr>
        <w:pStyle w:val="Ref"/>
      </w:pPr>
      <w:r>
        <w:rPr>
          <w:rStyle w:val="Refterm"/>
        </w:rPr>
        <w:t>[CPE]</w:t>
      </w:r>
      <w:r>
        <w:rPr>
          <w:rStyle w:val="Refterm"/>
        </w:rPr>
        <w:tab/>
      </w:r>
      <w:r>
        <w:t xml:space="preserve">Common Platform Enumeration (CPE). (2014, Nov. 28). The MITRE Corporation. [Online]. Available: </w:t>
      </w:r>
      <w:hyperlink r:id="rId38" w:history="1">
        <w:r w:rsidRPr="000E62CA">
          <w:rPr>
            <w:rStyle w:val="Hyperlink"/>
          </w:rPr>
          <w:t>http://cpe.mitre.org</w:t>
        </w:r>
      </w:hyperlink>
      <w:r>
        <w:t>.</w:t>
      </w:r>
    </w:p>
    <w:p w14:paraId="2C8AAF9A" w14:textId="4A3A55A0" w:rsidR="007B68B9" w:rsidRDefault="007B68B9" w:rsidP="00F27904">
      <w:pPr>
        <w:pStyle w:val="Ref"/>
      </w:pPr>
      <w:bookmarkStart w:id="51" w:name="CIQ"/>
      <w:bookmarkEnd w:id="51"/>
      <w:r w:rsidRPr="007B68B9">
        <w:rPr>
          <w:b/>
        </w:rPr>
        <w:t>[CIQ]</w:t>
      </w:r>
      <w:r>
        <w:tab/>
      </w:r>
      <w:r w:rsidRPr="00BF431D">
        <w:rPr>
          <w:i/>
        </w:rPr>
        <w:t>Customer Information Quality (CIQ) Specifications Version 3.0</w:t>
      </w:r>
      <w:r>
        <w:t xml:space="preserve">. Edited by Ram Kumar. 8 April 2008. OASIS Public Review Draft 03. Available: </w:t>
      </w:r>
      <w:hyperlink r:id="rId39" w:history="1">
        <w:r w:rsidRPr="00FA51A4">
          <w:rPr>
            <w:rStyle w:val="Hyperlink"/>
          </w:rPr>
          <w:t>http://docs.oasis-open.org/ciq/v3.0/specs/ciq-specs-v3.html</w:t>
        </w:r>
      </w:hyperlink>
      <w:r>
        <w:t xml:space="preserve">.  </w:t>
      </w:r>
    </w:p>
    <w:p w14:paraId="39E0BEA9" w14:textId="77777777" w:rsidR="00A2160A" w:rsidRDefault="00A2160A" w:rsidP="00A2160A">
      <w:pPr>
        <w:pStyle w:val="Ref"/>
        <w:rPr>
          <w:rStyle w:val="Hyperlink"/>
        </w:rPr>
      </w:pPr>
      <w:r>
        <w:rPr>
          <w:b/>
        </w:rPr>
        <w:t>[</w:t>
      </w:r>
      <w:bookmarkStart w:id="52" w:name="W3DT"/>
      <w:r>
        <w:rPr>
          <w:b/>
        </w:rPr>
        <w:t>W3DT</w:t>
      </w:r>
      <w:bookmarkEnd w:id="52"/>
      <w:r>
        <w:rPr>
          <w:b/>
        </w:rPr>
        <w:t>]</w:t>
      </w:r>
      <w:r>
        <w:rPr>
          <w:b/>
        </w:rPr>
        <w:tab/>
        <w:t>“</w:t>
      </w:r>
      <w:r w:rsidRPr="00D439D7">
        <w:t xml:space="preserve">XML Schema Part 2: </w:t>
      </w:r>
      <w:r w:rsidRPr="000562B6">
        <w:t>Datatypes Second Edition</w:t>
      </w:r>
      <w:r>
        <w:t>,” W3C Recommendation, 28 October 2004. Available:</w:t>
      </w:r>
      <w:r w:rsidRPr="000562B6">
        <w:t xml:space="preserve"> </w:t>
      </w:r>
      <w:hyperlink r:id="rId40" w:history="1">
        <w:r w:rsidRPr="000562B6">
          <w:rPr>
            <w:rStyle w:val="Hyperlink"/>
          </w:rPr>
          <w:t>http://www.w3.org/TR/xmlschema-2</w:t>
        </w:r>
      </w:hyperlink>
      <w:r>
        <w:rPr>
          <w:rStyle w:val="Hyperlink"/>
        </w:rPr>
        <w:t>.</w:t>
      </w:r>
    </w:p>
    <w:p w14:paraId="603C1C54" w14:textId="77777777" w:rsidR="00B14616" w:rsidRDefault="00B14616" w:rsidP="00B14616">
      <w:pPr>
        <w:pStyle w:val="Ref"/>
        <w:rPr>
          <w:rStyle w:val="Hyperlink"/>
        </w:rPr>
      </w:pPr>
      <w:r>
        <w:rPr>
          <w:rStyle w:val="Refterm"/>
        </w:rPr>
        <w:t>[</w:t>
      </w:r>
      <w:bookmarkStart w:id="53" w:name="capec"/>
      <w:r>
        <w:rPr>
          <w:rStyle w:val="Refterm"/>
        </w:rPr>
        <w:t>CAPEC</w:t>
      </w:r>
      <w:bookmarkEnd w:id="53"/>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41" w:history="1">
        <w:r w:rsidRPr="00F96F71">
          <w:rPr>
            <w:rStyle w:val="Hyperlink"/>
          </w:rPr>
          <w:t>http://capec.mitre.org</w:t>
        </w:r>
      </w:hyperlink>
      <w:r>
        <w:rPr>
          <w:rStyle w:val="Hyperlink"/>
        </w:rPr>
        <w:t>.</w:t>
      </w:r>
    </w:p>
    <w:p w14:paraId="7D17B886" w14:textId="77777777" w:rsidR="00B14616" w:rsidRPr="00BF431D" w:rsidRDefault="00B14616" w:rsidP="00B14616">
      <w:pPr>
        <w:pStyle w:val="Ref"/>
        <w:rPr>
          <w:rStyle w:val="Refterm"/>
          <w:b w:val="0"/>
        </w:rPr>
      </w:pPr>
      <w:r>
        <w:rPr>
          <w:rStyle w:val="Refterm"/>
        </w:rPr>
        <w:t>[</w:t>
      </w:r>
      <w:bookmarkStart w:id="54" w:name="cee"/>
      <w:r>
        <w:rPr>
          <w:rStyle w:val="Refterm"/>
        </w:rPr>
        <w:t>CEE</w:t>
      </w:r>
      <w:bookmarkEnd w:id="54"/>
      <w:r>
        <w:rPr>
          <w:rStyle w:val="Refterm"/>
        </w:rPr>
        <w:t>]</w:t>
      </w:r>
      <w:r>
        <w:rPr>
          <w:rStyle w:val="Refterm"/>
        </w:rPr>
        <w:tab/>
      </w:r>
      <w:r>
        <w:rPr>
          <w:rStyle w:val="Refterm"/>
          <w:b w:val="0"/>
        </w:rPr>
        <w:t xml:space="preserve">Common Event Expression (CEE). (2014, Nov. 28). The MITRE Corporation. [Online]. Available: </w:t>
      </w:r>
      <w:hyperlink r:id="rId42" w:history="1">
        <w:r w:rsidRPr="000E62CA">
          <w:rPr>
            <w:rStyle w:val="Hyperlink"/>
          </w:rPr>
          <w:t>http://cee.mitre.org</w:t>
        </w:r>
      </w:hyperlink>
      <w:r>
        <w:rPr>
          <w:rStyle w:val="Refterm"/>
          <w:b w:val="0"/>
        </w:rPr>
        <w:t>.</w:t>
      </w:r>
    </w:p>
    <w:p w14:paraId="34E6ED5C" w14:textId="77777777" w:rsidR="00B14616" w:rsidRDefault="00B14616" w:rsidP="00B14616">
      <w:pPr>
        <w:pStyle w:val="Ref"/>
      </w:pPr>
      <w:r w:rsidRPr="00924B44">
        <w:rPr>
          <w:b/>
        </w:rPr>
        <w:t>[</w:t>
      </w:r>
      <w:bookmarkStart w:id="55" w:name="cve"/>
      <w:r w:rsidRPr="00924B44">
        <w:rPr>
          <w:b/>
        </w:rPr>
        <w:t>CVE</w:t>
      </w:r>
      <w:bookmarkEnd w:id="55"/>
      <w:r w:rsidRPr="00924B44">
        <w:rPr>
          <w:b/>
        </w:rPr>
        <w:t>]</w:t>
      </w:r>
      <w:r>
        <w:tab/>
        <w:t xml:space="preserve">Common Vulnerabilities and Exposures (CVE). (2015, Jul. 28). The MITRE Corporation. [Online]. Available: </w:t>
      </w:r>
      <w:hyperlink r:id="rId43" w:history="1">
        <w:r w:rsidRPr="000E62CA">
          <w:rPr>
            <w:rStyle w:val="Hyperlink"/>
          </w:rPr>
          <w:t>http://cve.mitre.org</w:t>
        </w:r>
      </w:hyperlink>
      <w:r>
        <w:t>.</w:t>
      </w:r>
    </w:p>
    <w:p w14:paraId="1B1AE3FB" w14:textId="77777777" w:rsidR="00B14616" w:rsidRDefault="00B14616" w:rsidP="00B14616">
      <w:pPr>
        <w:pStyle w:val="Ref"/>
      </w:pPr>
      <w:r w:rsidRPr="00924B44">
        <w:rPr>
          <w:b/>
        </w:rPr>
        <w:t>[</w:t>
      </w:r>
      <w:bookmarkStart w:id="56" w:name="cwe"/>
      <w:r w:rsidRPr="00924B44">
        <w:rPr>
          <w:b/>
        </w:rPr>
        <w:t>CWE</w:t>
      </w:r>
      <w:bookmarkEnd w:id="56"/>
      <w:r w:rsidRPr="00924B44">
        <w:rPr>
          <w:b/>
        </w:rPr>
        <w:t>]</w:t>
      </w:r>
      <w:r>
        <w:tab/>
        <w:t xml:space="preserve">Common Weakness Enumeration (CWE). (2014, Jul. 31). The MITRE Corporation. [Online]. Available: </w:t>
      </w:r>
      <w:hyperlink r:id="rId44" w:history="1">
        <w:r w:rsidRPr="000E62CA">
          <w:rPr>
            <w:rStyle w:val="Hyperlink"/>
          </w:rPr>
          <w:t>http://cwe.mitre.org</w:t>
        </w:r>
      </w:hyperlink>
      <w:r>
        <w:t xml:space="preserve">. </w:t>
      </w:r>
    </w:p>
    <w:p w14:paraId="71A8CF00" w14:textId="77777777" w:rsidR="00B14616" w:rsidRDefault="00B14616" w:rsidP="00B14616">
      <w:pPr>
        <w:pStyle w:val="Ref"/>
      </w:pPr>
      <w:r>
        <w:rPr>
          <w:b/>
        </w:rPr>
        <w:t>[</w:t>
      </w:r>
      <w:bookmarkStart w:id="57" w:name="iso8601"/>
      <w:r>
        <w:rPr>
          <w:b/>
        </w:rPr>
        <w:t>ISO8601</w:t>
      </w:r>
      <w:bookmarkEnd w:id="57"/>
      <w:r>
        <w:rPr>
          <w:b/>
        </w:rPr>
        <w:t>]</w:t>
      </w:r>
      <w:r>
        <w:rPr>
          <w:b/>
        </w:rPr>
        <w:tab/>
      </w:r>
      <w:r w:rsidRPr="00AB73FF">
        <w:t xml:space="preserve">Date and time format – </w:t>
      </w:r>
      <w:r w:rsidRPr="00E81EA9">
        <w:t>ISO 8601</w:t>
      </w:r>
      <w:r>
        <w:t xml:space="preserve"> (n.d.). International Organization for Standardization (ISO). [Online]</w:t>
      </w:r>
      <w:r w:rsidRPr="00E81EA9">
        <w:t>.</w:t>
      </w:r>
      <w:r>
        <w:t xml:space="preserve"> Available: </w:t>
      </w:r>
      <w:hyperlink r:id="rId45" w:history="1">
        <w:r w:rsidRPr="000E62CA">
          <w:rPr>
            <w:rStyle w:val="Hyperlink"/>
          </w:rPr>
          <w:t>http://www.iso.org/iso/home/standards/iso8601.htm</w:t>
        </w:r>
      </w:hyperlink>
      <w:r>
        <w:t>. Accessed Aug. 23, 2015.</w:t>
      </w:r>
    </w:p>
    <w:p w14:paraId="6245764C" w14:textId="77777777" w:rsidR="00CF27AC" w:rsidRDefault="00CF27AC" w:rsidP="00CF27AC">
      <w:pPr>
        <w:pStyle w:val="Ref"/>
      </w:pPr>
      <w:r>
        <w:rPr>
          <w:rStyle w:val="Refterm"/>
        </w:rPr>
        <w:t>[</w:t>
      </w:r>
      <w:bookmarkStart w:id="58" w:name="rfc3986"/>
      <w:r>
        <w:rPr>
          <w:rStyle w:val="Refterm"/>
        </w:rPr>
        <w:t>RFC3986</w:t>
      </w:r>
      <w:bookmarkEnd w:id="58"/>
      <w:r>
        <w:rPr>
          <w:rStyle w:val="Refterm"/>
        </w:rPr>
        <w:t>]</w:t>
      </w:r>
      <w:r>
        <w:rPr>
          <w:rStyle w:val="Refterm"/>
        </w:rPr>
        <w:tab/>
      </w:r>
      <w:r w:rsidRPr="00861DC0">
        <w:rPr>
          <w:rStyle w:val="Refterm"/>
          <w:b w:val="0"/>
        </w:rPr>
        <w:t>Berners-Lee, T., Fielding, R. and Masinter, L., “Uniform Resource Identifier (URI): Generic Syntax,</w:t>
      </w:r>
      <w:r>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Pr>
          <w:rStyle w:val="Refterm"/>
          <w:b w:val="0"/>
        </w:rPr>
        <w:t xml:space="preserve">Available: </w:t>
      </w:r>
      <w:hyperlink r:id="rId46" w:history="1">
        <w:r w:rsidRPr="00861DC0">
          <w:rPr>
            <w:rStyle w:val="Hyperlink"/>
          </w:rPr>
          <w:t>https://www.ietf.org/rfc/rfc3986.txt</w:t>
        </w:r>
      </w:hyperlink>
      <w:r w:rsidRPr="007458D6">
        <w:rPr>
          <w:rStyle w:val="Refterm"/>
          <w:b w:val="0"/>
        </w:rPr>
        <w:t xml:space="preserve">. </w:t>
      </w:r>
    </w:p>
    <w:p w14:paraId="1DD83347" w14:textId="77777777" w:rsidR="00CF27AC" w:rsidRDefault="00CF27AC" w:rsidP="00CF27AC">
      <w:pPr>
        <w:pStyle w:val="Ref"/>
      </w:pPr>
      <w:r w:rsidRPr="00924B44">
        <w:rPr>
          <w:b/>
        </w:rPr>
        <w:t>[</w:t>
      </w:r>
      <w:bookmarkStart w:id="59" w:name="rfc5646"/>
      <w:r w:rsidRPr="00924B44">
        <w:rPr>
          <w:b/>
        </w:rPr>
        <w:t>RFC5646</w:t>
      </w:r>
      <w:bookmarkEnd w:id="59"/>
      <w:r w:rsidRPr="00924B44">
        <w:rPr>
          <w:b/>
        </w:rPr>
        <w:t>]</w:t>
      </w:r>
      <w:r>
        <w:tab/>
        <w:t xml:space="preserve">Phillips, A. and Davis, M., “Tags for Identifying Languages,” BCP 47, RFC 5646, September 2009. Available: </w:t>
      </w:r>
      <w:hyperlink r:id="rId47" w:history="1">
        <w:r w:rsidRPr="000E62CA">
          <w:rPr>
            <w:rStyle w:val="Hyperlink"/>
          </w:rPr>
          <w:t>http://www.ietf.org/rfc/rfc5646.txt</w:t>
        </w:r>
      </w:hyperlink>
      <w:r>
        <w:t xml:space="preserve">. </w:t>
      </w:r>
    </w:p>
    <w:p w14:paraId="21089B95" w14:textId="1C7983ED" w:rsidR="00CF27AC" w:rsidRDefault="00CF27AC" w:rsidP="00CF27AC">
      <w:pPr>
        <w:pStyle w:val="Ref"/>
      </w:pPr>
      <w:r>
        <w:rPr>
          <w:b/>
        </w:rPr>
        <w:t>[</w:t>
      </w:r>
      <w:bookmarkStart w:id="60" w:name="W3Name"/>
      <w:r>
        <w:rPr>
          <w:b/>
        </w:rPr>
        <w:t>W3Name</w:t>
      </w:r>
      <w:bookmarkEnd w:id="60"/>
      <w:r>
        <w:rPr>
          <w:b/>
        </w:rPr>
        <w:t>]</w:t>
      </w:r>
      <w:r>
        <w:rPr>
          <w:b/>
        </w:rPr>
        <w:tab/>
        <w:t>“</w:t>
      </w:r>
      <w:r>
        <w:t>Namespaces in XML 1.0 (Third Edition),” W3C Recommendation, 8 December 2009. Available:</w:t>
      </w:r>
      <w:r w:rsidRPr="000562B6">
        <w:t xml:space="preserve"> </w:t>
      </w:r>
      <w:hyperlink r:id="rId48" w:history="1">
        <w:r w:rsidRPr="000562B6">
          <w:rPr>
            <w:rStyle w:val="Hyperlink"/>
          </w:rPr>
          <w:t>http://www.w3.org/TR/REC-xml-names</w:t>
        </w:r>
      </w:hyperlink>
      <w:r>
        <w:rPr>
          <w:rStyle w:val="Hyperlink"/>
        </w:rPr>
        <w:t>.</w:t>
      </w:r>
    </w:p>
    <w:p w14:paraId="7EA9A0B3" w14:textId="7E4D7392" w:rsidR="00B14616" w:rsidRDefault="00B14616" w:rsidP="00B14616">
      <w:pPr>
        <w:pStyle w:val="Heading2"/>
      </w:pPr>
      <w:bookmarkStart w:id="61" w:name="_Toc85472895"/>
      <w:bookmarkStart w:id="62" w:name="_Toc287332009"/>
      <w:bookmarkStart w:id="63" w:name="_Ref428000779"/>
      <w:bookmarkStart w:id="64" w:name="_Toc429676493"/>
      <w:bookmarkStart w:id="65" w:name="_Toc450222107"/>
      <w:r>
        <w:t>Non-Normative References</w:t>
      </w:r>
      <w:bookmarkEnd w:id="61"/>
      <w:bookmarkEnd w:id="62"/>
      <w:bookmarkEnd w:id="63"/>
      <w:bookmarkEnd w:id="64"/>
      <w:bookmarkEnd w:id="65"/>
    </w:p>
    <w:p w14:paraId="29CC9EDA" w14:textId="77777777" w:rsidR="00B14616" w:rsidRPr="00F64287" w:rsidRDefault="00B14616" w:rsidP="00B14616">
      <w:pPr>
        <w:pStyle w:val="Ref"/>
      </w:pPr>
      <w:r>
        <w:rPr>
          <w:b/>
        </w:rPr>
        <w:t>[</w:t>
      </w:r>
      <w:bookmarkStart w:id="66" w:name="UML241"/>
      <w:r w:rsidRPr="00581416">
        <w:rPr>
          <w:b/>
        </w:rPr>
        <w:t>UML-2.4.1</w:t>
      </w:r>
      <w:bookmarkEnd w:id="66"/>
      <w:r>
        <w:t>]</w:t>
      </w:r>
      <w:r>
        <w:tab/>
        <w:t xml:space="preserve">Documents associated with Unified Modeling Language (UML), V2.4.1. (Aug. 2011). The Object Management Group (OMG). [Online]. Available: </w:t>
      </w:r>
      <w:hyperlink r:id="rId49" w:history="1">
        <w:r w:rsidRPr="000E62CA">
          <w:rPr>
            <w:rStyle w:val="Hyperlink"/>
          </w:rPr>
          <w:t>http://www.omg.org/spec/UML/2.4.1/</w:t>
        </w:r>
      </w:hyperlink>
      <w:r w:rsidRPr="00451E41">
        <w:t>.</w:t>
      </w:r>
      <w:r>
        <w:t xml:space="preserve"> </w:t>
      </w:r>
    </w:p>
    <w:p w14:paraId="40AF6E7A" w14:textId="77777777" w:rsidR="00B14616" w:rsidRDefault="00B14616" w:rsidP="00B14616">
      <w:pPr>
        <w:pStyle w:val="Ref"/>
      </w:pPr>
    </w:p>
    <w:p w14:paraId="621E065C" w14:textId="77777777" w:rsidR="00B14616" w:rsidRDefault="00B14616" w:rsidP="00A2160A">
      <w:pPr>
        <w:pStyle w:val="Ref"/>
      </w:pPr>
    </w:p>
    <w:p w14:paraId="476647E4" w14:textId="77777777" w:rsidR="00A2160A" w:rsidRDefault="00A2160A" w:rsidP="00F27904">
      <w:pPr>
        <w:pStyle w:val="Ref"/>
      </w:pPr>
    </w:p>
    <w:p w14:paraId="234FFD80" w14:textId="4EBCE161" w:rsidR="004C59FC" w:rsidRDefault="004C59FC" w:rsidP="004C59FC">
      <w:pPr>
        <w:pStyle w:val="Heading1"/>
      </w:pPr>
      <w:bookmarkStart w:id="67" w:name="_Ref427252903"/>
      <w:bookmarkStart w:id="68" w:name="_Toc429676494"/>
      <w:bookmarkStart w:id="69" w:name="_Toc450222108"/>
      <w:bookmarkStart w:id="70" w:name="_Toc287332011"/>
      <w:r>
        <w:lastRenderedPageBreak/>
        <w:t>Language Modularity</w:t>
      </w:r>
      <w:bookmarkEnd w:id="67"/>
      <w:bookmarkEnd w:id="68"/>
      <w:bookmarkEnd w:id="69"/>
    </w:p>
    <w:p w14:paraId="20215C88" w14:textId="77777777" w:rsidR="007B68B9" w:rsidRDefault="007B68B9" w:rsidP="007B68B9">
      <w:pPr>
        <w:pStyle w:val="Heading2"/>
      </w:pPr>
      <w:bookmarkStart w:id="71" w:name="_Ref427251669"/>
      <w:bookmarkStart w:id="72" w:name="_Toc429676495"/>
      <w:bookmarkStart w:id="73" w:name="_Toc450222109"/>
      <w:r>
        <w:t>Core Data Model</w:t>
      </w:r>
      <w:bookmarkEnd w:id="71"/>
      <w:bookmarkEnd w:id="72"/>
      <w:bookmarkEnd w:id="73"/>
    </w:p>
    <w:p w14:paraId="3AE784A1" w14:textId="61889F12" w:rsidR="007B68B9" w:rsidRDefault="007B68B9" w:rsidP="007B68B9">
      <w:r>
        <w:t>The CybOX C</w:t>
      </w:r>
      <w:r w:rsidRPr="00FC6DFE">
        <w:t xml:space="preserve">ore </w:t>
      </w:r>
      <w:r>
        <w:t>data model</w:t>
      </w:r>
      <w:r w:rsidRPr="00FC6DFE">
        <w:t xml:space="preserve"> defines </w:t>
      </w:r>
      <w:r w:rsidR="00C23D17">
        <w:t>the four main classes:  Action, Event, Observable and Object</w:t>
      </w:r>
      <w:r w:rsidRPr="00FC6DFE">
        <w:t xml:space="preserve"> which corresponds to the </w:t>
      </w:r>
      <w:r>
        <w:t xml:space="preserve">primary structure characterized in </w:t>
      </w:r>
      <w:r w:rsidR="00C23D17">
        <w:t>CybOX</w:t>
      </w:r>
      <w:r>
        <w:t xml:space="preserve">.    </w:t>
      </w:r>
      <w:r w:rsidRPr="00FC6DFE">
        <w:t xml:space="preserve">Please see </w:t>
      </w:r>
      <w:hyperlink w:anchor="AdditionalArtifacts" w:history="1">
        <w:r w:rsidR="003965A0">
          <w:rPr>
            <w:rStyle w:val="Hyperlink"/>
            <w:i/>
          </w:rPr>
          <w:t xml:space="preserve">CybOX™ Version </w:t>
        </w:r>
        <w:r w:rsidR="00C23D17" w:rsidRPr="00983238">
          <w:rPr>
            <w:rStyle w:val="Hyperlink"/>
            <w:i/>
          </w:rPr>
          <w:t>2.1.1 Part 3: Core</w:t>
        </w:r>
      </w:hyperlink>
      <w:r w:rsidRPr="00FC6DFE">
        <w:t xml:space="preserve"> </w:t>
      </w:r>
      <w:r>
        <w:t xml:space="preserve">for complete information on the </w:t>
      </w:r>
      <w:r w:rsidR="00C23D17">
        <w:t>CybOX</w:t>
      </w:r>
      <w:r>
        <w:t xml:space="preserve"> Core data model.</w:t>
      </w:r>
    </w:p>
    <w:p w14:paraId="5BC2E8A1" w14:textId="047A683F" w:rsidR="007A64B4" w:rsidRDefault="000B4A95" w:rsidP="007A64B4">
      <w:pPr>
        <w:pStyle w:val="Heading2"/>
      </w:pPr>
      <w:bookmarkStart w:id="74" w:name="_Ref440010819"/>
      <w:bookmarkStart w:id="75" w:name="_Toc450222110"/>
      <w:r>
        <w:t>Object</w:t>
      </w:r>
      <w:r w:rsidR="007A64B4">
        <w:t xml:space="preserve"> Models</w:t>
      </w:r>
      <w:bookmarkEnd w:id="74"/>
      <w:bookmarkEnd w:id="75"/>
    </w:p>
    <w:p w14:paraId="62B31C52" w14:textId="0013FF26" w:rsidR="001A4A68" w:rsidRDefault="00103374" w:rsidP="00BF300A">
      <w:pPr>
        <w:spacing w:before="0" w:after="240"/>
      </w:pPr>
      <w:r>
        <w:t xml:space="preserve">Each release of the CybOX language includes a particular set of Objects that are part of the release. </w:t>
      </w:r>
      <w:r w:rsidR="001A4A68">
        <w:t>There are eighty-eight different Object data models</w:t>
      </w:r>
      <w:r w:rsidR="00BF300A">
        <w:t xml:space="preserve"> in CybOX 2.1.1.  They cover a varied collection of artifacts that a</w:t>
      </w:r>
      <w:r w:rsidR="00EA6E01">
        <w:t>re pertinent to the cyber threat</w:t>
      </w:r>
      <w:r w:rsidR="00BF300A">
        <w:t xml:space="preserve"> domain. The data model for each of these Objects is defined by its own UML package that describes the context-specific classes and properties that comprise the Object. As stated in the introduction, the use of any particular CybOX Object data models is purely optional: users select and use only those Objects and corresponding data models that are needed.</w:t>
      </w:r>
    </w:p>
    <w:p w14:paraId="6A05E93F" w14:textId="2133437F" w:rsidR="00BF300A" w:rsidRPr="001A4A68" w:rsidRDefault="00BF300A" w:rsidP="001A4A68">
      <w:r>
        <w:t xml:space="preserve">The grouping of Objects below is for expository purposes only.  It does not suggest or imply the </w:t>
      </w:r>
      <w:r w:rsidR="000B146F">
        <w:t xml:space="preserve">need to </w:t>
      </w:r>
      <w:r>
        <w:t xml:space="preserve">use of any </w:t>
      </w:r>
      <w:r w:rsidR="000B146F">
        <w:t xml:space="preserve">particular </w:t>
      </w:r>
      <w:r>
        <w:t xml:space="preserve">Object data model. </w:t>
      </w:r>
    </w:p>
    <w:p w14:paraId="2E8677D4" w14:textId="77777777" w:rsidR="00141E53" w:rsidRPr="001A4A68" w:rsidRDefault="00141E53" w:rsidP="00141E53">
      <w:pPr>
        <w:numPr>
          <w:ilvl w:val="0"/>
          <w:numId w:val="12"/>
        </w:numPr>
        <w:spacing w:before="100" w:beforeAutospacing="1" w:after="100" w:afterAutospacing="1"/>
        <w:rPr>
          <w:rFonts w:ascii="Calibri" w:hAnsi="Calibri"/>
          <w:color w:val="000000"/>
          <w:szCs w:val="20"/>
        </w:rPr>
      </w:pPr>
      <w:r w:rsidRPr="001A4A68">
        <w:rPr>
          <w:b/>
          <w:bCs/>
          <w:color w:val="000000"/>
          <w:szCs w:val="20"/>
        </w:rPr>
        <w:t>Host-based Artifacts</w:t>
      </w:r>
    </w:p>
    <w:p w14:paraId="77AFBF0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File-related</w:t>
      </w:r>
    </w:p>
    <w:p w14:paraId="2C4066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Library</w:t>
      </w:r>
    </w:p>
    <w:p w14:paraId="3DAA33F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Pipe</w:t>
      </w:r>
    </w:p>
    <w:p w14:paraId="45986C4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Pipe</w:t>
      </w:r>
    </w:p>
    <w:p w14:paraId="037F196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Pipe</w:t>
      </w:r>
    </w:p>
    <w:p w14:paraId="3DFDE83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Filemapping</w:t>
      </w:r>
    </w:p>
    <w:p w14:paraId="50C38756"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File</w:t>
      </w:r>
    </w:p>
    <w:p w14:paraId="782BCEE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File</w:t>
      </w:r>
    </w:p>
    <w:p w14:paraId="43AD33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Image File</w:t>
      </w:r>
    </w:p>
    <w:p w14:paraId="669ECA7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PDF File</w:t>
      </w:r>
    </w:p>
    <w:p w14:paraId="74CAEE5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Archive File</w:t>
      </w:r>
    </w:p>
    <w:p w14:paraId="28261350"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File</w:t>
      </w:r>
    </w:p>
    <w:p w14:paraId="57BFB53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File</w:t>
      </w:r>
    </w:p>
    <w:p w14:paraId="7097A79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Executable File</w:t>
      </w:r>
    </w:p>
    <w:p w14:paraId="050536EF"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Memory-related</w:t>
      </w:r>
    </w:p>
    <w:p w14:paraId="341911A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Critical Section</w:t>
      </w:r>
    </w:p>
    <w:p w14:paraId="40C7925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Semaphore</w:t>
      </w:r>
    </w:p>
    <w:p w14:paraId="4346809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Semaphore</w:t>
      </w:r>
    </w:p>
    <w:p w14:paraId="02C082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Waitable Timer</w:t>
      </w:r>
    </w:p>
    <w:p w14:paraId="2E4B86A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Mutex</w:t>
      </w:r>
    </w:p>
    <w:p w14:paraId="22793D10"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Mutex</w:t>
      </w:r>
    </w:p>
    <w:p w14:paraId="2028667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Hook</w:t>
      </w:r>
    </w:p>
    <w:p w14:paraId="48F0441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Kernel Hook</w:t>
      </w:r>
    </w:p>
    <w:p w14:paraId="4471042A"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Memory Page Region</w:t>
      </w:r>
    </w:p>
    <w:p w14:paraId="3EB9A8FB"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Handle</w:t>
      </w:r>
    </w:p>
    <w:p w14:paraId="73948A5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Memory</w:t>
      </w:r>
    </w:p>
    <w:p w14:paraId="248BE75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Mailslot</w:t>
      </w:r>
    </w:p>
    <w:p w14:paraId="26362C27"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Mobile</w:t>
      </w:r>
    </w:p>
    <w:p w14:paraId="0748953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SMS Message</w:t>
      </w:r>
    </w:p>
    <w:p w14:paraId="0690DF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Process-related</w:t>
      </w:r>
    </w:p>
    <w:p w14:paraId="7ECFBCA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Process</w:t>
      </w:r>
    </w:p>
    <w:p w14:paraId="02847E8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Thread</w:t>
      </w:r>
    </w:p>
    <w:p w14:paraId="2FF6B545"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Process</w:t>
      </w:r>
    </w:p>
    <w:p w14:paraId="2694E2B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Process</w:t>
      </w:r>
    </w:p>
    <w:p w14:paraId="38C9B436"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lastRenderedPageBreak/>
        <w:t>Disk-related</w:t>
      </w:r>
    </w:p>
    <w:p w14:paraId="2D134486"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w:t>
      </w:r>
    </w:p>
    <w:p w14:paraId="5738986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Disk Partition</w:t>
      </w:r>
    </w:p>
    <w:p w14:paraId="313B8B7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Volume</w:t>
      </w:r>
    </w:p>
    <w:p w14:paraId="5461810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Volume</w:t>
      </w:r>
    </w:p>
    <w:p w14:paraId="3BA104D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Volume</w:t>
      </w:r>
    </w:p>
    <w:p w14:paraId="2B42ED7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Network-related</w:t>
      </w:r>
    </w:p>
    <w:p w14:paraId="419CCDC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Socket</w:t>
      </w:r>
    </w:p>
    <w:p w14:paraId="378EA26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Socket Address</w:t>
      </w:r>
    </w:p>
    <w:p w14:paraId="75F85CB2"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Network Route Entry</w:t>
      </w:r>
    </w:p>
    <w:p w14:paraId="5409035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Route Entry</w:t>
      </w:r>
    </w:p>
    <w:p w14:paraId="78D2D36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Unix Network Route Entry</w:t>
      </w:r>
    </w:p>
    <w:p w14:paraId="4B06428F"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Network Share</w:t>
      </w:r>
    </w:p>
    <w:p w14:paraId="4A343DE4"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Hostname</w:t>
      </w:r>
    </w:p>
    <w:p w14:paraId="51373A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ARP Cache</w:t>
      </w:r>
    </w:p>
    <w:p w14:paraId="4ED6D429"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URL History</w:t>
      </w:r>
    </w:p>
    <w:p w14:paraId="22960A01"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Device/System</w:t>
      </w:r>
    </w:p>
    <w:p w14:paraId="710A8B6C"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Device</w:t>
      </w:r>
    </w:p>
    <w:p w14:paraId="3C939DE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System</w:t>
      </w:r>
    </w:p>
    <w:p w14:paraId="061C8D1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Windows System</w:t>
      </w:r>
    </w:p>
    <w:p w14:paraId="105D88B8"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OS Metadata</w:t>
      </w:r>
    </w:p>
    <w:p w14:paraId="6F52BAC1"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Account</w:t>
      </w:r>
    </w:p>
    <w:p w14:paraId="53D37BFE"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User Account</w:t>
      </w:r>
    </w:p>
    <w:p w14:paraId="73489F1B"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GUI</w:t>
      </w:r>
    </w:p>
    <w:p w14:paraId="440CB4D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w:t>
      </w:r>
    </w:p>
    <w:p w14:paraId="3683450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Window</w:t>
      </w:r>
    </w:p>
    <w:p w14:paraId="64FCB121"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GUI Dialog Box</w:t>
      </w:r>
    </w:p>
    <w:p w14:paraId="4D241BAD"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Unix/Linux</w:t>
      </w:r>
    </w:p>
    <w:p w14:paraId="7D4689C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Unix User Account</w:t>
      </w:r>
    </w:p>
    <w:p w14:paraId="1620472D"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Linux Package</w:t>
      </w:r>
    </w:p>
    <w:p w14:paraId="6F573F85" w14:textId="77777777" w:rsidR="00141E53" w:rsidRPr="001A4A68" w:rsidRDefault="00141E53" w:rsidP="00141E53">
      <w:pPr>
        <w:numPr>
          <w:ilvl w:val="2"/>
          <w:numId w:val="12"/>
        </w:numPr>
        <w:spacing w:before="100" w:beforeAutospacing="1" w:after="100" w:afterAutospacing="1"/>
        <w:rPr>
          <w:color w:val="000000"/>
          <w:szCs w:val="20"/>
        </w:rPr>
      </w:pPr>
      <w:r w:rsidRPr="001A4A68">
        <w:rPr>
          <w:b/>
          <w:bCs/>
          <w:color w:val="000000"/>
          <w:szCs w:val="20"/>
        </w:rPr>
        <w:t>Windows</w:t>
      </w:r>
    </w:p>
    <w:p w14:paraId="012CB7A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Prefetch</w:t>
      </w:r>
    </w:p>
    <w:p w14:paraId="2B8EF9C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Task</w:t>
      </w:r>
    </w:p>
    <w:p w14:paraId="27104AC4"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37110487"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System Restore</w:t>
      </w:r>
    </w:p>
    <w:p w14:paraId="22E77D88"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Computer Account</w:t>
      </w:r>
    </w:p>
    <w:p w14:paraId="25C79B55"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User Account</w:t>
      </w:r>
    </w:p>
    <w:p w14:paraId="759EC5F2"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Driver</w:t>
      </w:r>
    </w:p>
    <w:p w14:paraId="671CCC59"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Service</w:t>
      </w:r>
    </w:p>
    <w:p w14:paraId="56D860DA"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w:t>
      </w:r>
    </w:p>
    <w:p w14:paraId="460861F6"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Event Log</w:t>
      </w:r>
    </w:p>
    <w:p w14:paraId="4AA3013E"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Registry Key</w:t>
      </w:r>
    </w:p>
    <w:p w14:paraId="6A73906C" w14:textId="77777777" w:rsidR="00141E53" w:rsidRPr="001A4A68" w:rsidRDefault="00141E53" w:rsidP="00141E53">
      <w:pPr>
        <w:numPr>
          <w:ilvl w:val="3"/>
          <w:numId w:val="12"/>
        </w:numPr>
        <w:spacing w:before="100" w:beforeAutospacing="1" w:after="100" w:afterAutospacing="1"/>
        <w:rPr>
          <w:color w:val="000000"/>
          <w:szCs w:val="20"/>
        </w:rPr>
      </w:pPr>
      <w:r w:rsidRPr="001A4A68">
        <w:rPr>
          <w:color w:val="000000"/>
          <w:szCs w:val="20"/>
        </w:rPr>
        <w:t>Windows Kernel</w:t>
      </w:r>
    </w:p>
    <w:p w14:paraId="6E786476"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Network-based Artifacts</w:t>
      </w:r>
    </w:p>
    <w:p w14:paraId="1BB2EBE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3A116353" w14:textId="77777777" w:rsidR="00141E53" w:rsidRPr="001A4A68" w:rsidRDefault="00141E53" w:rsidP="00141E53">
      <w:pPr>
        <w:numPr>
          <w:ilvl w:val="1"/>
          <w:numId w:val="12"/>
        </w:numPr>
        <w:spacing w:before="100" w:beforeAutospacing="1" w:after="100" w:afterAutospacing="1"/>
        <w:rPr>
          <w:color w:val="000000"/>
          <w:szCs w:val="20"/>
        </w:rPr>
      </w:pPr>
      <w:r w:rsidRPr="001A4A68">
        <w:rPr>
          <w:b/>
          <w:bCs/>
          <w:color w:val="000000"/>
          <w:szCs w:val="20"/>
        </w:rPr>
        <w:t>DNS</w:t>
      </w:r>
    </w:p>
    <w:p w14:paraId="481C2F88"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Record</w:t>
      </w:r>
    </w:p>
    <w:p w14:paraId="7C586013"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Query</w:t>
      </w:r>
    </w:p>
    <w:p w14:paraId="656AB9C7" w14:textId="77777777" w:rsidR="00141E53" w:rsidRPr="001A4A68" w:rsidRDefault="00141E53" w:rsidP="00141E53">
      <w:pPr>
        <w:numPr>
          <w:ilvl w:val="2"/>
          <w:numId w:val="12"/>
        </w:numPr>
        <w:spacing w:before="100" w:beforeAutospacing="1" w:after="100" w:afterAutospacing="1"/>
        <w:rPr>
          <w:color w:val="000000"/>
          <w:szCs w:val="20"/>
        </w:rPr>
      </w:pPr>
      <w:r w:rsidRPr="001A4A68">
        <w:rPr>
          <w:color w:val="000000"/>
          <w:szCs w:val="20"/>
        </w:rPr>
        <w:t>DNS Cache</w:t>
      </w:r>
    </w:p>
    <w:p w14:paraId="4A65F151"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Route</w:t>
      </w:r>
    </w:p>
    <w:p w14:paraId="43E78B1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Subnet</w:t>
      </w:r>
    </w:p>
    <w:p w14:paraId="24CFC2F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Connection</w:t>
      </w:r>
    </w:p>
    <w:p w14:paraId="5176DD10"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Flow</w:t>
      </w:r>
    </w:p>
    <w:p w14:paraId="580B812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Network Packet</w:t>
      </w:r>
    </w:p>
    <w:p w14:paraId="4C66CD4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HTTP Session</w:t>
      </w:r>
    </w:p>
    <w:p w14:paraId="1EDDC5EE"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AS</w:t>
      </w:r>
    </w:p>
    <w:p w14:paraId="3CFF0A96"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Address</w:t>
      </w:r>
    </w:p>
    <w:p w14:paraId="1F45EF24"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Email Message</w:t>
      </w:r>
    </w:p>
    <w:p w14:paraId="58F3F8F7"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URI</w:t>
      </w:r>
    </w:p>
    <w:p w14:paraId="22A3011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lastRenderedPageBreak/>
        <w:t>Port</w:t>
      </w:r>
    </w:p>
    <w:p w14:paraId="626E5FC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Domain Name</w:t>
      </w:r>
    </w:p>
    <w:p w14:paraId="3F5DD9AB"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Whois</w:t>
      </w:r>
    </w:p>
    <w:p w14:paraId="0E7456AE" w14:textId="77777777" w:rsidR="00141E53" w:rsidRPr="001A4A68" w:rsidRDefault="00141E53" w:rsidP="00141E53">
      <w:pPr>
        <w:numPr>
          <w:ilvl w:val="0"/>
          <w:numId w:val="12"/>
        </w:numPr>
        <w:spacing w:before="100" w:beforeAutospacing="1" w:after="100" w:afterAutospacing="1"/>
        <w:rPr>
          <w:color w:val="000000"/>
          <w:szCs w:val="20"/>
        </w:rPr>
      </w:pPr>
      <w:r w:rsidRPr="001A4A68">
        <w:rPr>
          <w:b/>
          <w:bCs/>
          <w:color w:val="000000"/>
          <w:szCs w:val="20"/>
        </w:rPr>
        <w:t>Misc.</w:t>
      </w:r>
    </w:p>
    <w:p w14:paraId="202E17B9"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Code</w:t>
      </w:r>
    </w:p>
    <w:p w14:paraId="2350C4C3"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User Session</w:t>
      </w:r>
    </w:p>
    <w:p w14:paraId="6C993B4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API</w:t>
      </w:r>
    </w:p>
    <w:p w14:paraId="4D84668A"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Custom</w:t>
      </w:r>
    </w:p>
    <w:p w14:paraId="6B5EA242"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Link</w:t>
      </w:r>
    </w:p>
    <w:p w14:paraId="2883ADEC"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Product</w:t>
      </w:r>
    </w:p>
    <w:p w14:paraId="5EB3F898" w14:textId="77777777" w:rsidR="00141E53" w:rsidRPr="001A4A68" w:rsidRDefault="00141E53" w:rsidP="00141E53">
      <w:pPr>
        <w:numPr>
          <w:ilvl w:val="1"/>
          <w:numId w:val="12"/>
        </w:numPr>
        <w:spacing w:before="100" w:beforeAutospacing="1" w:after="100" w:afterAutospacing="1"/>
        <w:rPr>
          <w:color w:val="000000"/>
          <w:szCs w:val="20"/>
        </w:rPr>
      </w:pPr>
      <w:r w:rsidRPr="001A4A68">
        <w:rPr>
          <w:color w:val="000000"/>
          <w:szCs w:val="20"/>
        </w:rPr>
        <w:t>X509 Certificate</w:t>
      </w:r>
    </w:p>
    <w:p w14:paraId="75CC3815" w14:textId="0400A926" w:rsidR="00BF300A" w:rsidRDefault="00141E53" w:rsidP="00BF300A">
      <w:pPr>
        <w:numPr>
          <w:ilvl w:val="1"/>
          <w:numId w:val="12"/>
        </w:numPr>
        <w:spacing w:before="100" w:beforeAutospacing="1" w:after="100" w:afterAutospacing="1"/>
        <w:rPr>
          <w:color w:val="000000"/>
          <w:szCs w:val="20"/>
        </w:rPr>
      </w:pPr>
      <w:r w:rsidRPr="001A4A68">
        <w:rPr>
          <w:color w:val="000000"/>
          <w:szCs w:val="20"/>
        </w:rPr>
        <w:t>Artifact</w:t>
      </w:r>
    </w:p>
    <w:p w14:paraId="422AD240" w14:textId="080E5954" w:rsidR="007F0758" w:rsidRPr="00BF300A" w:rsidRDefault="00BF300A" w:rsidP="00BF300A">
      <w:pPr>
        <w:spacing w:before="100" w:beforeAutospacing="1" w:after="100" w:afterAutospacing="1"/>
        <w:rPr>
          <w:color w:val="000000"/>
          <w:szCs w:val="20"/>
        </w:rPr>
      </w:pPr>
      <w:r>
        <w:rPr>
          <w:color w:val="000000"/>
          <w:szCs w:val="20"/>
        </w:rPr>
        <w:t xml:space="preserve">The Object data models are split into three major categories:  Host-based artifacts, Network-based artifacts, and the catch-all </w:t>
      </w:r>
      <w:r w:rsidR="00103374">
        <w:rPr>
          <w:color w:val="000000"/>
          <w:szCs w:val="20"/>
        </w:rPr>
        <w:t>miscellaneous</w:t>
      </w:r>
      <w:r>
        <w:rPr>
          <w:color w:val="000000"/>
          <w:szCs w:val="20"/>
        </w:rPr>
        <w:t xml:space="preserve"> artifacts.  Among the Host-based artifacts, there are many data models that are extensions of others </w:t>
      </w:r>
      <w:r w:rsidR="000223AD">
        <w:rPr>
          <w:color w:val="000000"/>
          <w:szCs w:val="20"/>
        </w:rPr>
        <w:t xml:space="preserve">in order </w:t>
      </w:r>
      <w:r>
        <w:rPr>
          <w:color w:val="000000"/>
          <w:szCs w:val="20"/>
        </w:rPr>
        <w:t xml:space="preserve">to define </w:t>
      </w:r>
      <w:r w:rsidR="00162523">
        <w:rPr>
          <w:color w:val="000000"/>
          <w:szCs w:val="20"/>
        </w:rPr>
        <w:t xml:space="preserve">properties specific to the </w:t>
      </w:r>
      <w:r w:rsidR="000223AD">
        <w:rPr>
          <w:color w:val="000000"/>
          <w:szCs w:val="20"/>
        </w:rPr>
        <w:t>Windows or Unix operating system</w:t>
      </w:r>
      <w:r w:rsidR="00162523">
        <w:rPr>
          <w:color w:val="000000"/>
          <w:szCs w:val="20"/>
        </w:rPr>
        <w:t>s</w:t>
      </w:r>
      <w:r w:rsidR="000223AD">
        <w:rPr>
          <w:color w:val="000000"/>
          <w:szCs w:val="20"/>
        </w:rPr>
        <w:t>.  Some of the Object data models are very simple (e.g. DNS_Cache), containing one or</w:t>
      </w:r>
      <w:r w:rsidR="00162523">
        <w:rPr>
          <w:color w:val="000000"/>
          <w:szCs w:val="20"/>
        </w:rPr>
        <w:t xml:space="preserve"> two UML classes or data types; o</w:t>
      </w:r>
      <w:r w:rsidR="000223AD">
        <w:rPr>
          <w:color w:val="000000"/>
          <w:szCs w:val="20"/>
        </w:rPr>
        <w:t>thers are quite complex, encompassing many UML classes (e.g., PDF_File).</w:t>
      </w:r>
      <w:r w:rsidR="00162523">
        <w:rPr>
          <w:color w:val="000000"/>
          <w:szCs w:val="20"/>
        </w:rPr>
        <w:t xml:space="preserve"> </w:t>
      </w:r>
      <w:r w:rsidR="007F0758">
        <w:rPr>
          <w:color w:val="000000"/>
          <w:szCs w:val="20"/>
        </w:rPr>
        <w:t>Eac</w:t>
      </w:r>
      <w:r w:rsidR="00162523">
        <w:rPr>
          <w:color w:val="000000"/>
          <w:szCs w:val="20"/>
        </w:rPr>
        <w:t>h individual Object</w:t>
      </w:r>
      <w:r w:rsidR="007F0758">
        <w:rPr>
          <w:color w:val="000000"/>
          <w:szCs w:val="20"/>
        </w:rPr>
        <w:t xml:space="preserve"> data model has a main toplevel class, which is usually named after the UML package name (e.g., the main class in </w:t>
      </w:r>
      <w:r w:rsidR="007F0758" w:rsidRPr="00103374">
        <w:rPr>
          <w:rFonts w:cs="Arial"/>
          <w:color w:val="000000"/>
          <w:szCs w:val="20"/>
        </w:rPr>
        <w:t xml:space="preserve">the </w:t>
      </w:r>
      <w:r w:rsidR="00103374" w:rsidRPr="00103374">
        <w:rPr>
          <w:rFonts w:cs="Arial"/>
          <w:color w:val="000000"/>
          <w:szCs w:val="20"/>
        </w:rPr>
        <w:t xml:space="preserve">PDF File </w:t>
      </w:r>
      <w:r w:rsidR="007F0758" w:rsidRPr="00103374">
        <w:rPr>
          <w:rFonts w:cs="Arial"/>
          <w:color w:val="000000"/>
          <w:szCs w:val="20"/>
        </w:rPr>
        <w:t xml:space="preserve">Object </w:t>
      </w:r>
      <w:r w:rsidR="00103374">
        <w:rPr>
          <w:rFonts w:cs="Arial"/>
          <w:color w:val="000000"/>
          <w:szCs w:val="20"/>
        </w:rPr>
        <w:t>data model</w:t>
      </w:r>
      <w:r w:rsidR="007F0758">
        <w:rPr>
          <w:color w:val="000000"/>
          <w:szCs w:val="20"/>
        </w:rPr>
        <w:t xml:space="preserve"> is </w:t>
      </w:r>
      <w:r w:rsidR="007F0758" w:rsidRPr="007F0758">
        <w:rPr>
          <w:rFonts w:ascii="Courier New" w:hAnsi="Courier New" w:cs="Courier New"/>
          <w:color w:val="000000"/>
          <w:szCs w:val="20"/>
        </w:rPr>
        <w:t>PDFFileObjectType</w:t>
      </w:r>
      <w:r w:rsidR="007F0758">
        <w:rPr>
          <w:color w:val="000000"/>
          <w:szCs w:val="20"/>
        </w:rPr>
        <w:t>).</w:t>
      </w:r>
    </w:p>
    <w:p w14:paraId="1AE169E0" w14:textId="231DBEB2" w:rsidR="00FB15DA" w:rsidRDefault="00FB15DA" w:rsidP="00FB15DA">
      <w:pPr>
        <w:pStyle w:val="Heading2"/>
      </w:pPr>
      <w:bookmarkStart w:id="76" w:name="_Toc450222111"/>
      <w:bookmarkStart w:id="77" w:name="_Ref427251679"/>
      <w:bookmarkStart w:id="78" w:name="_Toc429676496"/>
      <w:r>
        <w:t>Events and Actions Data Models</w:t>
      </w:r>
      <w:bookmarkEnd w:id="76"/>
    </w:p>
    <w:p w14:paraId="635A8B43" w14:textId="54A770F8" w:rsidR="00FB15DA" w:rsidRDefault="00FB15DA" w:rsidP="00FB15DA">
      <w:r>
        <w:t>The Event and Action data models are designed to support modular expression of any event made up of one or more actions with the ability to relate actions to one another and to relate actions to relevant objects. The Action data model allows expression of the nature of the action, any relevant arguments and relationships to any relevant objects including the nature of the relationship and any specific effects the action has on the object.</w:t>
      </w:r>
    </w:p>
    <w:p w14:paraId="5ED7E94E" w14:textId="54768F0B" w:rsidR="007B68B9" w:rsidRDefault="007B68B9" w:rsidP="007B68B9">
      <w:pPr>
        <w:pStyle w:val="Heading2"/>
      </w:pPr>
      <w:bookmarkStart w:id="79" w:name="_Toc450222112"/>
      <w:r>
        <w:t>Common Data Model</w:t>
      </w:r>
      <w:bookmarkEnd w:id="77"/>
      <w:bookmarkEnd w:id="78"/>
      <w:bookmarkEnd w:id="79"/>
    </w:p>
    <w:p w14:paraId="1C1E46DB" w14:textId="51A408BD" w:rsidR="007B68B9" w:rsidRDefault="007B68B9" w:rsidP="007B68B9">
      <w:r>
        <w:t xml:space="preserve">The </w:t>
      </w:r>
      <w:r w:rsidR="00C23D17">
        <w:t>CybOX</w:t>
      </w:r>
      <w:r>
        <w:t xml:space="preserve"> C</w:t>
      </w:r>
      <w:r w:rsidRPr="00FC6DFE">
        <w:t xml:space="preserve">ommon </w:t>
      </w:r>
      <w:r>
        <w:t>data model</w:t>
      </w:r>
      <w:r w:rsidRPr="00FC6DFE">
        <w:t xml:space="preserve"> defines </w:t>
      </w:r>
      <w:r>
        <w:t>object classes</w:t>
      </w:r>
      <w:r w:rsidRPr="00FC6DFE">
        <w:t xml:space="preserve"> that are shared across the various </w:t>
      </w:r>
      <w:r w:rsidR="00C23D17">
        <w:t>CybOX</w:t>
      </w:r>
      <w:r w:rsidRPr="00FC6DFE">
        <w:t xml:space="preserve"> data models</w:t>
      </w:r>
      <w:r>
        <w:t xml:space="preserve">.  At a high level, the </w:t>
      </w:r>
      <w:r w:rsidR="00C23D17">
        <w:t>CybOX</w:t>
      </w:r>
      <w:r>
        <w:t xml:space="preserve"> Common data model provides </w:t>
      </w:r>
      <w:r w:rsidR="00C23D17">
        <w:t>object property</w:t>
      </w:r>
      <w:r>
        <w:t xml:space="preserve"> classes, content ag</w:t>
      </w:r>
      <w:r w:rsidR="00C23D17">
        <w:t xml:space="preserve">gregation classes, </w:t>
      </w:r>
      <w:r>
        <w:t>shared classes</w:t>
      </w:r>
      <w:r w:rsidR="00C23D17">
        <w:t>, and a pattern class for permitting complex (i.e. regular-expression based) specifications</w:t>
      </w:r>
      <w:r>
        <w:t xml:space="preserve">. </w:t>
      </w:r>
      <w:r w:rsidRPr="00FC6DFE">
        <w:t xml:space="preserve">Please see </w:t>
      </w:r>
      <w:hyperlink w:anchor="AdditionalArtifacts" w:history="1">
        <w:r w:rsidR="003965A0">
          <w:rPr>
            <w:rStyle w:val="Hyperlink"/>
            <w:i/>
          </w:rPr>
          <w:t xml:space="preserve">CybOX™ Version </w:t>
        </w:r>
        <w:r w:rsidR="00B15917">
          <w:rPr>
            <w:rStyle w:val="Hyperlink"/>
            <w:i/>
          </w:rPr>
          <w:t>2.1</w:t>
        </w:r>
        <w:r w:rsidRPr="007B527F">
          <w:rPr>
            <w:rStyle w:val="Hyperlink"/>
            <w:i/>
          </w:rPr>
          <w:t>.1 Part 2: Common</w:t>
        </w:r>
      </w:hyperlink>
      <w:r w:rsidRPr="00FC6DFE">
        <w:t xml:space="preserve"> </w:t>
      </w:r>
      <w:r>
        <w:t xml:space="preserve">for complete information on the </w:t>
      </w:r>
      <w:r w:rsidR="00B15917">
        <w:t>CybOX</w:t>
      </w:r>
      <w:r>
        <w:t xml:space="preserve"> Common data model.</w:t>
      </w:r>
    </w:p>
    <w:p w14:paraId="10F31D62" w14:textId="1AB2E333" w:rsidR="007A64B4" w:rsidRDefault="007A64B4" w:rsidP="007A64B4">
      <w:pPr>
        <w:pStyle w:val="Heading3"/>
      </w:pPr>
      <w:bookmarkStart w:id="80" w:name="_Toc450222113"/>
      <w:r>
        <w:t>Object Property Model</w:t>
      </w:r>
      <w:bookmarkEnd w:id="80"/>
    </w:p>
    <w:p w14:paraId="287AA577" w14:textId="5E2989FE" w:rsidR="00784802" w:rsidRDefault="000223AD" w:rsidP="00784802">
      <w:pPr>
        <w:spacing w:before="0" w:after="240"/>
      </w:pPr>
      <w:r>
        <w:t xml:space="preserve">The Object Property data model in CybOX is sophisticated, enabling the </w:t>
      </w:r>
      <w:r w:rsidR="009F1D89">
        <w:t>description</w:t>
      </w:r>
      <w:r>
        <w:t xml:space="preserve"> of </w:t>
      </w:r>
      <w:r w:rsidR="009F1D89">
        <w:t>complex</w:t>
      </w:r>
      <w:r>
        <w:t xml:space="preserve"> Observables.  </w:t>
      </w:r>
      <w:r w:rsidR="00784802">
        <w:t>Observ</w:t>
      </w:r>
      <w:r w:rsidR="0036282D">
        <w:t>ables can be made up of Objects or</w:t>
      </w:r>
      <w:r w:rsidR="00784802">
        <w:t xml:space="preserve"> Events.  In this section, we will concentrate on the Object aspect of an Observable.</w:t>
      </w:r>
    </w:p>
    <w:p w14:paraId="6F76956C" w14:textId="29B72D91" w:rsidR="000223AD" w:rsidRDefault="00C06C01" w:rsidP="000223AD">
      <w:r>
        <w:t xml:space="preserve">Objects have two main </w:t>
      </w:r>
      <w:r w:rsidR="007B4FD7">
        <w:t>properties</w:t>
      </w:r>
      <w:r>
        <w:t xml:space="preserve">, </w:t>
      </w:r>
      <w:r w:rsidRPr="00C06C01">
        <w:rPr>
          <w:rFonts w:ascii="Courier New" w:hAnsi="Courier New" w:cs="Courier New"/>
        </w:rPr>
        <w:t>Properties</w:t>
      </w:r>
      <w:r>
        <w:t xml:space="preserve"> and </w:t>
      </w:r>
      <w:r w:rsidRPr="00C06C01">
        <w:rPr>
          <w:rFonts w:ascii="Courier New" w:hAnsi="Courier New" w:cs="Courier New"/>
        </w:rPr>
        <w:t>Related_Objects</w:t>
      </w:r>
      <w:r>
        <w:t>.  This is shown in</w:t>
      </w:r>
      <w:bookmarkStart w:id="81" w:name="_GoBack"/>
      <w:bookmarkEnd w:id="81"/>
      <w:r>
        <w:t xml:space="preserve"> </w:t>
      </w:r>
      <w:r w:rsidRPr="00C06C01">
        <w:rPr>
          <w:b/>
          <w:color w:val="0000EE"/>
        </w:rPr>
        <w:fldChar w:fldCharType="begin"/>
      </w:r>
      <w:r w:rsidRPr="00C06C01">
        <w:rPr>
          <w:b/>
          <w:color w:val="0000EE"/>
        </w:rPr>
        <w:instrText xml:space="preserve"> REF _Ref440010652 \h  \* MERGEFORMAT </w:instrText>
      </w:r>
      <w:r w:rsidRPr="00C06C01">
        <w:rPr>
          <w:b/>
          <w:color w:val="0000EE"/>
        </w:rPr>
      </w:r>
      <w:r w:rsidRPr="00C06C01">
        <w:rPr>
          <w:b/>
          <w:color w:val="0000EE"/>
        </w:rPr>
        <w:fldChar w:fldCharType="separate"/>
      </w:r>
      <w:r w:rsidR="00103374" w:rsidRPr="00103374">
        <w:rPr>
          <w:b/>
          <w:color w:val="0000EE"/>
        </w:rPr>
        <w:t xml:space="preserve">Figure </w:t>
      </w:r>
      <w:r w:rsidR="00103374" w:rsidRPr="00103374">
        <w:rPr>
          <w:b/>
          <w:noProof/>
          <w:color w:val="0000EE"/>
        </w:rPr>
        <w:t>2</w:t>
      </w:r>
      <w:r w:rsidR="00103374" w:rsidRPr="00103374">
        <w:rPr>
          <w:b/>
          <w:noProof/>
          <w:color w:val="0000EE"/>
        </w:rPr>
        <w:noBreakHyphen/>
        <w:t>1</w:t>
      </w:r>
      <w:r w:rsidRPr="00C06C01">
        <w:rPr>
          <w:b/>
          <w:color w:val="0000EE"/>
        </w:rPr>
        <w:fldChar w:fldCharType="end"/>
      </w:r>
      <w:r>
        <w:t>.</w:t>
      </w:r>
    </w:p>
    <w:p w14:paraId="0123C1DC" w14:textId="35E6DC73" w:rsidR="00C06C01" w:rsidRDefault="00B513BC" w:rsidP="00C06C01">
      <w:pPr>
        <w:keepNext/>
      </w:pPr>
      <w:r w:rsidRPr="00B513BC">
        <w:rPr>
          <w:noProof/>
        </w:rPr>
        <w:lastRenderedPageBreak/>
        <w:drawing>
          <wp:inline distT="0" distB="0" distL="0" distR="0" wp14:anchorId="44DD8207" wp14:editId="7F4703BE">
            <wp:extent cx="6743700" cy="2533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756835" cy="2538867"/>
                    </a:xfrm>
                    <a:prstGeom prst="rect">
                      <a:avLst/>
                    </a:prstGeom>
                  </pic:spPr>
                </pic:pic>
              </a:graphicData>
            </a:graphic>
          </wp:inline>
        </w:drawing>
      </w:r>
    </w:p>
    <w:p w14:paraId="37E1C473" w14:textId="5F8A60B9" w:rsidR="00C06C01" w:rsidRDefault="00C06C01" w:rsidP="00F640A8">
      <w:pPr>
        <w:pStyle w:val="Caption"/>
      </w:pPr>
      <w:bookmarkStart w:id="82" w:name="_Ref440010652"/>
      <w:r>
        <w:t xml:space="preserve">Figure </w:t>
      </w:r>
      <w:fldSimple w:instr=" STYLEREF 1 \s ">
        <w:r w:rsidR="00103374">
          <w:rPr>
            <w:noProof/>
          </w:rPr>
          <w:t>2</w:t>
        </w:r>
      </w:fldSimple>
      <w:r w:rsidR="00276A04">
        <w:noBreakHyphen/>
      </w:r>
      <w:fldSimple w:instr=" SEQ Figure \* ARABIC \s 1 ">
        <w:r w:rsidR="00103374">
          <w:rPr>
            <w:noProof/>
          </w:rPr>
          <w:t>1</w:t>
        </w:r>
      </w:fldSimple>
      <w:bookmarkEnd w:id="82"/>
      <w:r>
        <w:t>.  UML diagram for ObjectType class</w:t>
      </w:r>
    </w:p>
    <w:p w14:paraId="25E8B27D" w14:textId="292FFDE6" w:rsidR="00C06C01" w:rsidRDefault="00C06C01" w:rsidP="00C06C01">
      <w:r>
        <w:t>The Object data models</w:t>
      </w:r>
      <w:r w:rsidR="00103374">
        <w:t>,</w:t>
      </w:r>
      <w:r>
        <w:t xml:space="preserve"> described in </w:t>
      </w:r>
      <w:r w:rsidRPr="007F0758">
        <w:rPr>
          <w:b/>
          <w:color w:val="0000EE"/>
        </w:rPr>
        <w:t xml:space="preserve">Section </w:t>
      </w:r>
      <w:r w:rsidRPr="007F0758">
        <w:rPr>
          <w:b/>
          <w:color w:val="0000EE"/>
        </w:rPr>
        <w:fldChar w:fldCharType="begin"/>
      </w:r>
      <w:r w:rsidRPr="007F0758">
        <w:rPr>
          <w:b/>
          <w:color w:val="0000EE"/>
        </w:rPr>
        <w:instrText xml:space="preserve"> REF _Ref440010819 \r \h </w:instrText>
      </w:r>
      <w:r w:rsidR="007F0758">
        <w:rPr>
          <w:b/>
          <w:color w:val="0000EE"/>
        </w:rPr>
        <w:instrText xml:space="preserve"> \* MERGEFORMAT </w:instrText>
      </w:r>
      <w:r w:rsidRPr="007F0758">
        <w:rPr>
          <w:b/>
          <w:color w:val="0000EE"/>
        </w:rPr>
      </w:r>
      <w:r w:rsidRPr="007F0758">
        <w:rPr>
          <w:b/>
          <w:color w:val="0000EE"/>
        </w:rPr>
        <w:fldChar w:fldCharType="separate"/>
      </w:r>
      <w:r w:rsidR="00103374">
        <w:rPr>
          <w:b/>
          <w:color w:val="0000EE"/>
        </w:rPr>
        <w:t>2.2</w:t>
      </w:r>
      <w:r w:rsidRPr="007F0758">
        <w:rPr>
          <w:b/>
          <w:color w:val="0000EE"/>
        </w:rPr>
        <w:fldChar w:fldCharType="end"/>
      </w:r>
      <w:r>
        <w:t xml:space="preserve">, are not extensions of </w:t>
      </w:r>
      <w:r w:rsidRPr="00C06C01">
        <w:rPr>
          <w:rFonts w:ascii="Courier New" w:hAnsi="Courier New" w:cs="Courier New"/>
        </w:rPr>
        <w:t>ObjectType</w:t>
      </w:r>
      <w:r>
        <w:t>, bu</w:t>
      </w:r>
      <w:r w:rsidR="007F0758">
        <w:t>t</w:t>
      </w:r>
      <w:r w:rsidR="009F1D89">
        <w:t xml:space="preserve"> instead are </w:t>
      </w:r>
      <w:r w:rsidR="00F47655">
        <w:t>used in</w:t>
      </w:r>
      <w:r w:rsidR="009F1D89">
        <w:t xml:space="preserve"> an</w:t>
      </w:r>
      <w:r w:rsidR="007F0758">
        <w:t xml:space="preserve"> </w:t>
      </w:r>
      <w:r w:rsidR="007F0758" w:rsidRPr="007F0758">
        <w:rPr>
          <w:rFonts w:ascii="Courier New" w:hAnsi="Courier New" w:cs="Courier New"/>
        </w:rPr>
        <w:t>ObjectType</w:t>
      </w:r>
      <w:r w:rsidR="007F0758">
        <w:t xml:space="preserve"> class instance</w:t>
      </w:r>
      <w:r>
        <w:t xml:space="preserve"> via the </w:t>
      </w:r>
      <w:r w:rsidRPr="00C06C01">
        <w:rPr>
          <w:rFonts w:ascii="Courier New" w:hAnsi="Courier New" w:cs="Courier New"/>
        </w:rPr>
        <w:t>Properties</w:t>
      </w:r>
      <w:r w:rsidR="007B4FD7">
        <w:t xml:space="preserve"> </w:t>
      </w:r>
      <w:r w:rsidR="007F0758">
        <w:t xml:space="preserve">property.  </w:t>
      </w:r>
      <w:r w:rsidR="00F47655">
        <w:t>Accordingly</w:t>
      </w:r>
      <w:r w:rsidR="007F0758">
        <w:t>, they</w:t>
      </w:r>
      <w:r w:rsidR="007B4FD7">
        <w:t xml:space="preserve"> are </w:t>
      </w:r>
      <w:r w:rsidR="007F0758">
        <w:t xml:space="preserve">extensions of </w:t>
      </w:r>
      <w:r w:rsidR="007F0758" w:rsidRPr="009F1D89">
        <w:rPr>
          <w:rFonts w:ascii="Courier New" w:hAnsi="Courier New" w:cs="Courier New"/>
        </w:rPr>
        <w:t>ObjectPropertiesType</w:t>
      </w:r>
      <w:r w:rsidR="007F0758">
        <w:t xml:space="preserve">, an abstract class.  Notice that only </w:t>
      </w:r>
      <w:r w:rsidR="00F47655">
        <w:t>a single</w:t>
      </w:r>
      <w:r w:rsidR="007F0758">
        <w:t xml:space="preserve"> toplevel instance from one of </w:t>
      </w:r>
      <w:r w:rsidR="00F47655">
        <w:t>the Object</w:t>
      </w:r>
      <w:r w:rsidR="007F0758">
        <w:t xml:space="preserve"> data models is specified in the </w:t>
      </w:r>
      <w:r w:rsidR="007F0758" w:rsidRPr="007F0758">
        <w:rPr>
          <w:rFonts w:ascii="Courier New" w:hAnsi="Courier New" w:cs="Courier New"/>
        </w:rPr>
        <w:t>Properties</w:t>
      </w:r>
      <w:r w:rsidR="007F0758">
        <w:t xml:space="preserve"> property. </w:t>
      </w:r>
      <w:r w:rsidR="00F47655">
        <w:t xml:space="preserve"> Instances of other</w:t>
      </w:r>
      <w:r w:rsidR="007F0758">
        <w:t xml:space="preserve"> </w:t>
      </w:r>
      <w:r w:rsidR="00F47655">
        <w:t xml:space="preserve">Objects </w:t>
      </w:r>
      <w:r w:rsidR="007F0758">
        <w:t xml:space="preserve">can be referred to via the </w:t>
      </w:r>
      <w:r w:rsidR="007F0758" w:rsidRPr="007F0758">
        <w:rPr>
          <w:rFonts w:ascii="Courier New" w:hAnsi="Courier New" w:cs="Courier New"/>
        </w:rPr>
        <w:t>Related_Objects</w:t>
      </w:r>
      <w:r w:rsidR="007F0758">
        <w:t xml:space="preserve"> property.</w:t>
      </w:r>
    </w:p>
    <w:p w14:paraId="40B663F3" w14:textId="4B42F961" w:rsidR="002D4FC2" w:rsidRDefault="00F47655" w:rsidP="00C06C01">
      <w:r>
        <w:t xml:space="preserve">Once the Object data model to be used in </w:t>
      </w:r>
      <w:r w:rsidR="002D4FC2">
        <w:t>an ObjectType instance</w:t>
      </w:r>
      <w:r>
        <w:t xml:space="preserve"> is selected</w:t>
      </w:r>
      <w:r w:rsidR="002D4FC2">
        <w:t xml:space="preserve">, its properties can be </w:t>
      </w:r>
      <w:r>
        <w:t>assigned values</w:t>
      </w:r>
      <w:r w:rsidR="002D4FC2">
        <w:t xml:space="preserve">.  </w:t>
      </w:r>
      <w:r>
        <w:t xml:space="preserve">Such Object properties </w:t>
      </w:r>
      <w:r w:rsidR="00312868">
        <w:t>are based on</w:t>
      </w:r>
      <w:r>
        <w:t xml:space="preserve"> one of</w:t>
      </w:r>
      <w:r w:rsidR="002D4FC2">
        <w:t xml:space="preserve"> four different kinds </w:t>
      </w:r>
      <w:r w:rsidR="00312868">
        <w:t xml:space="preserve">of </w:t>
      </w:r>
      <w:r>
        <w:t>property types:</w:t>
      </w:r>
    </w:p>
    <w:p w14:paraId="46CE8AA2" w14:textId="6F4A02AC" w:rsidR="007F0758"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BasicTypes</w:t>
      </w:r>
    </w:p>
    <w:p w14:paraId="447C4AAF" w14:textId="132EA271" w:rsidR="002D4FC2" w:rsidRPr="007C38DE" w:rsidRDefault="002D4FC2" w:rsidP="00F640A8">
      <w:pPr>
        <w:pStyle w:val="ListParagraph"/>
        <w:numPr>
          <w:ilvl w:val="0"/>
          <w:numId w:val="14"/>
        </w:numPr>
        <w:rPr>
          <w:rFonts w:ascii="Arial" w:hAnsi="Arial" w:cs="Arial"/>
          <w:sz w:val="20"/>
          <w:szCs w:val="20"/>
        </w:rPr>
      </w:pPr>
      <w:r w:rsidRPr="009F1D89">
        <w:rPr>
          <w:rFonts w:ascii="Courier New" w:hAnsi="Courier New" w:cs="Courier New"/>
          <w:sz w:val="20"/>
          <w:szCs w:val="20"/>
        </w:rPr>
        <w:t>ObjectPropertyType</w:t>
      </w:r>
      <w:r w:rsidRPr="007C38DE">
        <w:rPr>
          <w:rFonts w:ascii="Arial" w:hAnsi="Arial" w:cs="Arial"/>
          <w:sz w:val="20"/>
          <w:szCs w:val="20"/>
        </w:rPr>
        <w:t xml:space="preserve"> extension classes</w:t>
      </w:r>
    </w:p>
    <w:p w14:paraId="507E2A6E" w14:textId="08EB84D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 xml:space="preserve">Other classes defined in the </w:t>
      </w:r>
      <w:r w:rsidR="00C22887">
        <w:rPr>
          <w:rFonts w:ascii="Arial" w:hAnsi="Arial" w:cs="Arial"/>
          <w:sz w:val="20"/>
          <w:szCs w:val="20"/>
        </w:rPr>
        <w:t xml:space="preserve">same </w:t>
      </w:r>
      <w:r w:rsidR="00F47655">
        <w:rPr>
          <w:rFonts w:ascii="Arial" w:hAnsi="Arial" w:cs="Arial"/>
          <w:sz w:val="20"/>
          <w:szCs w:val="20"/>
        </w:rPr>
        <w:t>Object</w:t>
      </w:r>
      <w:r w:rsidRPr="007C38DE">
        <w:rPr>
          <w:rFonts w:ascii="Arial" w:hAnsi="Arial" w:cs="Arial"/>
          <w:sz w:val="20"/>
          <w:szCs w:val="20"/>
        </w:rPr>
        <w:t xml:space="preserve"> domain model</w:t>
      </w:r>
    </w:p>
    <w:p w14:paraId="7F1A92C7" w14:textId="5E7C0A01" w:rsidR="002D4FC2" w:rsidRPr="007C38DE" w:rsidRDefault="002D4FC2" w:rsidP="00F640A8">
      <w:pPr>
        <w:pStyle w:val="ListParagraph"/>
        <w:numPr>
          <w:ilvl w:val="0"/>
          <w:numId w:val="14"/>
        </w:numPr>
        <w:rPr>
          <w:rFonts w:ascii="Arial" w:hAnsi="Arial" w:cs="Arial"/>
          <w:sz w:val="20"/>
          <w:szCs w:val="20"/>
        </w:rPr>
      </w:pPr>
      <w:r w:rsidRPr="007C38DE">
        <w:rPr>
          <w:rFonts w:ascii="Arial" w:hAnsi="Arial" w:cs="Arial"/>
          <w:sz w:val="20"/>
          <w:szCs w:val="20"/>
        </w:rPr>
        <w:t>Other topl</w:t>
      </w:r>
      <w:r w:rsidR="00F47655">
        <w:rPr>
          <w:rFonts w:ascii="Arial" w:hAnsi="Arial" w:cs="Arial"/>
          <w:sz w:val="20"/>
          <w:szCs w:val="20"/>
        </w:rPr>
        <w:t xml:space="preserve">evel classes from other Object </w:t>
      </w:r>
      <w:r w:rsidRPr="007C38DE">
        <w:rPr>
          <w:rFonts w:ascii="Arial" w:hAnsi="Arial" w:cs="Arial"/>
          <w:sz w:val="20"/>
          <w:szCs w:val="20"/>
        </w:rPr>
        <w:t>domain models.</w:t>
      </w:r>
    </w:p>
    <w:p w14:paraId="26CBABD5" w14:textId="55B7A215" w:rsidR="002D4FC2" w:rsidRDefault="002D4FC2" w:rsidP="002D4FC2">
      <w:r>
        <w:t xml:space="preserve">The following figures </w:t>
      </w:r>
      <w:r w:rsidR="00312868">
        <w:t>provide</w:t>
      </w:r>
      <w:r>
        <w:t xml:space="preserve"> an example.</w:t>
      </w:r>
    </w:p>
    <w:p w14:paraId="6DCEC3D4" w14:textId="77777777" w:rsidR="00F640A8" w:rsidRDefault="002D4FC2" w:rsidP="00F640A8">
      <w:pPr>
        <w:keepNext/>
        <w:jc w:val="center"/>
      </w:pPr>
      <w:r w:rsidRPr="002D4FC2">
        <w:rPr>
          <w:noProof/>
        </w:rPr>
        <w:drawing>
          <wp:inline distT="0" distB="0" distL="0" distR="0" wp14:anchorId="1E00FB13" wp14:editId="5B829297">
            <wp:extent cx="6844054"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845638" cy="1438608"/>
                    </a:xfrm>
                    <a:prstGeom prst="rect">
                      <a:avLst/>
                    </a:prstGeom>
                  </pic:spPr>
                </pic:pic>
              </a:graphicData>
            </a:graphic>
          </wp:inline>
        </w:drawing>
      </w:r>
    </w:p>
    <w:p w14:paraId="3E67B0D5" w14:textId="0ADC3FC6" w:rsidR="002D4FC2" w:rsidRDefault="00F640A8" w:rsidP="00F640A8">
      <w:pPr>
        <w:pStyle w:val="Caption"/>
      </w:pPr>
      <w:bookmarkStart w:id="83" w:name="_Ref441053328"/>
      <w:r>
        <w:t xml:space="preserve">Figure </w:t>
      </w:r>
      <w:fldSimple w:instr=" STYLEREF 1 \s ">
        <w:r w:rsidR="00C22887">
          <w:rPr>
            <w:noProof/>
          </w:rPr>
          <w:t>2</w:t>
        </w:r>
      </w:fldSimple>
      <w:r w:rsidR="00276A04">
        <w:noBreakHyphen/>
      </w:r>
      <w:fldSimple w:instr=" SEQ Figure \* ARABIC \s 1 ">
        <w:r w:rsidR="00C22887">
          <w:rPr>
            <w:noProof/>
          </w:rPr>
          <w:t>2</w:t>
        </w:r>
      </w:fldSimple>
      <w:bookmarkEnd w:id="83"/>
      <w:r>
        <w:t xml:space="preserve">. Toplevel class of </w:t>
      </w:r>
      <w:r w:rsidR="009F1D89">
        <w:t xml:space="preserve">the </w:t>
      </w:r>
      <w:r w:rsidRPr="00F640A8">
        <w:rPr>
          <w:rFonts w:ascii="Courier New" w:hAnsi="Courier New" w:cs="Courier New"/>
        </w:rPr>
        <w:t>Email_Message_Object</w:t>
      </w:r>
      <w:r>
        <w:t xml:space="preserve"> data model</w:t>
      </w:r>
    </w:p>
    <w:p w14:paraId="7635ED39" w14:textId="0F42AEBE" w:rsidR="00F640A8" w:rsidRDefault="00F640A8" w:rsidP="00F640A8">
      <w:r>
        <w:t xml:space="preserve">The </w:t>
      </w:r>
      <w:r w:rsidRPr="007C38DE">
        <w:rPr>
          <w:rFonts w:ascii="Courier New" w:hAnsi="Courier New" w:cs="Courier New"/>
        </w:rPr>
        <w:t>EmailMessageObjectType</w:t>
      </w:r>
      <w:r>
        <w:t xml:space="preserve"> </w:t>
      </w:r>
      <w:r w:rsidR="007C38DE">
        <w:t xml:space="preserve">class </w:t>
      </w:r>
      <w:r>
        <w:t xml:space="preserve">extends the </w:t>
      </w:r>
      <w:r w:rsidRPr="007C38DE">
        <w:rPr>
          <w:rFonts w:ascii="Courier New" w:hAnsi="Courier New" w:cs="Courier New"/>
        </w:rPr>
        <w:t>ObjectPropertiesType</w:t>
      </w:r>
      <w:r>
        <w:t xml:space="preserve">, and therefore can be used in the </w:t>
      </w:r>
      <w:r w:rsidRPr="007C38DE">
        <w:rPr>
          <w:rFonts w:ascii="Courier New" w:hAnsi="Courier New" w:cs="Courier New"/>
        </w:rPr>
        <w:t>ObjectType</w:t>
      </w:r>
      <w:r>
        <w:t xml:space="preserve"> class</w:t>
      </w:r>
      <w:r w:rsidR="001E5278">
        <w:t xml:space="preserve"> (</w:t>
      </w:r>
      <w:r w:rsidR="001E5278" w:rsidRPr="001E5278">
        <w:rPr>
          <w:b/>
          <w:color w:val="0000EE"/>
        </w:rPr>
        <w:fldChar w:fldCharType="begin"/>
      </w:r>
      <w:r w:rsidR="001E5278" w:rsidRPr="001E5278">
        <w:rPr>
          <w:b/>
          <w:color w:val="0000EE"/>
        </w:rPr>
        <w:instrText xml:space="preserve"> REF _Ref441053328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2</w:t>
      </w:r>
      <w:r w:rsidR="001E5278" w:rsidRPr="001E5278">
        <w:rPr>
          <w:b/>
          <w:color w:val="0000EE"/>
        </w:rPr>
        <w:fldChar w:fldCharType="end"/>
      </w:r>
      <w:r w:rsidR="001E5278">
        <w:t>)</w:t>
      </w:r>
      <w:r>
        <w:t xml:space="preserve">.  The properties of </w:t>
      </w:r>
      <w:r w:rsidRPr="007C38DE">
        <w:rPr>
          <w:rFonts w:ascii="Courier New" w:hAnsi="Courier New" w:cs="Courier New"/>
        </w:rPr>
        <w:t>EmailMessageObjectType</w:t>
      </w:r>
      <w:r>
        <w:t xml:space="preserve"> </w:t>
      </w:r>
      <w:r w:rsidR="00C22887">
        <w:t>use</w:t>
      </w:r>
      <w:r>
        <w:t xml:space="preserve"> other classes from the same UML package </w:t>
      </w:r>
      <w:r w:rsidR="00312868">
        <w:t>as well as</w:t>
      </w:r>
      <w:r>
        <w:t xml:space="preserve"> </w:t>
      </w:r>
      <w:r w:rsidRPr="007C38DE">
        <w:rPr>
          <w:rFonts w:ascii="Courier New" w:hAnsi="Courier New" w:cs="Courier New"/>
        </w:rPr>
        <w:t>StringObjectPropertyType</w:t>
      </w:r>
      <w:r>
        <w:t xml:space="preserve">, an extension of </w:t>
      </w:r>
      <w:r w:rsidRPr="007C38DE">
        <w:rPr>
          <w:rFonts w:ascii="Courier New" w:hAnsi="Courier New" w:cs="Courier New"/>
        </w:rPr>
        <w:t>ObjectPropertyType</w:t>
      </w:r>
      <w:r>
        <w:t>.</w:t>
      </w:r>
    </w:p>
    <w:p w14:paraId="45576B62" w14:textId="77777777" w:rsidR="00F640A8" w:rsidRDefault="00F640A8" w:rsidP="00F640A8">
      <w:pPr>
        <w:keepNext/>
      </w:pPr>
      <w:r w:rsidRPr="00F640A8">
        <w:rPr>
          <w:noProof/>
        </w:rPr>
        <w:lastRenderedPageBreak/>
        <w:drawing>
          <wp:inline distT="0" distB="0" distL="0" distR="0" wp14:anchorId="5618AEDA" wp14:editId="3530FE3E">
            <wp:extent cx="59436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739900"/>
                    </a:xfrm>
                    <a:prstGeom prst="rect">
                      <a:avLst/>
                    </a:prstGeom>
                  </pic:spPr>
                </pic:pic>
              </a:graphicData>
            </a:graphic>
          </wp:inline>
        </w:drawing>
      </w:r>
    </w:p>
    <w:p w14:paraId="33966378" w14:textId="18200256" w:rsidR="00F640A8" w:rsidRDefault="00F640A8" w:rsidP="00F640A8">
      <w:pPr>
        <w:pStyle w:val="Caption"/>
      </w:pPr>
      <w:bookmarkStart w:id="84" w:name="_Ref441053288"/>
      <w:r>
        <w:t xml:space="preserve">Figure </w:t>
      </w:r>
      <w:fldSimple w:instr=" STYLEREF 1 \s ">
        <w:r w:rsidR="001E5278">
          <w:rPr>
            <w:noProof/>
          </w:rPr>
          <w:t>2</w:t>
        </w:r>
      </w:fldSimple>
      <w:r w:rsidR="00276A04">
        <w:noBreakHyphen/>
      </w:r>
      <w:fldSimple w:instr=" SEQ Figure \* ARABIC \s 1 ">
        <w:r w:rsidR="001E5278">
          <w:rPr>
            <w:noProof/>
          </w:rPr>
          <w:t>3</w:t>
        </w:r>
      </w:fldSimple>
      <w:bookmarkEnd w:id="84"/>
      <w:r>
        <w:t>. Details of other classes</w:t>
      </w:r>
      <w:r w:rsidR="00C047E3">
        <w:t xml:space="preserve"> of the Email_Message_O</w:t>
      </w:r>
      <w:r>
        <w:t>bject data model</w:t>
      </w:r>
    </w:p>
    <w:p w14:paraId="05CAEFEF" w14:textId="3FA94172" w:rsidR="00F640A8" w:rsidRDefault="00C047E3" w:rsidP="00F640A8">
      <w:r>
        <w:t xml:space="preserve">Expanding the detail of </w:t>
      </w:r>
      <w:r w:rsidR="007C38DE">
        <w:t xml:space="preserve">the </w:t>
      </w:r>
      <w:r w:rsidRPr="007C38DE">
        <w:rPr>
          <w:rFonts w:ascii="Courier New" w:hAnsi="Courier New" w:cs="Courier New"/>
        </w:rPr>
        <w:t>EmailHeaderType</w:t>
      </w:r>
      <w:r w:rsidR="007C38DE">
        <w:t xml:space="preserve"> class</w:t>
      </w:r>
      <w:r w:rsidR="00C22887">
        <w:t xml:space="preserve"> (</w:t>
      </w:r>
      <w:r w:rsidR="00C22887" w:rsidRPr="001E5278">
        <w:rPr>
          <w:b/>
          <w:color w:val="0000EE"/>
        </w:rPr>
        <w:fldChar w:fldCharType="begin"/>
      </w:r>
      <w:r w:rsidR="00C22887" w:rsidRPr="001E5278">
        <w:rPr>
          <w:b/>
          <w:color w:val="0000EE"/>
        </w:rPr>
        <w:instrText xml:space="preserve"> REF _Ref441053288 \h </w:instrText>
      </w:r>
      <w:r w:rsidR="001E5278">
        <w:rPr>
          <w:b/>
          <w:color w:val="0000EE"/>
        </w:rPr>
        <w:instrText xml:space="preserve"> \* MERGEFORMAT </w:instrText>
      </w:r>
      <w:r w:rsidR="00C22887" w:rsidRPr="001E5278">
        <w:rPr>
          <w:b/>
          <w:color w:val="0000EE"/>
        </w:rPr>
      </w:r>
      <w:r w:rsidR="00C22887"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3</w:t>
      </w:r>
      <w:r w:rsidR="00C22887" w:rsidRPr="001E5278">
        <w:rPr>
          <w:b/>
          <w:color w:val="0000EE"/>
        </w:rPr>
        <w:fldChar w:fldCharType="end"/>
      </w:r>
      <w:r w:rsidR="00C22887">
        <w:t>)</w:t>
      </w:r>
      <w:r w:rsidR="007C38DE">
        <w:t>,</w:t>
      </w:r>
      <w:r>
        <w:t xml:space="preserve"> </w:t>
      </w:r>
      <w:r w:rsidR="00312868">
        <w:t xml:space="preserve">one can see that </w:t>
      </w:r>
      <w:r>
        <w:t xml:space="preserve">in addition to </w:t>
      </w:r>
      <w:r w:rsidR="00312868">
        <w:t>data type-based properties</w:t>
      </w:r>
      <w:r>
        <w:t xml:space="preserve"> extended from the </w:t>
      </w:r>
      <w:r w:rsidRPr="00C047E3">
        <w:rPr>
          <w:rFonts w:ascii="Courier New" w:hAnsi="Courier New" w:cs="Courier New"/>
        </w:rPr>
        <w:t>ObjectPropertyType</w:t>
      </w:r>
      <w:r>
        <w:t xml:space="preserve"> class </w:t>
      </w:r>
      <w:r w:rsidR="00312868">
        <w:t xml:space="preserve">(e.g., </w:t>
      </w:r>
      <w:r w:rsidR="00312868">
        <w:rPr>
          <w:rFonts w:ascii="Courier New" w:hAnsi="Courier New" w:cs="Courier New"/>
        </w:rPr>
        <w:t>Integer</w:t>
      </w:r>
      <w:r w:rsidR="00312868" w:rsidRPr="007C38DE">
        <w:rPr>
          <w:rFonts w:ascii="Courier New" w:hAnsi="Courier New" w:cs="Courier New"/>
        </w:rPr>
        <w:t>ObjectPropertyType</w:t>
      </w:r>
      <w:r w:rsidR="00312868">
        <w:t xml:space="preserve">) </w:t>
      </w:r>
      <w:r>
        <w:t xml:space="preserve">it also makes use of a class from </w:t>
      </w:r>
      <w:r w:rsidR="00312868">
        <w:t xml:space="preserve">the domain model of </w:t>
      </w:r>
      <w:r>
        <w:t>another Obje</w:t>
      </w:r>
      <w:r w:rsidR="00312868">
        <w:t xml:space="preserve">ct </w:t>
      </w:r>
      <w:r>
        <w:t>(</w:t>
      </w:r>
      <w:r w:rsidRPr="00C047E3">
        <w:rPr>
          <w:rFonts w:ascii="Courier New" w:hAnsi="Courier New" w:cs="Courier New"/>
        </w:rPr>
        <w:t>AddressObjectType</w:t>
      </w:r>
      <w:r>
        <w:t xml:space="preserve">).  Notice that </w:t>
      </w:r>
      <w:r w:rsidRPr="007C38DE">
        <w:rPr>
          <w:rFonts w:ascii="Courier New" w:hAnsi="Courier New" w:cs="Courier New"/>
        </w:rPr>
        <w:t>AddressObjectType</w:t>
      </w:r>
      <w:r>
        <w:t xml:space="preserve"> contains properties that use data types from the </w:t>
      </w:r>
      <w:r w:rsidRPr="00C047E3">
        <w:rPr>
          <w:rFonts w:ascii="Courier New" w:hAnsi="Courier New" w:cs="Courier New"/>
        </w:rPr>
        <w:t>BasicTypes</w:t>
      </w:r>
      <w:r>
        <w:t xml:space="preserve"> package (see </w:t>
      </w:r>
      <w:r w:rsidRPr="00C047E3">
        <w:rPr>
          <w:b/>
          <w:color w:val="0000EE"/>
        </w:rPr>
        <w:t xml:space="preserve">Section </w:t>
      </w:r>
      <w:r w:rsidRPr="00C047E3">
        <w:rPr>
          <w:b/>
          <w:color w:val="0000EE"/>
        </w:rPr>
        <w:fldChar w:fldCharType="begin"/>
      </w:r>
      <w:r w:rsidRPr="00C047E3">
        <w:rPr>
          <w:b/>
          <w:color w:val="0000EE"/>
        </w:rPr>
        <w:instrText xml:space="preserve"> REF _Ref440018055 \r \h  \* MERGEFORMAT </w:instrText>
      </w:r>
      <w:r w:rsidRPr="00C047E3">
        <w:rPr>
          <w:b/>
          <w:color w:val="0000EE"/>
        </w:rPr>
      </w:r>
      <w:r w:rsidRPr="00C047E3">
        <w:rPr>
          <w:b/>
          <w:color w:val="0000EE"/>
        </w:rPr>
        <w:fldChar w:fldCharType="separate"/>
      </w:r>
      <w:r w:rsidR="001E5278">
        <w:rPr>
          <w:b/>
          <w:color w:val="0000EE"/>
        </w:rPr>
        <w:t>2.6</w:t>
      </w:r>
      <w:r w:rsidRPr="00C047E3">
        <w:rPr>
          <w:b/>
          <w:color w:val="0000EE"/>
        </w:rPr>
        <w:fldChar w:fldCharType="end"/>
      </w:r>
      <w:r>
        <w:t>).</w:t>
      </w:r>
    </w:p>
    <w:p w14:paraId="030F0335" w14:textId="77777777" w:rsidR="00276A04" w:rsidRDefault="00276A04" w:rsidP="00276A04">
      <w:pPr>
        <w:keepNext/>
      </w:pPr>
      <w:r>
        <w:rPr>
          <w:noProof/>
        </w:rPr>
        <w:drawing>
          <wp:inline distT="0" distB="0" distL="0" distR="0" wp14:anchorId="1560BDD8" wp14:editId="7C491EA9">
            <wp:extent cx="5943600" cy="329084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290844"/>
                    </a:xfrm>
                    <a:prstGeom prst="rect">
                      <a:avLst/>
                    </a:prstGeom>
                    <a:noFill/>
                  </pic:spPr>
                </pic:pic>
              </a:graphicData>
            </a:graphic>
          </wp:inline>
        </w:drawing>
      </w:r>
    </w:p>
    <w:p w14:paraId="5B1EEA92" w14:textId="18A1DFD4" w:rsidR="0054358B" w:rsidRDefault="00276A04" w:rsidP="00276A04">
      <w:pPr>
        <w:pStyle w:val="Caption"/>
      </w:pPr>
      <w:bookmarkStart w:id="85" w:name="_Ref441053419"/>
      <w:r>
        <w:t xml:space="preserve">Figure </w:t>
      </w:r>
      <w:fldSimple w:instr=" STYLEREF 1 \s ">
        <w:r w:rsidR="001E5278">
          <w:rPr>
            <w:noProof/>
          </w:rPr>
          <w:t>2</w:t>
        </w:r>
      </w:fldSimple>
      <w:r>
        <w:noBreakHyphen/>
      </w:r>
      <w:fldSimple w:instr=" SEQ Figure \* ARABIC \s 1 ">
        <w:r w:rsidR="001E5278">
          <w:rPr>
            <w:noProof/>
          </w:rPr>
          <w:t>4</w:t>
        </w:r>
      </w:fldSimple>
      <w:bookmarkEnd w:id="85"/>
      <w:r>
        <w:t xml:space="preserve">. UML diagram of the </w:t>
      </w:r>
      <w:r w:rsidRPr="00276A04">
        <w:rPr>
          <w:rFonts w:ascii="Courier New" w:hAnsi="Courier New" w:cs="Courier New"/>
        </w:rPr>
        <w:t>BaseObjectPropertyType</w:t>
      </w:r>
      <w:r>
        <w:t xml:space="preserve"> data type</w:t>
      </w:r>
    </w:p>
    <w:p w14:paraId="15B5493A" w14:textId="5B4084C2" w:rsidR="006214F1" w:rsidRDefault="0054358B" w:rsidP="00F640A8">
      <w:r>
        <w:t xml:space="preserve">Use of UML data types that extend from </w:t>
      </w:r>
      <w:r w:rsidR="009F1D89">
        <w:rPr>
          <w:rFonts w:ascii="Courier New" w:hAnsi="Courier New" w:cs="Courier New"/>
        </w:rPr>
        <w:t>BaseO</w:t>
      </w:r>
      <w:r w:rsidRPr="007C38DE">
        <w:rPr>
          <w:rFonts w:ascii="Courier New" w:hAnsi="Courier New" w:cs="Courier New"/>
        </w:rPr>
        <w:t>bjectPropertyType</w:t>
      </w:r>
      <w:r>
        <w:t xml:space="preserve"> enables a producer of content to include much more detail about the value of an Object’s property</w:t>
      </w:r>
      <w:r w:rsidR="001E5278">
        <w:t xml:space="preserve"> (</w:t>
      </w:r>
      <w:r w:rsidR="001E5278" w:rsidRPr="001E5278">
        <w:rPr>
          <w:b/>
          <w:color w:val="0000EE"/>
        </w:rPr>
        <w:fldChar w:fldCharType="begin"/>
      </w:r>
      <w:r w:rsidR="001E5278" w:rsidRPr="001E5278">
        <w:rPr>
          <w:b/>
          <w:color w:val="0000EE"/>
        </w:rPr>
        <w:instrText xml:space="preserve"> REF _Ref441053419 \h </w:instrText>
      </w:r>
      <w:r w:rsidR="001E5278">
        <w:rPr>
          <w:b/>
          <w:color w:val="0000EE"/>
        </w:rPr>
        <w:instrText xml:space="preserve"> \* MERGEFORMAT </w:instrText>
      </w:r>
      <w:r w:rsidR="001E5278" w:rsidRPr="001E5278">
        <w:rPr>
          <w:b/>
          <w:color w:val="0000EE"/>
        </w:rPr>
      </w:r>
      <w:r w:rsidR="001E5278" w:rsidRPr="001E5278">
        <w:rPr>
          <w:b/>
          <w:color w:val="0000EE"/>
        </w:rPr>
        <w:fldChar w:fldCharType="separate"/>
      </w:r>
      <w:r w:rsidR="001E5278" w:rsidRPr="001E5278">
        <w:rPr>
          <w:b/>
          <w:color w:val="0000EE"/>
        </w:rPr>
        <w:t xml:space="preserve">Figure </w:t>
      </w:r>
      <w:r w:rsidR="001E5278" w:rsidRPr="001E5278">
        <w:rPr>
          <w:b/>
          <w:noProof/>
          <w:color w:val="0000EE"/>
        </w:rPr>
        <w:t>2</w:t>
      </w:r>
      <w:r w:rsidR="001E5278" w:rsidRPr="001E5278">
        <w:rPr>
          <w:b/>
          <w:color w:val="0000EE"/>
        </w:rPr>
        <w:noBreakHyphen/>
      </w:r>
      <w:r w:rsidR="001E5278" w:rsidRPr="001E5278">
        <w:rPr>
          <w:b/>
          <w:noProof/>
          <w:color w:val="0000EE"/>
        </w:rPr>
        <w:t>4</w:t>
      </w:r>
      <w:r w:rsidR="001E5278" w:rsidRPr="001E5278">
        <w:rPr>
          <w:b/>
          <w:color w:val="0000EE"/>
        </w:rPr>
        <w:fldChar w:fldCharType="end"/>
      </w:r>
      <w:r w:rsidR="001E5278">
        <w:t>)</w:t>
      </w:r>
      <w:r>
        <w:t xml:space="preserve">.  </w:t>
      </w:r>
      <w:r w:rsidR="009F1D89">
        <w:rPr>
          <w:rFonts w:ascii="Courier New" w:hAnsi="Courier New" w:cs="Courier New"/>
        </w:rPr>
        <w:t>BaseO</w:t>
      </w:r>
      <w:r w:rsidRPr="007C38DE">
        <w:rPr>
          <w:rFonts w:ascii="Courier New" w:hAnsi="Courier New" w:cs="Courier New"/>
        </w:rPr>
        <w:t>bjectPropertyType</w:t>
      </w:r>
      <w:r w:rsidR="009F1D89">
        <w:t xml:space="preserve"> data type extends from </w:t>
      </w:r>
      <w:r w:rsidRPr="007C38DE">
        <w:rPr>
          <w:rFonts w:ascii="Courier New" w:hAnsi="Courier New" w:cs="Courier New"/>
        </w:rPr>
        <w:t>BaseObjectPropertyGroup</w:t>
      </w:r>
      <w:r>
        <w:t xml:space="preserve">, which </w:t>
      </w:r>
      <w:r>
        <w:rPr>
          <w:rFonts w:cs="Arial"/>
        </w:rPr>
        <w:t>is an abstract data type that</w:t>
      </w:r>
      <w:r>
        <w:t xml:space="preserve"> contains the auxiliary metadata properties associated with the main property value being represented.</w:t>
      </w:r>
      <w:r w:rsidR="006214F1">
        <w:t xml:space="preserve">  For example, when using </w:t>
      </w:r>
      <w:r w:rsidR="006214F1" w:rsidRPr="006214F1">
        <w:rPr>
          <w:rFonts w:ascii="Courier New" w:hAnsi="Courier New" w:cs="Courier New"/>
        </w:rPr>
        <w:t>StringObjectPropertyType</w:t>
      </w:r>
      <w:r w:rsidR="006214F1">
        <w:t xml:space="preserve"> to describe the </w:t>
      </w:r>
      <w:r w:rsidR="006214F1" w:rsidRPr="006214F1">
        <w:rPr>
          <w:rFonts w:ascii="Courier New" w:hAnsi="Courier New" w:cs="Courier New"/>
        </w:rPr>
        <w:t>File</w:t>
      </w:r>
      <w:r w:rsidR="00312868">
        <w:rPr>
          <w:rFonts w:ascii="Courier New" w:hAnsi="Courier New" w:cs="Courier New"/>
        </w:rPr>
        <w:t>_</w:t>
      </w:r>
      <w:r w:rsidR="006214F1" w:rsidRPr="006214F1">
        <w:rPr>
          <w:rFonts w:ascii="Courier New" w:hAnsi="Courier New" w:cs="Courier New"/>
        </w:rPr>
        <w:t>Name</w:t>
      </w:r>
      <w:r w:rsidR="006214F1">
        <w:t xml:space="preserve"> property of a File Object, one might want to include that the observed encoding of the string is “windows-1251”.</w:t>
      </w:r>
      <w:r>
        <w:t xml:space="preserve"> </w:t>
      </w:r>
    </w:p>
    <w:p w14:paraId="564C49CD" w14:textId="3C18841B" w:rsidR="0054358B" w:rsidRPr="006214F1" w:rsidRDefault="0054358B" w:rsidP="00F640A8">
      <w:pPr>
        <w:rPr>
          <w:rFonts w:cs="Arial"/>
        </w:rPr>
      </w:pPr>
      <w:r>
        <w:t xml:space="preserve">In addition, the </w:t>
      </w:r>
      <w:r w:rsidRPr="003C39BF">
        <w:rPr>
          <w:rFonts w:ascii="Courier New" w:hAnsi="Courier New" w:cs="Courier New"/>
        </w:rPr>
        <w:t>BaseObjectPropertyType</w:t>
      </w:r>
      <w:r>
        <w:t xml:space="preserve"> data type also inherits from </w:t>
      </w:r>
      <w:r w:rsidRPr="003C39BF">
        <w:rPr>
          <w:rFonts w:ascii="Courier New" w:hAnsi="Courier New" w:cs="Courier New"/>
        </w:rPr>
        <w:t>PatternFieldGroup</w:t>
      </w:r>
      <w:r>
        <w:t xml:space="preserve"> data type.  This data type incorporates pattern matching capabilities to all specializations of </w:t>
      </w:r>
      <w:r w:rsidRPr="003C39BF">
        <w:rPr>
          <w:rFonts w:ascii="Courier New" w:hAnsi="Courier New" w:cs="Courier New"/>
        </w:rPr>
        <w:t>BaseObjectPropertyType</w:t>
      </w:r>
      <w:r>
        <w:rPr>
          <w:rFonts w:ascii="Courier New" w:hAnsi="Courier New" w:cs="Courier New"/>
        </w:rPr>
        <w:t>.</w:t>
      </w:r>
      <w:r w:rsidR="006214F1">
        <w:rPr>
          <w:rFonts w:cs="Arial"/>
        </w:rPr>
        <w:t xml:space="preserve"> An example of using properties from </w:t>
      </w:r>
      <w:r w:rsidR="006214F1" w:rsidRPr="001E5278">
        <w:rPr>
          <w:rFonts w:ascii="Courier New" w:hAnsi="Courier New" w:cs="Courier New"/>
        </w:rPr>
        <w:t>PatternFieldGroup</w:t>
      </w:r>
      <w:r w:rsidR="006214F1">
        <w:rPr>
          <w:rFonts w:cs="Arial"/>
        </w:rPr>
        <w:t xml:space="preserve"> would be to use a </w:t>
      </w:r>
      <w:r w:rsidR="006214F1" w:rsidRPr="001E5278">
        <w:rPr>
          <w:rFonts w:ascii="Courier New" w:hAnsi="Courier New" w:cs="Courier New"/>
        </w:rPr>
        <w:t>Strin</w:t>
      </w:r>
      <w:r w:rsidR="00704B03" w:rsidRPr="001E5278">
        <w:rPr>
          <w:rFonts w:ascii="Courier New" w:hAnsi="Courier New" w:cs="Courier New"/>
        </w:rPr>
        <w:t>gObjectPropertyType</w:t>
      </w:r>
      <w:r w:rsidR="00704B03">
        <w:rPr>
          <w:rFonts w:cs="Arial"/>
        </w:rPr>
        <w:t xml:space="preserve"> to specify that the File Object’s </w:t>
      </w:r>
      <w:r w:rsidR="00704B03" w:rsidRPr="001E5278">
        <w:rPr>
          <w:rFonts w:ascii="Courier New" w:hAnsi="Courier New" w:cs="Courier New"/>
        </w:rPr>
        <w:t>File_Extension</w:t>
      </w:r>
      <w:r w:rsidR="00704B03">
        <w:rPr>
          <w:rFonts w:cs="Arial"/>
        </w:rPr>
        <w:t xml:space="preserve"> property satisfied the condition:  not equal to “exe”.</w:t>
      </w:r>
    </w:p>
    <w:p w14:paraId="679A7A29" w14:textId="0A5711E0" w:rsidR="006214F1" w:rsidRPr="006214F1" w:rsidRDefault="00DD64B2" w:rsidP="00F640A8">
      <w:pPr>
        <w:rPr>
          <w:rFonts w:cs="Arial"/>
        </w:rPr>
      </w:pPr>
      <w:r>
        <w:rPr>
          <w:rFonts w:cs="Arial"/>
        </w:rPr>
        <w:lastRenderedPageBreak/>
        <w:t>Accordingly, it follows that</w:t>
      </w:r>
      <w:r w:rsidR="006214F1">
        <w:rPr>
          <w:rFonts w:cs="Arial"/>
        </w:rPr>
        <w:t xml:space="preserve"> properties from </w:t>
      </w:r>
      <w:r w:rsidR="006214F1" w:rsidRPr="006214F1">
        <w:rPr>
          <w:rFonts w:ascii="Courier New" w:hAnsi="Courier New" w:cs="Courier New"/>
        </w:rPr>
        <w:t>BaseObjectPropertyGroup</w:t>
      </w:r>
      <w:r w:rsidR="006214F1">
        <w:rPr>
          <w:rFonts w:cs="Arial"/>
        </w:rPr>
        <w:t xml:space="preserve"> are used</w:t>
      </w:r>
      <w:r>
        <w:rPr>
          <w:rFonts w:cs="Arial"/>
        </w:rPr>
        <w:t xml:space="preserve"> only</w:t>
      </w:r>
      <w:r w:rsidR="006214F1">
        <w:rPr>
          <w:rFonts w:cs="Arial"/>
        </w:rPr>
        <w:t xml:space="preserve"> when specifying an actual observation and properties from </w:t>
      </w:r>
      <w:r w:rsidR="006214F1" w:rsidRPr="006214F1">
        <w:rPr>
          <w:rFonts w:ascii="Courier New" w:hAnsi="Courier New" w:cs="Courier New"/>
        </w:rPr>
        <w:t>PatternFieldGroup</w:t>
      </w:r>
      <w:r w:rsidR="006214F1">
        <w:rPr>
          <w:rFonts w:cs="Arial"/>
        </w:rPr>
        <w:t xml:space="preserve"> are used </w:t>
      </w:r>
      <w:r>
        <w:rPr>
          <w:rFonts w:cs="Arial"/>
        </w:rPr>
        <w:t xml:space="preserve">only </w:t>
      </w:r>
      <w:r w:rsidR="006214F1">
        <w:rPr>
          <w:rFonts w:cs="Arial"/>
        </w:rPr>
        <w:t>when specifying an observable pattern.</w:t>
      </w:r>
    </w:p>
    <w:p w14:paraId="21C367C9" w14:textId="77777777" w:rsidR="004C59FC" w:rsidRDefault="004C59FC" w:rsidP="004C59FC">
      <w:pPr>
        <w:pStyle w:val="Heading2"/>
        <w:tabs>
          <w:tab w:val="num" w:pos="864"/>
        </w:tabs>
        <w:spacing w:before="360" w:after="60"/>
        <w:ind w:left="720" w:hanging="720"/>
      </w:pPr>
      <w:bookmarkStart w:id="86" w:name="_Ref404938597"/>
      <w:bookmarkStart w:id="87" w:name="_Toc421724790"/>
      <w:bookmarkStart w:id="88" w:name="_Toc429676508"/>
      <w:bookmarkStart w:id="89" w:name="_Toc450222114"/>
      <w:r>
        <w:t>Default Extensions</w:t>
      </w:r>
      <w:bookmarkEnd w:id="86"/>
      <w:r>
        <w:t xml:space="preserve"> Data Model</w:t>
      </w:r>
      <w:bookmarkEnd w:id="87"/>
      <w:bookmarkEnd w:id="88"/>
      <w:bookmarkEnd w:id="89"/>
    </w:p>
    <w:p w14:paraId="6071504D" w14:textId="7B6FBD43" w:rsidR="004C59FC" w:rsidRDefault="004C59FC" w:rsidP="004C59FC">
      <w:pPr>
        <w:rPr>
          <w:lang w:val="en"/>
        </w:rPr>
      </w:pPr>
      <w:r>
        <w:rPr>
          <w:lang w:val="en"/>
        </w:rPr>
        <w:t xml:space="preserve">A primary design principle of </w:t>
      </w:r>
      <w:r w:rsidR="00C23D17">
        <w:rPr>
          <w:lang w:val="en"/>
        </w:rPr>
        <w:t>CybOX</w:t>
      </w:r>
      <w:r>
        <w:rPr>
          <w:lang w:val="en"/>
        </w:rPr>
        <w:t xml:space="preserve"> is to avoid duplicating data models that already exist for capturing cyber threat information. Therefore, </w:t>
      </w:r>
      <w:r w:rsidR="00C23D17">
        <w:rPr>
          <w:lang w:val="en"/>
        </w:rPr>
        <w:t xml:space="preserve">CybOX </w:t>
      </w:r>
      <w:r>
        <w:rPr>
          <w:lang w:val="en"/>
        </w:rPr>
        <w:t>leverages a number of other structured languages and identifiers through the use of default extensions.</w:t>
      </w:r>
    </w:p>
    <w:p w14:paraId="76228258" w14:textId="49558628" w:rsidR="004C59FC" w:rsidRDefault="004C59FC" w:rsidP="004C59FC">
      <w:pPr>
        <w:spacing w:after="240"/>
      </w:pPr>
      <w:r>
        <w:t xml:space="preserve">More precisely, the </w:t>
      </w:r>
      <w:r w:rsidR="00151EC5">
        <w:t>CybOX</w:t>
      </w:r>
      <w:r>
        <w:t xml:space="preserve"> Default Extensions data model</w:t>
      </w:r>
      <w:r w:rsidRPr="001528D1">
        <w:t xml:space="preserve"> provides loose-coupling mechanisms and </w:t>
      </w:r>
      <w:r>
        <w:t xml:space="preserve">default </w:t>
      </w:r>
      <w:r w:rsidRPr="001528D1">
        <w:t>extensions for leveraging constituent data models</w:t>
      </w:r>
      <w:r w:rsidR="00DD64B2">
        <w:t xml:space="preserve"> such as the</w:t>
      </w:r>
      <w:r w:rsidR="00151EC5">
        <w:t xml:space="preserve"> </w:t>
      </w:r>
      <w:r>
        <w:rPr>
          <w:lang w:val="en"/>
        </w:rPr>
        <w:t xml:space="preserve">Common Platform Enumeration </w:t>
      </w:r>
      <w:hyperlink w:anchor="cpe" w:history="1">
        <w:r w:rsidRPr="00D904F5">
          <w:rPr>
            <w:rStyle w:val="Hyperlink"/>
            <w:b/>
            <w:lang w:val="en"/>
          </w:rPr>
          <w:t>[CPE]</w:t>
        </w:r>
      </w:hyperlink>
      <w:r>
        <w:rPr>
          <w:lang w:val="en"/>
        </w:rPr>
        <w:t xml:space="preserve"> </w:t>
      </w:r>
      <w:r w:rsidR="009F1D89">
        <w:rPr>
          <w:lang w:val="en"/>
        </w:rPr>
        <w:t>and</w:t>
      </w:r>
      <w:r w:rsidR="009F1D89">
        <w:t xml:space="preserve"> OASIS</w:t>
      </w:r>
      <w:r w:rsidR="00151EC5" w:rsidRPr="00CB134F">
        <w:t xml:space="preserve"> Customer Informati</w:t>
      </w:r>
      <w:r w:rsidR="00983238">
        <w:t xml:space="preserve">on Quality model </w:t>
      </w:r>
      <w:hyperlink w:anchor="CIQ" w:history="1">
        <w:r w:rsidR="00983238" w:rsidRPr="00DD64B2">
          <w:rPr>
            <w:rStyle w:val="Hyperlink"/>
            <w:b/>
          </w:rPr>
          <w:t>[CIQ]</w:t>
        </w:r>
      </w:hyperlink>
      <w:r w:rsidR="00983238">
        <w:t>.</w:t>
      </w:r>
    </w:p>
    <w:p w14:paraId="24EF6B26" w14:textId="3F89189B" w:rsidR="004C59FC" w:rsidRDefault="004C59FC" w:rsidP="004C59FC">
      <w:pPr>
        <w:spacing w:after="240"/>
      </w:pPr>
      <w:r>
        <w:t xml:space="preserve">Please see </w:t>
      </w:r>
      <w:hyperlink w:anchor="AdditionalArtifacts" w:history="1">
        <w:r w:rsidR="003965A0">
          <w:rPr>
            <w:rStyle w:val="Hyperlink"/>
            <w:i/>
          </w:rPr>
          <w:t xml:space="preserve">CybOX™ Version </w:t>
        </w:r>
        <w:r w:rsidR="00983238">
          <w:rPr>
            <w:rStyle w:val="Hyperlink"/>
            <w:i/>
          </w:rPr>
          <w:t>2.1.1 Part 4</w:t>
        </w:r>
        <w:r w:rsidRPr="00942D23">
          <w:rPr>
            <w:rStyle w:val="Hyperlink"/>
            <w:i/>
          </w:rPr>
          <w:t xml:space="preserve">: </w:t>
        </w:r>
        <w:r>
          <w:rPr>
            <w:rStyle w:val="Hyperlink"/>
            <w:i/>
          </w:rPr>
          <w:t xml:space="preserve">Default </w:t>
        </w:r>
        <w:r w:rsidRPr="00942D23">
          <w:rPr>
            <w:rStyle w:val="Hyperlink"/>
            <w:i/>
          </w:rPr>
          <w:t>Extensions</w:t>
        </w:r>
      </w:hyperlink>
      <w:r>
        <w:t xml:space="preserve"> for complete information on the </w:t>
      </w:r>
      <w:r w:rsidR="00B15917">
        <w:t>CybOX</w:t>
      </w:r>
      <w:r>
        <w:t xml:space="preserve"> Default Extensions data model.</w:t>
      </w:r>
    </w:p>
    <w:p w14:paraId="0FEE49FA" w14:textId="77777777" w:rsidR="004C59FC" w:rsidRDefault="004C59FC" w:rsidP="004C59FC">
      <w:pPr>
        <w:pStyle w:val="Heading2"/>
        <w:tabs>
          <w:tab w:val="num" w:pos="864"/>
        </w:tabs>
        <w:spacing w:before="360" w:after="60"/>
        <w:ind w:left="720" w:hanging="720"/>
      </w:pPr>
      <w:bookmarkStart w:id="90" w:name="_Ref404938565"/>
      <w:bookmarkStart w:id="91" w:name="_Toc421724791"/>
      <w:bookmarkStart w:id="92" w:name="_Toc429676509"/>
      <w:bookmarkStart w:id="93" w:name="_Toc450222115"/>
      <w:r>
        <w:t>Default Vocabularies</w:t>
      </w:r>
      <w:bookmarkEnd w:id="90"/>
      <w:bookmarkEnd w:id="91"/>
      <w:bookmarkEnd w:id="92"/>
      <w:bookmarkEnd w:id="93"/>
    </w:p>
    <w:p w14:paraId="4398C600" w14:textId="53482210" w:rsidR="004C59FC" w:rsidRPr="00A015BF" w:rsidRDefault="004C59FC" w:rsidP="004C59FC">
      <w:pPr>
        <w:spacing w:after="240"/>
      </w:pPr>
      <w:r>
        <w:t xml:space="preserve">For some properties captured in </w:t>
      </w:r>
      <w:r w:rsidR="00C84711">
        <w:t>CybOX</w:t>
      </w:r>
      <w:r>
        <w:t xml:space="preserve">,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w:t>
      </w:r>
      <w:r w:rsidR="00C84711">
        <w:t>CybOX</w:t>
      </w:r>
      <w:r>
        <w:t xml:space="preserve">. Alternatively, the content creator may use an arbitrary value without specifying any vocabulary. Please see </w:t>
      </w:r>
      <w:hyperlink w:anchor="AdditionalArtifacts" w:history="1">
        <w:r w:rsidR="00983238" w:rsidRPr="00983238">
          <w:t xml:space="preserve"> </w:t>
        </w:r>
        <w:r w:rsidR="003965A0">
          <w:rPr>
            <w:rStyle w:val="Hyperlink"/>
            <w:i/>
          </w:rPr>
          <w:t xml:space="preserve">CybOX™ Version </w:t>
        </w:r>
        <w:r w:rsidR="00983238" w:rsidRPr="00983238">
          <w:rPr>
            <w:rStyle w:val="Hyperlink"/>
            <w:i/>
          </w:rPr>
          <w:t>2.1.1</w:t>
        </w:r>
        <w:r w:rsidR="00983238">
          <w:rPr>
            <w:rStyle w:val="Hyperlink"/>
            <w:i/>
          </w:rPr>
          <w:t xml:space="preserve"> </w:t>
        </w:r>
        <w:r w:rsidRPr="00942D23">
          <w:rPr>
            <w:rStyle w:val="Hyperlink"/>
            <w:i/>
          </w:rPr>
          <w:t xml:space="preserve">Part </w:t>
        </w:r>
        <w:r w:rsidR="00983238">
          <w:rPr>
            <w:rStyle w:val="Hyperlink"/>
            <w:i/>
          </w:rPr>
          <w:t>5</w:t>
        </w:r>
        <w:r w:rsidRPr="00942D23">
          <w:rPr>
            <w:rStyle w:val="Hyperlink"/>
            <w:i/>
          </w:rPr>
          <w:t>: Vocabularies</w:t>
        </w:r>
      </w:hyperlink>
      <w:r w:rsidRPr="00FC6DFE">
        <w:t xml:space="preserve"> </w:t>
      </w:r>
      <w:r>
        <w:t xml:space="preserve">for </w:t>
      </w:r>
      <w:r w:rsidRPr="00FC6DFE">
        <w:t>more information</w:t>
      </w:r>
      <w:r>
        <w:t xml:space="preserve"> about the default vocabularies defined in </w:t>
      </w:r>
      <w:r w:rsidR="00C84711">
        <w:t>CybOX</w:t>
      </w:r>
      <w:r w:rsidRPr="00FC6DFE">
        <w:t>.</w:t>
      </w:r>
      <w:r>
        <w:t xml:space="preserve"> </w:t>
      </w:r>
    </w:p>
    <w:p w14:paraId="56F0C118" w14:textId="77777777" w:rsidR="004C59FC" w:rsidRDefault="004C59FC" w:rsidP="004C59FC">
      <w:pPr>
        <w:pStyle w:val="Heading2"/>
        <w:tabs>
          <w:tab w:val="num" w:pos="864"/>
        </w:tabs>
        <w:spacing w:before="360" w:after="60"/>
        <w:ind w:left="720" w:hanging="720"/>
      </w:pPr>
      <w:bookmarkStart w:id="94" w:name="_Toc421724792"/>
      <w:bookmarkStart w:id="95" w:name="_Toc429676510"/>
      <w:bookmarkStart w:id="96" w:name="_Ref440018055"/>
      <w:bookmarkStart w:id="97" w:name="_Toc450222116"/>
      <w:r>
        <w:t>Basic Data Types</w:t>
      </w:r>
      <w:bookmarkEnd w:id="94"/>
      <w:bookmarkEnd w:id="95"/>
      <w:bookmarkEnd w:id="96"/>
      <w:bookmarkEnd w:id="97"/>
    </w:p>
    <w:p w14:paraId="6D2CA06A" w14:textId="3D2A88C8" w:rsidR="004C59FC" w:rsidRDefault="004C59FC" w:rsidP="004C59FC">
      <w:pPr>
        <w:spacing w:after="240"/>
      </w:pPr>
      <w:r>
        <w:t xml:space="preserve">The Basic Data Types data model defines </w:t>
      </w:r>
      <w:r w:rsidR="001E5278">
        <w:t xml:space="preserve">basic </w:t>
      </w:r>
      <w:r>
        <w:t>UML data types used</w:t>
      </w:r>
      <w:r w:rsidR="0031457B">
        <w:t xml:space="preserve"> in</w:t>
      </w:r>
      <w:r>
        <w:t xml:space="preserve"> CybOX.  As stated in the </w:t>
      </w:r>
      <w:hyperlink w:anchor="UML241" w:history="1">
        <w:r w:rsidRPr="00E81EA9">
          <w:rPr>
            <w:rStyle w:val="Hyperlink"/>
            <w:b/>
          </w:rPr>
          <w:t>[UML 2.4.1]</w:t>
        </w:r>
      </w:hyperlink>
      <w:r>
        <w:t xml:space="preserve"> specification, UML data types are similar to UML classes, but also different:</w:t>
      </w:r>
    </w:p>
    <w:p w14:paraId="6412F585" w14:textId="77777777" w:rsidR="004C59FC" w:rsidRPr="00BF36C9" w:rsidRDefault="004C59FC" w:rsidP="004C59FC">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4661E8A0" w14:textId="7368F924" w:rsidR="004C59FC" w:rsidRDefault="004C59FC" w:rsidP="004C59FC">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w:t>
      </w:r>
      <w:r w:rsidR="00983238">
        <w:t>CybOX</w:t>
      </w:r>
      <w:r>
        <w:t xml:space="preserve">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Pr>
          <w:b/>
          <w:color w:val="0000EE"/>
        </w:rPr>
        <w:instrText xml:space="preserve"> \* MERGEFORMAT </w:instrText>
      </w:r>
      <w:r w:rsidRPr="002B2E34">
        <w:rPr>
          <w:b/>
          <w:color w:val="0000EE"/>
        </w:rPr>
      </w:r>
      <w:r w:rsidRPr="002B2E34">
        <w:rPr>
          <w:b/>
          <w:color w:val="0000EE"/>
        </w:rPr>
        <w:fldChar w:fldCharType="separate"/>
      </w:r>
      <w:r w:rsidR="001E5278">
        <w:rPr>
          <w:b/>
          <w:color w:val="0000EE"/>
        </w:rPr>
        <w:t>2.6.2</w:t>
      </w:r>
      <w:r w:rsidRPr="002B2E34">
        <w:rPr>
          <w:b/>
          <w:color w:val="0000EE"/>
        </w:rPr>
        <w:fldChar w:fldCharType="end"/>
      </w:r>
      <w:r>
        <w:t>.</w:t>
      </w:r>
    </w:p>
    <w:p w14:paraId="560D7390" w14:textId="6621B3DC" w:rsidR="00B14616" w:rsidRDefault="001E5278" w:rsidP="004C59FC">
      <w:pPr>
        <w:spacing w:after="240"/>
      </w:pPr>
      <w:r>
        <w:t xml:space="preserve">Note, that the use of UML data types from the Basic Data Types data model </w:t>
      </w:r>
      <w:r w:rsidR="00A2160A">
        <w:t xml:space="preserve">(e.g., </w:t>
      </w:r>
      <w:r w:rsidR="00A2160A" w:rsidRPr="00A2160A">
        <w:rPr>
          <w:rFonts w:ascii="Courier New" w:hAnsi="Courier New" w:cs="Courier New"/>
        </w:rPr>
        <w:t>BasicString</w:t>
      </w:r>
      <w:r w:rsidR="00A2160A">
        <w:t xml:space="preserve">, </w:t>
      </w:r>
      <w:r w:rsidR="00A2160A" w:rsidRPr="00A2160A">
        <w:rPr>
          <w:rFonts w:ascii="Courier New" w:hAnsi="Courier New" w:cs="Courier New"/>
        </w:rPr>
        <w:t>Boolean</w:t>
      </w:r>
      <w:r w:rsidR="00A2160A">
        <w:t xml:space="preserve">) </w:t>
      </w:r>
      <w:r>
        <w:t xml:space="preserve">is not the same as using UML data types defined as </w:t>
      </w:r>
      <w:r w:rsidR="00A2160A">
        <w:t xml:space="preserve">specializations of </w:t>
      </w:r>
      <w:r w:rsidR="00A2160A" w:rsidRPr="00A2160A">
        <w:rPr>
          <w:rFonts w:ascii="Courier New" w:hAnsi="Courier New" w:cs="Courier New"/>
        </w:rPr>
        <w:t>BaseObjectPropertyType</w:t>
      </w:r>
      <w:r w:rsidR="00A2160A">
        <w:t xml:space="preserve"> (e.g.</w:t>
      </w:r>
      <w:r w:rsidR="00EE7C1C">
        <w:t>,</w:t>
      </w:r>
      <w:r w:rsidR="00A2160A">
        <w:t xml:space="preserve"> </w:t>
      </w:r>
      <w:r w:rsidR="00A2160A" w:rsidRPr="00A2160A">
        <w:rPr>
          <w:rFonts w:ascii="Courier New" w:hAnsi="Courier New" w:cs="Courier New"/>
        </w:rPr>
        <w:t>StringObjectPropertyType</w:t>
      </w:r>
      <w:r w:rsidR="00A2160A">
        <w:t xml:space="preserve">, </w:t>
      </w:r>
      <w:r w:rsidR="00A2160A" w:rsidRPr="00A2160A">
        <w:rPr>
          <w:rFonts w:ascii="Courier New" w:hAnsi="Courier New" w:cs="Courier New"/>
        </w:rPr>
        <w:t>HexBinaryObjectPropertyType</w:t>
      </w:r>
      <w:r w:rsidR="00EE7C1C">
        <w:rPr>
          <w:rFonts w:ascii="Courier New" w:hAnsi="Courier New" w:cs="Courier New"/>
        </w:rPr>
        <w:t xml:space="preserve">, </w:t>
      </w:r>
      <w:r w:rsidR="00EE7C1C">
        <w:t>etc.</w:t>
      </w:r>
      <w:r w:rsidR="00A2160A">
        <w:t xml:space="preserve">).  The latter data types permits the use of properties from </w:t>
      </w:r>
      <w:r w:rsidR="00A2160A" w:rsidRPr="00A2160A">
        <w:rPr>
          <w:rFonts w:ascii="Courier New" w:hAnsi="Courier New" w:cs="Courier New"/>
        </w:rPr>
        <w:t>BaseObjectPropertyGroup</w:t>
      </w:r>
      <w:r w:rsidR="00A2160A">
        <w:t xml:space="preserve"> and </w:t>
      </w:r>
      <w:r w:rsidR="00A2160A" w:rsidRPr="00A2160A">
        <w:rPr>
          <w:rFonts w:ascii="Courier New" w:hAnsi="Courier New" w:cs="Courier New"/>
        </w:rPr>
        <w:t>PatternFieldGroup</w:t>
      </w:r>
      <w:r w:rsidR="00A2160A">
        <w:t xml:space="preserve">, which allow for a much richer </w:t>
      </w:r>
      <w:r w:rsidR="00EE7C1C">
        <w:t>characterization</w:t>
      </w:r>
      <w:r w:rsidR="00A2160A">
        <w:t xml:space="preserve"> of cyber observables</w:t>
      </w:r>
      <w:r w:rsidR="00737CE1">
        <w:t>. Also, it’s worth noting that not</w:t>
      </w:r>
      <w:r w:rsidR="00B14616">
        <w:t xml:space="preserve"> all data types defined in the Basic Data Types data model are used in CybOX.</w:t>
      </w:r>
    </w:p>
    <w:p w14:paraId="35261EE3" w14:textId="77777777" w:rsidR="004C59FC" w:rsidRDefault="004C59FC" w:rsidP="004C59FC">
      <w:pPr>
        <w:pStyle w:val="Heading3"/>
        <w:tabs>
          <w:tab w:val="num" w:pos="720"/>
        </w:tabs>
        <w:spacing w:before="360" w:after="60"/>
      </w:pPr>
      <w:bookmarkStart w:id="98" w:name="_Ref417204726"/>
      <w:bookmarkStart w:id="99" w:name="_Toc421724793"/>
      <w:bookmarkStart w:id="100" w:name="_Toc429676511"/>
      <w:bookmarkStart w:id="101" w:name="_Toc450222117"/>
      <w:r>
        <w:t>Common Basic Data Types</w:t>
      </w:r>
      <w:bookmarkEnd w:id="98"/>
      <w:bookmarkEnd w:id="99"/>
      <w:bookmarkEnd w:id="100"/>
      <w:bookmarkEnd w:id="101"/>
    </w:p>
    <w:p w14:paraId="127BBF5D" w14:textId="77777777" w:rsidR="004C59FC" w:rsidRDefault="004C59FC" w:rsidP="004C59FC">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Pr>
          <w:b/>
          <w:color w:val="0000EE"/>
        </w:rPr>
        <w:instrText xml:space="preserve"> \* MERGEFORMAT </w:instrText>
      </w:r>
      <w:r w:rsidRPr="002B2E34">
        <w:rPr>
          <w:b/>
          <w:color w:val="0000EE"/>
        </w:rPr>
      </w:r>
      <w:r w:rsidRPr="002B2E34">
        <w:rPr>
          <w:b/>
          <w:color w:val="0000EE"/>
        </w:rPr>
        <w:fldChar w:fldCharType="separate"/>
      </w:r>
      <w:r w:rsidRPr="00991BDE">
        <w:rPr>
          <w:b/>
          <w:color w:val="0000EE"/>
        </w:rPr>
        <w:t xml:space="preserve">Table </w:t>
      </w:r>
      <w:r w:rsidRPr="00991BDE">
        <w:rPr>
          <w:b/>
          <w:noProof/>
          <w:color w:val="0000EE"/>
        </w:rPr>
        <w:t>2</w:t>
      </w:r>
      <w:r w:rsidRPr="00991BDE">
        <w:rPr>
          <w:b/>
          <w:noProof/>
          <w:color w:val="0000EE"/>
        </w:rPr>
        <w:noBreakHyphen/>
        <w:t>1</w:t>
      </w:r>
      <w:r w:rsidRPr="002B2E34">
        <w:rPr>
          <w:b/>
          <w:color w:val="0000EE"/>
        </w:rPr>
        <w:fldChar w:fldCharType="end"/>
      </w:r>
      <w:r>
        <w:t xml:space="preserve">.  These definitions are based on the specification of the corresponding data types found in </w:t>
      </w:r>
      <w:hyperlink w:anchor="W3DT" w:history="1">
        <w:r w:rsidRPr="00E81EA9">
          <w:rPr>
            <w:rStyle w:val="Hyperlink"/>
            <w:b/>
          </w:rPr>
          <w:t>[W3DT]</w:t>
        </w:r>
      </w:hyperlink>
      <w:r>
        <w:t>.</w:t>
      </w:r>
    </w:p>
    <w:p w14:paraId="3068FE8B" w14:textId="77777777" w:rsidR="004C59FC" w:rsidRPr="00FB0E36" w:rsidRDefault="004C59FC" w:rsidP="00F640A8">
      <w:pPr>
        <w:pStyle w:val="Caption"/>
        <w:rPr>
          <w:b/>
        </w:rPr>
      </w:pPr>
      <w:bookmarkStart w:id="102" w:name="_Ref417202734"/>
      <w:r w:rsidRPr="00FB0E36">
        <w:t xml:space="preserve">Table </w:t>
      </w:r>
      <w:fldSimple w:instr=" STYLEREF 1 \s ">
        <w:r w:rsidR="00503ED1">
          <w:rPr>
            <w:noProof/>
          </w:rPr>
          <w:t>3</w:t>
        </w:r>
      </w:fldSimple>
      <w:r w:rsidRPr="00FB0E36">
        <w:noBreakHyphen/>
      </w:r>
      <w:fldSimple w:instr=" SEQ Table \* ARABIC \s 1 ">
        <w:r w:rsidR="00503ED1">
          <w:rPr>
            <w:noProof/>
          </w:rPr>
          <w:t>1</w:t>
        </w:r>
      </w:fldSimple>
      <w:bookmarkEnd w:id="102"/>
      <w:r w:rsidRPr="00FB0E36">
        <w:t>.  Common basic data types</w:t>
      </w:r>
    </w:p>
    <w:tbl>
      <w:tblPr>
        <w:tblStyle w:val="TableGrid"/>
        <w:tblW w:w="0" w:type="auto"/>
        <w:tblLook w:val="04A0" w:firstRow="1" w:lastRow="0" w:firstColumn="1" w:lastColumn="0" w:noHBand="0" w:noVBand="1"/>
      </w:tblPr>
      <w:tblGrid>
        <w:gridCol w:w="2898"/>
        <w:gridCol w:w="6138"/>
      </w:tblGrid>
      <w:tr w:rsidR="004C59FC" w14:paraId="4EA36E06" w14:textId="77777777" w:rsidTr="007B68B9">
        <w:tc>
          <w:tcPr>
            <w:tcW w:w="2898" w:type="dxa"/>
            <w:shd w:val="clear" w:color="auto" w:fill="BFBFBF" w:themeFill="background1" w:themeFillShade="BF"/>
            <w:vAlign w:val="center"/>
          </w:tcPr>
          <w:p w14:paraId="46F9F755" w14:textId="77777777" w:rsidR="004C59FC" w:rsidRPr="00D92A40" w:rsidRDefault="004C59FC" w:rsidP="007B68B9">
            <w:pPr>
              <w:rPr>
                <w:b/>
              </w:rPr>
            </w:pPr>
            <w:r w:rsidRPr="00D92A40">
              <w:rPr>
                <w:b/>
              </w:rPr>
              <w:lastRenderedPageBreak/>
              <w:t>Data Type</w:t>
            </w:r>
          </w:p>
        </w:tc>
        <w:tc>
          <w:tcPr>
            <w:tcW w:w="6138" w:type="dxa"/>
            <w:shd w:val="clear" w:color="auto" w:fill="BFBFBF" w:themeFill="background1" w:themeFillShade="BF"/>
            <w:vAlign w:val="center"/>
          </w:tcPr>
          <w:p w14:paraId="7E9253BD" w14:textId="77777777" w:rsidR="004C59FC" w:rsidRPr="00D92A40" w:rsidRDefault="004C59FC" w:rsidP="007B68B9">
            <w:pPr>
              <w:rPr>
                <w:b/>
              </w:rPr>
            </w:pPr>
            <w:r w:rsidRPr="00D92A40">
              <w:rPr>
                <w:b/>
              </w:rPr>
              <w:t>Definition</w:t>
            </w:r>
          </w:p>
        </w:tc>
      </w:tr>
      <w:tr w:rsidR="004C59FC" w14:paraId="48E72EC5" w14:textId="77777777" w:rsidTr="007B68B9">
        <w:tc>
          <w:tcPr>
            <w:tcW w:w="2898" w:type="dxa"/>
            <w:vAlign w:val="center"/>
          </w:tcPr>
          <w:p w14:paraId="6EC0B976" w14:textId="77777777" w:rsidR="004C59FC" w:rsidRPr="00D92A40" w:rsidRDefault="004C59FC" w:rsidP="007B68B9">
            <w:pPr>
              <w:rPr>
                <w:rFonts w:ascii="Courier New" w:hAnsi="Courier New" w:cs="Courier New"/>
              </w:rPr>
            </w:pPr>
            <w:r w:rsidRPr="00D92A40">
              <w:rPr>
                <w:rFonts w:ascii="Courier New" w:hAnsi="Courier New" w:cs="Courier New"/>
              </w:rPr>
              <w:t>BasicString</w:t>
            </w:r>
          </w:p>
        </w:tc>
        <w:tc>
          <w:tcPr>
            <w:tcW w:w="6138" w:type="dxa"/>
            <w:vAlign w:val="center"/>
          </w:tcPr>
          <w:p w14:paraId="7297E989" w14:textId="77777777" w:rsidR="004C59FC" w:rsidRPr="00371230" w:rsidRDefault="004C59FC" w:rsidP="007B68B9">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4C59FC" w14:paraId="587C9338" w14:textId="77777777" w:rsidTr="007B68B9">
        <w:tc>
          <w:tcPr>
            <w:tcW w:w="2898" w:type="dxa"/>
            <w:vAlign w:val="center"/>
          </w:tcPr>
          <w:p w14:paraId="67FA1B19" w14:textId="77777777" w:rsidR="004C59FC" w:rsidRDefault="004C59FC" w:rsidP="007B68B9">
            <w:r w:rsidRPr="00D92A40">
              <w:rPr>
                <w:rFonts w:ascii="Courier New" w:hAnsi="Courier New" w:cs="Courier New"/>
              </w:rPr>
              <w:t>Boolean</w:t>
            </w:r>
          </w:p>
        </w:tc>
        <w:tc>
          <w:tcPr>
            <w:tcW w:w="6138" w:type="dxa"/>
            <w:vAlign w:val="center"/>
          </w:tcPr>
          <w:p w14:paraId="00EE7EA1" w14:textId="77777777" w:rsidR="004C59FC" w:rsidRPr="00371230" w:rsidRDefault="004C59FC" w:rsidP="007B68B9">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4C59FC" w14:paraId="3C5DCF64" w14:textId="77777777" w:rsidTr="007B68B9">
        <w:tc>
          <w:tcPr>
            <w:tcW w:w="2898" w:type="dxa"/>
            <w:vAlign w:val="center"/>
          </w:tcPr>
          <w:p w14:paraId="3E28B60B" w14:textId="77777777" w:rsidR="004C59FC" w:rsidRDefault="004C59FC" w:rsidP="007B68B9">
            <w:r>
              <w:rPr>
                <w:rFonts w:ascii="Courier New" w:hAnsi="Courier New" w:cs="Courier New"/>
              </w:rPr>
              <w:t>Decimal</w:t>
            </w:r>
          </w:p>
        </w:tc>
        <w:tc>
          <w:tcPr>
            <w:tcW w:w="6138" w:type="dxa"/>
            <w:vAlign w:val="center"/>
          </w:tcPr>
          <w:p w14:paraId="3ADC9C1D" w14:textId="77777777" w:rsidR="004C59FC" w:rsidRDefault="004C59FC" w:rsidP="007B68B9">
            <w:r>
              <w:t xml:space="preserve">The </w:t>
            </w:r>
            <w:r>
              <w:rPr>
                <w:rFonts w:ascii="Courier New" w:hAnsi="Courier New" w:cs="Courier New"/>
              </w:rPr>
              <w:t>Decimal</w:t>
            </w:r>
            <w:r>
              <w:t xml:space="preserve"> data type is a sequence of decimal digits, with perhaps an intervening decimal point, “.”.  The number of digits on either side of the decimal point is finite, but unbounded.  Often used to express currency amounts.</w:t>
            </w:r>
          </w:p>
        </w:tc>
      </w:tr>
      <w:tr w:rsidR="004C59FC" w14:paraId="0F3EEB00" w14:textId="77777777" w:rsidTr="007B68B9">
        <w:tc>
          <w:tcPr>
            <w:tcW w:w="2898" w:type="dxa"/>
            <w:vAlign w:val="center"/>
          </w:tcPr>
          <w:p w14:paraId="75E9F469" w14:textId="77777777" w:rsidR="004C59FC" w:rsidRDefault="004C59FC" w:rsidP="007B68B9">
            <w:r w:rsidRPr="00D92A40">
              <w:rPr>
                <w:rFonts w:ascii="Courier New" w:hAnsi="Courier New" w:cs="Courier New"/>
              </w:rPr>
              <w:t>Integer</w:t>
            </w:r>
          </w:p>
        </w:tc>
        <w:tc>
          <w:tcPr>
            <w:tcW w:w="6138" w:type="dxa"/>
            <w:vAlign w:val="center"/>
          </w:tcPr>
          <w:p w14:paraId="2B524C1E" w14:textId="77777777" w:rsidR="004C59FC" w:rsidRDefault="004C59FC" w:rsidP="007B68B9">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4C59FC" w14:paraId="38A1F102" w14:textId="77777777" w:rsidTr="007B68B9">
        <w:trPr>
          <w:cantSplit/>
        </w:trPr>
        <w:tc>
          <w:tcPr>
            <w:tcW w:w="2898" w:type="dxa"/>
            <w:vAlign w:val="center"/>
          </w:tcPr>
          <w:p w14:paraId="7BCA1924" w14:textId="77777777" w:rsidR="004C59FC" w:rsidRDefault="004C59FC" w:rsidP="007B68B9">
            <w:r w:rsidRPr="00D92A40">
              <w:rPr>
                <w:rFonts w:ascii="Courier New" w:hAnsi="Courier New" w:cs="Courier New"/>
              </w:rPr>
              <w:t>NonNegativeInteger</w:t>
            </w:r>
          </w:p>
        </w:tc>
        <w:tc>
          <w:tcPr>
            <w:tcW w:w="6138" w:type="dxa"/>
            <w:vAlign w:val="center"/>
          </w:tcPr>
          <w:p w14:paraId="1333787C" w14:textId="77777777" w:rsidR="004C59FC" w:rsidRDefault="004C59FC" w:rsidP="007B68B9">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4C59FC" w14:paraId="14C63AD4" w14:textId="77777777" w:rsidTr="007B68B9">
        <w:tc>
          <w:tcPr>
            <w:tcW w:w="2898" w:type="dxa"/>
            <w:vAlign w:val="center"/>
          </w:tcPr>
          <w:p w14:paraId="37A7A9E7" w14:textId="77777777" w:rsidR="004C59FC" w:rsidRDefault="004C59FC" w:rsidP="007B68B9">
            <w:r w:rsidRPr="00D92A40">
              <w:rPr>
                <w:rFonts w:ascii="Courier New" w:hAnsi="Courier New" w:cs="Courier New"/>
              </w:rPr>
              <w:t>PositiveInteger</w:t>
            </w:r>
          </w:p>
        </w:tc>
        <w:tc>
          <w:tcPr>
            <w:tcW w:w="6138" w:type="dxa"/>
            <w:vAlign w:val="center"/>
          </w:tcPr>
          <w:p w14:paraId="362DC408" w14:textId="77777777" w:rsidR="004C59FC" w:rsidRDefault="004C59FC" w:rsidP="007B68B9">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13CB9B47" w14:textId="77777777" w:rsidR="004C59FC" w:rsidRDefault="004C59FC" w:rsidP="004C59FC">
      <w:pPr>
        <w:pStyle w:val="Heading3"/>
        <w:tabs>
          <w:tab w:val="num" w:pos="720"/>
        </w:tabs>
        <w:spacing w:before="360" w:after="60"/>
      </w:pPr>
      <w:bookmarkStart w:id="103" w:name="_Ref417204737"/>
      <w:bookmarkStart w:id="104" w:name="_Toc421724794"/>
      <w:bookmarkStart w:id="105" w:name="_Toc429676512"/>
      <w:bookmarkStart w:id="106" w:name="_Toc450222118"/>
      <w:r>
        <w:t>Specializations of the BasicString Data Type</w:t>
      </w:r>
      <w:bookmarkEnd w:id="103"/>
      <w:bookmarkEnd w:id="104"/>
      <w:bookmarkEnd w:id="105"/>
      <w:bookmarkEnd w:id="106"/>
      <w:r>
        <w:t xml:space="preserve"> </w:t>
      </w:r>
    </w:p>
    <w:p w14:paraId="0510B87B" w14:textId="618568AC" w:rsidR="004C59FC" w:rsidRDefault="004C59FC" w:rsidP="004C59FC">
      <w:pPr>
        <w:spacing w:after="240"/>
      </w:pPr>
      <w:r>
        <w:t xml:space="preserve">The data types in </w:t>
      </w:r>
      <w:r w:rsidRPr="00503ED1">
        <w:rPr>
          <w:b/>
          <w:color w:val="0000EE"/>
        </w:rPr>
        <w:fldChar w:fldCharType="begin"/>
      </w:r>
      <w:r w:rsidRPr="00503ED1">
        <w:rPr>
          <w:b/>
          <w:color w:val="0000EE"/>
        </w:rPr>
        <w:instrText xml:space="preserve"> REF _Ref417204313 \h </w:instrText>
      </w:r>
      <w:r w:rsidR="00503ED1" w:rsidRPr="00503ED1">
        <w:rPr>
          <w:b/>
          <w:color w:val="0000EE"/>
        </w:rPr>
        <w:instrText xml:space="preserve"> \* MERGEFORMAT </w:instrText>
      </w:r>
      <w:r w:rsidRPr="00503ED1">
        <w:rPr>
          <w:b/>
          <w:color w:val="0000EE"/>
        </w:rPr>
      </w:r>
      <w:r w:rsidRPr="00503ED1">
        <w:rPr>
          <w:b/>
          <w:color w:val="0000EE"/>
        </w:rPr>
        <w:fldChar w:fldCharType="separate"/>
      </w:r>
      <w:r w:rsidR="00503ED1" w:rsidRPr="00503ED1">
        <w:rPr>
          <w:b/>
          <w:color w:val="0000EE"/>
        </w:rPr>
        <w:t xml:space="preserve">Table </w:t>
      </w:r>
      <w:r w:rsidR="00503ED1" w:rsidRPr="00503ED1">
        <w:rPr>
          <w:b/>
          <w:noProof/>
          <w:color w:val="0000EE"/>
        </w:rPr>
        <w:t>3</w:t>
      </w:r>
      <w:r w:rsidR="00503ED1" w:rsidRPr="00503ED1">
        <w:rPr>
          <w:b/>
          <w:color w:val="0000EE"/>
        </w:rPr>
        <w:noBreakHyphen/>
      </w:r>
      <w:r w:rsidR="00503ED1" w:rsidRPr="00503ED1">
        <w:rPr>
          <w:b/>
          <w:noProof/>
          <w:color w:val="0000EE"/>
        </w:rPr>
        <w:t>2</w:t>
      </w:r>
      <w:r w:rsidRPr="00503ED1">
        <w:rPr>
          <w:b/>
          <w:color w:val="0000EE"/>
        </w:rPr>
        <w:fldChar w:fldCharType="end"/>
      </w:r>
      <w:r>
        <w:t xml:space="preserve"> correspond to strings that have semantics associated with them.  Because of this, they usually are restricted to a certain pattern, defined via a regular expression, and/or </w:t>
      </w:r>
      <w:r w:rsidRPr="003B6030">
        <w:t>more formally defined in a standardization document.</w:t>
      </w:r>
      <w:r w:rsidR="00B14616">
        <w:t xml:space="preserve"> </w:t>
      </w:r>
    </w:p>
    <w:p w14:paraId="6D81F74F" w14:textId="77777777" w:rsidR="004C59FC" w:rsidRDefault="004C59FC" w:rsidP="00F640A8">
      <w:pPr>
        <w:pStyle w:val="Caption"/>
        <w:rPr>
          <w:b/>
        </w:rPr>
      </w:pPr>
      <w:bookmarkStart w:id="107" w:name="_Ref417204313"/>
      <w:r w:rsidRPr="00305518">
        <w:t xml:space="preserve">Table </w:t>
      </w:r>
      <w:fldSimple w:instr=" STYLEREF 1 \s ">
        <w:r w:rsidR="00503ED1">
          <w:rPr>
            <w:noProof/>
          </w:rPr>
          <w:t>3</w:t>
        </w:r>
      </w:fldSimple>
      <w:r>
        <w:noBreakHyphen/>
      </w:r>
      <w:fldSimple w:instr=" SEQ Table \* ARABIC \s 1 ">
        <w:r w:rsidR="00503ED1">
          <w:rPr>
            <w:noProof/>
          </w:rPr>
          <w:t>2</w:t>
        </w:r>
      </w:fldSimple>
      <w:bookmarkEnd w:id="107"/>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4C59FC" w14:paraId="239E3EB3" w14:textId="77777777" w:rsidTr="007B68B9">
        <w:tc>
          <w:tcPr>
            <w:tcW w:w="3258" w:type="dxa"/>
            <w:shd w:val="clear" w:color="auto" w:fill="BFBFBF" w:themeFill="background1" w:themeFillShade="BF"/>
            <w:vAlign w:val="center"/>
          </w:tcPr>
          <w:p w14:paraId="2DF98D7B" w14:textId="77777777" w:rsidR="004C59FC" w:rsidRPr="00D92A40" w:rsidRDefault="004C59FC" w:rsidP="007B68B9">
            <w:pPr>
              <w:rPr>
                <w:b/>
              </w:rPr>
            </w:pPr>
            <w:r w:rsidRPr="00D92A40">
              <w:rPr>
                <w:b/>
              </w:rPr>
              <w:t>Data Type</w:t>
            </w:r>
          </w:p>
        </w:tc>
        <w:tc>
          <w:tcPr>
            <w:tcW w:w="5778" w:type="dxa"/>
            <w:shd w:val="clear" w:color="auto" w:fill="BFBFBF" w:themeFill="background1" w:themeFillShade="BF"/>
            <w:vAlign w:val="center"/>
          </w:tcPr>
          <w:p w14:paraId="59B58438" w14:textId="77777777" w:rsidR="004C59FC" w:rsidRPr="00D92A40" w:rsidRDefault="004C59FC" w:rsidP="007B68B9">
            <w:pPr>
              <w:rPr>
                <w:b/>
              </w:rPr>
            </w:pPr>
            <w:r w:rsidRPr="00D92A40">
              <w:rPr>
                <w:b/>
              </w:rPr>
              <w:t>Definition</w:t>
            </w:r>
          </w:p>
        </w:tc>
      </w:tr>
      <w:tr w:rsidR="004C59FC" w14:paraId="56FE4061" w14:textId="77777777" w:rsidTr="007B68B9">
        <w:tc>
          <w:tcPr>
            <w:tcW w:w="3258" w:type="dxa"/>
            <w:vAlign w:val="center"/>
          </w:tcPr>
          <w:p w14:paraId="08D81127" w14:textId="77777777" w:rsidR="004C59FC" w:rsidRPr="00991E78" w:rsidRDefault="004C59FC" w:rsidP="007B68B9">
            <w:pPr>
              <w:rPr>
                <w:rFonts w:ascii="Courier New" w:hAnsi="Courier New" w:cs="Courier New"/>
              </w:rPr>
            </w:pPr>
            <w:r w:rsidRPr="00991E78">
              <w:rPr>
                <w:rFonts w:ascii="Courier New" w:hAnsi="Courier New" w:cs="Courier New"/>
              </w:rPr>
              <w:t>CAPEC_ID</w:t>
            </w:r>
          </w:p>
        </w:tc>
        <w:tc>
          <w:tcPr>
            <w:tcW w:w="5778" w:type="dxa"/>
            <w:vAlign w:val="center"/>
          </w:tcPr>
          <w:p w14:paraId="6416BA84" w14:textId="77777777" w:rsidR="004C59FC" w:rsidRPr="00D92A40" w:rsidRDefault="004C59FC" w:rsidP="007B68B9">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 </w:t>
            </w:r>
            <w:hyperlink w:anchor="capec" w:history="1">
              <w:r w:rsidRPr="00E81EA9">
                <w:rPr>
                  <w:rStyle w:val="Hyperlink"/>
                  <w:b/>
                </w:rPr>
                <w:t>[CAPEC]</w:t>
              </w:r>
            </w:hyperlink>
            <w:r>
              <w:t xml:space="preserve">. </w:t>
            </w:r>
          </w:p>
        </w:tc>
      </w:tr>
      <w:tr w:rsidR="004C59FC" w14:paraId="000078B5" w14:textId="77777777" w:rsidTr="007B68B9">
        <w:tc>
          <w:tcPr>
            <w:tcW w:w="3258" w:type="dxa"/>
            <w:vAlign w:val="center"/>
          </w:tcPr>
          <w:p w14:paraId="72F8AEB0" w14:textId="77777777" w:rsidR="004C59FC" w:rsidRPr="00991E78" w:rsidRDefault="004C59FC" w:rsidP="007B68B9">
            <w:pPr>
              <w:rPr>
                <w:rFonts w:ascii="Courier New" w:hAnsi="Courier New" w:cs="Courier New"/>
              </w:rPr>
            </w:pPr>
            <w:r w:rsidRPr="00991E78">
              <w:rPr>
                <w:rFonts w:ascii="Courier New" w:hAnsi="Courier New" w:cs="Courier New"/>
              </w:rPr>
              <w:t>CCE_ID</w:t>
            </w:r>
          </w:p>
        </w:tc>
        <w:tc>
          <w:tcPr>
            <w:tcW w:w="5778" w:type="dxa"/>
            <w:vAlign w:val="center"/>
          </w:tcPr>
          <w:p w14:paraId="495293E4" w14:textId="77777777" w:rsidR="004C59FC" w:rsidRPr="00D92A40" w:rsidRDefault="004C59FC" w:rsidP="007B68B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 </w:t>
            </w:r>
            <w:hyperlink w:anchor="cee" w:history="1">
              <w:r w:rsidRPr="00E81EA9">
                <w:rPr>
                  <w:rStyle w:val="Hyperlink"/>
                  <w:b/>
                </w:rPr>
                <w:t>[CEE]</w:t>
              </w:r>
            </w:hyperlink>
            <w:r>
              <w:t xml:space="preserve">. </w:t>
            </w:r>
          </w:p>
        </w:tc>
      </w:tr>
      <w:tr w:rsidR="004C59FC" w14:paraId="2A1C7F03" w14:textId="77777777" w:rsidTr="007B68B9">
        <w:tc>
          <w:tcPr>
            <w:tcW w:w="3258" w:type="dxa"/>
            <w:vAlign w:val="center"/>
          </w:tcPr>
          <w:p w14:paraId="2D237A4B" w14:textId="77777777" w:rsidR="004C59FC" w:rsidRPr="00991E78" w:rsidRDefault="004C59FC" w:rsidP="007B68B9">
            <w:pPr>
              <w:rPr>
                <w:rFonts w:ascii="Courier New" w:hAnsi="Courier New" w:cs="Courier New"/>
              </w:rPr>
            </w:pPr>
            <w:r w:rsidRPr="00991E78">
              <w:rPr>
                <w:rFonts w:ascii="Courier New" w:hAnsi="Courier New" w:cs="Courier New"/>
              </w:rPr>
              <w:t>CVE_ID</w:t>
            </w:r>
          </w:p>
        </w:tc>
        <w:tc>
          <w:tcPr>
            <w:tcW w:w="5778" w:type="dxa"/>
            <w:vAlign w:val="center"/>
          </w:tcPr>
          <w:p w14:paraId="45174E1D" w14:textId="77777777" w:rsidR="004C59FC" w:rsidRDefault="004C59FC" w:rsidP="007B68B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Pr="00E81EA9">
                <w:rPr>
                  <w:rStyle w:val="Hyperlink"/>
                  <w:b/>
                </w:rPr>
                <w:t>[CVE]</w:t>
              </w:r>
            </w:hyperlink>
            <w:r>
              <w:t xml:space="preserve">.   </w:t>
            </w:r>
          </w:p>
        </w:tc>
      </w:tr>
      <w:tr w:rsidR="004C59FC" w14:paraId="3E23BC21" w14:textId="77777777" w:rsidTr="007B68B9">
        <w:tc>
          <w:tcPr>
            <w:tcW w:w="3258" w:type="dxa"/>
            <w:vAlign w:val="center"/>
          </w:tcPr>
          <w:p w14:paraId="22414CB7" w14:textId="77777777" w:rsidR="004C59FC" w:rsidRPr="00991E78" w:rsidRDefault="004C59FC" w:rsidP="007B68B9">
            <w:pPr>
              <w:rPr>
                <w:rFonts w:ascii="Courier New" w:hAnsi="Courier New" w:cs="Courier New"/>
              </w:rPr>
            </w:pPr>
            <w:r w:rsidRPr="00991E78">
              <w:rPr>
                <w:rFonts w:ascii="Courier New" w:hAnsi="Courier New" w:cs="Courier New"/>
              </w:rPr>
              <w:t>CWE_ID</w:t>
            </w:r>
          </w:p>
        </w:tc>
        <w:tc>
          <w:tcPr>
            <w:tcW w:w="5778" w:type="dxa"/>
            <w:vAlign w:val="center"/>
          </w:tcPr>
          <w:p w14:paraId="3E28CBEB" w14:textId="77777777" w:rsidR="004C59FC" w:rsidRDefault="004C59FC" w:rsidP="007B68B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 </w:t>
            </w:r>
            <w:hyperlink w:anchor="cwe" w:history="1">
              <w:r w:rsidRPr="00E81EA9">
                <w:rPr>
                  <w:rStyle w:val="Hyperlink"/>
                  <w:b/>
                </w:rPr>
                <w:t>[CWE]</w:t>
              </w:r>
            </w:hyperlink>
            <w:r>
              <w:t xml:space="preserve">. </w:t>
            </w:r>
          </w:p>
        </w:tc>
      </w:tr>
      <w:tr w:rsidR="004C59FC" w14:paraId="38288664" w14:textId="77777777" w:rsidTr="007B68B9">
        <w:tc>
          <w:tcPr>
            <w:tcW w:w="3258" w:type="dxa"/>
            <w:vAlign w:val="center"/>
          </w:tcPr>
          <w:p w14:paraId="7BF51BF2" w14:textId="77777777" w:rsidR="004C59FC" w:rsidRPr="00991E78" w:rsidRDefault="004C59FC" w:rsidP="007B68B9">
            <w:pPr>
              <w:rPr>
                <w:rFonts w:ascii="Courier New" w:hAnsi="Courier New" w:cs="Courier New"/>
              </w:rPr>
            </w:pPr>
            <w:r w:rsidRPr="00991E78">
              <w:rPr>
                <w:rFonts w:ascii="Courier New" w:hAnsi="Courier New" w:cs="Courier New"/>
              </w:rPr>
              <w:t>DateTime</w:t>
            </w:r>
          </w:p>
        </w:tc>
        <w:tc>
          <w:tcPr>
            <w:tcW w:w="5778" w:type="dxa"/>
            <w:vAlign w:val="center"/>
          </w:tcPr>
          <w:p w14:paraId="053E0A94" w14:textId="77777777" w:rsidR="004C59FC" w:rsidRDefault="004C59FC" w:rsidP="007B68B9">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Pr="00E81EA9">
                <w:rPr>
                  <w:rStyle w:val="Hyperlink"/>
                  <w:b/>
                </w:rPr>
                <w:t>[ISO8601]</w:t>
              </w:r>
            </w:hyperlink>
            <w:r>
              <w:t>.</w:t>
            </w:r>
          </w:p>
        </w:tc>
      </w:tr>
      <w:tr w:rsidR="004C59FC" w14:paraId="341F6454" w14:textId="77777777" w:rsidTr="007B68B9">
        <w:tc>
          <w:tcPr>
            <w:tcW w:w="3258" w:type="dxa"/>
            <w:vAlign w:val="center"/>
          </w:tcPr>
          <w:p w14:paraId="05B86DC4" w14:textId="77777777" w:rsidR="004C59FC" w:rsidRPr="00991E78" w:rsidRDefault="004C59FC" w:rsidP="007B68B9">
            <w:pPr>
              <w:rPr>
                <w:rFonts w:ascii="Courier New" w:hAnsi="Courier New" w:cs="Courier New"/>
              </w:rPr>
            </w:pPr>
            <w:r w:rsidRPr="00991E78">
              <w:rPr>
                <w:rFonts w:ascii="Courier New" w:hAnsi="Courier New" w:cs="Courier New"/>
              </w:rPr>
              <w:lastRenderedPageBreak/>
              <w:t>HexBinary</w:t>
            </w:r>
          </w:p>
        </w:tc>
        <w:tc>
          <w:tcPr>
            <w:tcW w:w="5778" w:type="dxa"/>
            <w:vAlign w:val="center"/>
          </w:tcPr>
          <w:p w14:paraId="0F57BDF7" w14:textId="77777777" w:rsidR="004C59FC" w:rsidRDefault="004C59FC" w:rsidP="007B68B9">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4C59FC" w14:paraId="5B07BFC9" w14:textId="77777777" w:rsidTr="007B68B9">
        <w:trPr>
          <w:cantSplit/>
        </w:trPr>
        <w:tc>
          <w:tcPr>
            <w:tcW w:w="3258" w:type="dxa"/>
            <w:vAlign w:val="center"/>
          </w:tcPr>
          <w:p w14:paraId="3358BBD0" w14:textId="77777777" w:rsidR="004C59FC" w:rsidRPr="00991E78" w:rsidRDefault="004C59FC" w:rsidP="007B68B9">
            <w:pPr>
              <w:rPr>
                <w:rFonts w:ascii="Courier New" w:hAnsi="Courier New" w:cs="Courier New"/>
              </w:rPr>
            </w:pPr>
            <w:r w:rsidRPr="00991E78">
              <w:rPr>
                <w:rFonts w:ascii="Courier New" w:hAnsi="Courier New" w:cs="Courier New"/>
              </w:rPr>
              <w:t>LanguageCode</w:t>
            </w:r>
          </w:p>
        </w:tc>
        <w:tc>
          <w:tcPr>
            <w:tcW w:w="5778" w:type="dxa"/>
            <w:vAlign w:val="center"/>
          </w:tcPr>
          <w:p w14:paraId="6E29F779" w14:textId="77777777" w:rsidR="004C59FC" w:rsidRDefault="004C59FC" w:rsidP="007B68B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rfc5646" w:history="1">
              <w:r w:rsidRPr="00E81EA9">
                <w:rPr>
                  <w:rStyle w:val="Hyperlink"/>
                  <w:b/>
                </w:rPr>
                <w:t>[RFC5646]</w:t>
              </w:r>
            </w:hyperlink>
            <w:r>
              <w:t>.</w:t>
            </w:r>
          </w:p>
        </w:tc>
      </w:tr>
      <w:tr w:rsidR="004C59FC" w14:paraId="58532FCE" w14:textId="77777777" w:rsidTr="007B68B9">
        <w:tc>
          <w:tcPr>
            <w:tcW w:w="3258" w:type="dxa"/>
            <w:vAlign w:val="center"/>
          </w:tcPr>
          <w:p w14:paraId="53557256" w14:textId="77777777" w:rsidR="004C59FC" w:rsidRPr="00991E78" w:rsidRDefault="004C59FC" w:rsidP="007B68B9">
            <w:pPr>
              <w:rPr>
                <w:rFonts w:ascii="Courier New" w:hAnsi="Courier New" w:cs="Courier New"/>
              </w:rPr>
            </w:pPr>
            <w:r w:rsidRPr="00991E78">
              <w:rPr>
                <w:rFonts w:ascii="Courier New" w:hAnsi="Courier New" w:cs="Courier New"/>
              </w:rPr>
              <w:t>QualifiedName</w:t>
            </w:r>
          </w:p>
        </w:tc>
        <w:tc>
          <w:tcPr>
            <w:tcW w:w="5778" w:type="dxa"/>
            <w:vAlign w:val="center"/>
          </w:tcPr>
          <w:p w14:paraId="101031CD" w14:textId="77777777" w:rsidR="004C59FC" w:rsidRDefault="004C59FC" w:rsidP="007B68B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Pr>
                  <w:rStyle w:val="Hyperlink"/>
                  <w:b/>
                </w:rPr>
                <w:t>[W3Name]</w:t>
              </w:r>
            </w:hyperlink>
            <w:r>
              <w:t>.</w:t>
            </w:r>
          </w:p>
        </w:tc>
      </w:tr>
      <w:tr w:rsidR="004C59FC" w14:paraId="5635F79C" w14:textId="77777777" w:rsidTr="007B68B9">
        <w:tc>
          <w:tcPr>
            <w:tcW w:w="3258" w:type="dxa"/>
            <w:vAlign w:val="center"/>
          </w:tcPr>
          <w:p w14:paraId="0A5DE3BB" w14:textId="77777777" w:rsidR="004C59FC" w:rsidRPr="00991E78" w:rsidRDefault="004C59FC" w:rsidP="007B68B9">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4EF63401" w14:textId="77777777" w:rsidR="004C59FC" w:rsidRDefault="004C59FC" w:rsidP="007B68B9">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that were attributes in the XML model.</w:t>
            </w:r>
          </w:p>
        </w:tc>
      </w:tr>
      <w:tr w:rsidR="004C59FC" w14:paraId="7C947521" w14:textId="77777777" w:rsidTr="007B68B9">
        <w:tc>
          <w:tcPr>
            <w:tcW w:w="3258" w:type="dxa"/>
            <w:vAlign w:val="center"/>
          </w:tcPr>
          <w:p w14:paraId="6F68EF11" w14:textId="77777777" w:rsidR="004C59FC" w:rsidRPr="00991E78" w:rsidRDefault="004C59FC" w:rsidP="007B68B9">
            <w:pPr>
              <w:rPr>
                <w:rFonts w:ascii="Courier New" w:hAnsi="Courier New" w:cs="Courier New"/>
              </w:rPr>
            </w:pPr>
            <w:r w:rsidRPr="00991E78">
              <w:rPr>
                <w:rFonts w:ascii="Courier New" w:hAnsi="Courier New" w:cs="Courier New"/>
              </w:rPr>
              <w:t>URI</w:t>
            </w:r>
          </w:p>
        </w:tc>
        <w:tc>
          <w:tcPr>
            <w:tcW w:w="5778" w:type="dxa"/>
            <w:vAlign w:val="center"/>
          </w:tcPr>
          <w:p w14:paraId="27A83F63" w14:textId="77777777" w:rsidR="004C59FC" w:rsidRDefault="004C59FC" w:rsidP="007B68B9">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Pr="00861DC0">
                <w:rPr>
                  <w:rStyle w:val="Hyperlink"/>
                  <w:b/>
                </w:rPr>
                <w:t>[RFC3986]</w:t>
              </w:r>
            </w:hyperlink>
            <w:r>
              <w:t xml:space="preserve">.  </w:t>
            </w:r>
          </w:p>
        </w:tc>
      </w:tr>
    </w:tbl>
    <w:p w14:paraId="665E6DB8" w14:textId="77777777" w:rsidR="004C59FC" w:rsidRPr="00FB0E36" w:rsidRDefault="004C59FC" w:rsidP="004C59FC"/>
    <w:p w14:paraId="73C47AF0" w14:textId="77777777" w:rsidR="004C59FC" w:rsidRDefault="004C59FC" w:rsidP="004C59FC">
      <w:pPr>
        <w:pStyle w:val="Heading1"/>
      </w:pPr>
      <w:bookmarkStart w:id="108" w:name="_Ref427252917"/>
      <w:bookmarkStart w:id="109" w:name="_Toc429676513"/>
      <w:bookmarkStart w:id="110" w:name="_Toc450222119"/>
      <w:r>
        <w:lastRenderedPageBreak/>
        <w:t>Data Model Conventions</w:t>
      </w:r>
      <w:bookmarkEnd w:id="108"/>
      <w:bookmarkEnd w:id="109"/>
      <w:bookmarkEnd w:id="110"/>
    </w:p>
    <w:p w14:paraId="53AD2C77" w14:textId="368FA44A" w:rsidR="004C59FC" w:rsidRDefault="004C59FC" w:rsidP="004C59FC">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3965A0">
          <w:rPr>
            <w:rStyle w:val="Hyperlink"/>
            <w:i/>
          </w:rPr>
          <w:t xml:space="preserve">CybOX™ Version </w:t>
        </w:r>
        <w:r w:rsidR="00B15917">
          <w:rPr>
            <w:rStyle w:val="Hyperlink"/>
            <w:i/>
          </w:rPr>
          <w:t>2.1</w:t>
        </w:r>
        <w:r w:rsidRPr="00BC7EEF">
          <w:rPr>
            <w:rStyle w:val="Hyperlink"/>
            <w:i/>
          </w:rPr>
          <w:t xml:space="preserve">.1 Part </w:t>
        </w:r>
        <w:r w:rsidR="00B15917">
          <w:rPr>
            <w:rStyle w:val="Hyperlink"/>
            <w:i/>
          </w:rPr>
          <w:t>6</w:t>
        </w:r>
        <w:r w:rsidRPr="00BC7EEF">
          <w:rPr>
            <w:rStyle w:val="Hyperlink"/>
            <w:i/>
          </w:rPr>
          <w:t>: UML Model</w:t>
        </w:r>
      </w:hyperlink>
      <w:r>
        <w:t xml:space="preserve">. It should be noted that the </w:t>
      </w:r>
      <w:r w:rsidR="00B15917">
        <w:t>CybOX</w:t>
      </w:r>
      <w:r>
        <w:t xml:space="preserve"> data models actually evolved as XML schemas, and as a consequence, our UML model follows some conventions so as to be compatible with the preexisting XML implementation. However, we have abstracted away from the XML implementation as much as possible.</w:t>
      </w:r>
    </w:p>
    <w:p w14:paraId="358FC4FF" w14:textId="77777777" w:rsidR="004C59FC" w:rsidRDefault="004C59FC" w:rsidP="004C59FC">
      <w:pPr>
        <w:pStyle w:val="Heading2"/>
        <w:tabs>
          <w:tab w:val="num" w:pos="864"/>
        </w:tabs>
        <w:spacing w:before="360" w:after="60"/>
        <w:ind w:left="720" w:hanging="720"/>
      </w:pPr>
      <w:bookmarkStart w:id="111" w:name="_Toc421724796"/>
      <w:bookmarkStart w:id="112" w:name="_Toc429676514"/>
      <w:bookmarkStart w:id="113" w:name="_Toc450222120"/>
      <w:r>
        <w:t>UML Packages</w:t>
      </w:r>
      <w:bookmarkEnd w:id="111"/>
      <w:bookmarkEnd w:id="112"/>
      <w:bookmarkEnd w:id="113"/>
    </w:p>
    <w:p w14:paraId="67853676" w14:textId="5AA1D134" w:rsidR="004C59FC" w:rsidRPr="00236A31" w:rsidRDefault="004C59FC" w:rsidP="004C59FC">
      <w:pPr>
        <w:spacing w:after="240"/>
        <w:rPr>
          <w:szCs w:val="20"/>
        </w:rPr>
      </w:pPr>
      <w:r w:rsidRPr="00236A31">
        <w:rPr>
          <w:szCs w:val="20"/>
        </w:rPr>
        <w:t xml:space="preserve">Each </w:t>
      </w:r>
      <w:r w:rsidR="00B15917">
        <w:rPr>
          <w:szCs w:val="20"/>
        </w:rPr>
        <w:t>CybOX</w:t>
      </w:r>
      <w:r w:rsidRPr="00236A31">
        <w:rPr>
          <w:szCs w:val="20"/>
        </w:rPr>
        <w:t xml:space="preserve"> data model is captured in a different UML package (e.g., Core package, </w:t>
      </w:r>
      <w:r w:rsidR="001A457F">
        <w:rPr>
          <w:szCs w:val="20"/>
        </w:rPr>
        <w:t>File_Object</w:t>
      </w:r>
      <w:r w:rsidRPr="00236A31">
        <w:rPr>
          <w:szCs w:val="20"/>
        </w:rPr>
        <w:t xml:space="preserve">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1A457F" w:rsidRPr="001A457F">
        <w:rPr>
          <w:b/>
          <w:color w:val="0000EE"/>
          <w:szCs w:val="20"/>
        </w:rPr>
        <w:t xml:space="preserve">Table </w:t>
      </w:r>
      <w:r w:rsidR="001A457F" w:rsidRPr="001A457F">
        <w:rPr>
          <w:b/>
          <w:noProof/>
          <w:color w:val="0000EE"/>
          <w:szCs w:val="20"/>
        </w:rPr>
        <w:t>3</w:t>
      </w:r>
      <w:r w:rsidR="001A457F" w:rsidRPr="001A457F">
        <w:rPr>
          <w:b/>
          <w:noProof/>
          <w:color w:val="0000EE"/>
          <w:szCs w:val="20"/>
        </w:rPr>
        <w:noBreakHyphen/>
        <w:t>1</w:t>
      </w:r>
      <w:r w:rsidRPr="00CB134F">
        <w:rPr>
          <w:b/>
          <w:color w:val="0000EE"/>
          <w:szCs w:val="20"/>
        </w:rPr>
        <w:fldChar w:fldCharType="end"/>
      </w:r>
      <w:r w:rsidRPr="00236A31">
        <w:rPr>
          <w:szCs w:val="20"/>
        </w:rPr>
        <w:t xml:space="preserve"> lists the </w:t>
      </w:r>
      <w:r w:rsidR="00145BA2">
        <w:rPr>
          <w:szCs w:val="20"/>
        </w:rPr>
        <w:t xml:space="preserve">basic </w:t>
      </w:r>
      <w:r w:rsidRPr="00236A31">
        <w:rPr>
          <w:szCs w:val="20"/>
        </w:rPr>
        <w:t xml:space="preserve">packages used throughout the </w:t>
      </w:r>
      <w:r w:rsidR="00145BA2">
        <w:rPr>
          <w:szCs w:val="20"/>
        </w:rPr>
        <w:t>CybOX</w:t>
      </w:r>
      <w:r w:rsidRPr="00236A31">
        <w:rPr>
          <w:szCs w:val="20"/>
        </w:rPr>
        <w:t xml:space="preserve"> data model specification documents, along with the prefix notation and an example. Descriptions of the packages are provided in Section</w:t>
      </w:r>
      <w:r>
        <w:rPr>
          <w:szCs w:val="20"/>
        </w:rPr>
        <w:t xml:space="preserve"> </w:t>
      </w:r>
      <w:r w:rsidRPr="002B2E34">
        <w:rPr>
          <w:b/>
          <w:color w:val="0000EE"/>
          <w:szCs w:val="20"/>
        </w:rPr>
        <w:fldChar w:fldCharType="begin"/>
      </w:r>
      <w:r w:rsidRPr="002B2E34">
        <w:rPr>
          <w:b/>
          <w:color w:val="0000EE"/>
          <w:szCs w:val="20"/>
        </w:rPr>
        <w:instrText xml:space="preserve"> REF _Ref427252903 \r \h </w:instrText>
      </w:r>
      <w:r>
        <w:rPr>
          <w:b/>
          <w:color w:val="0000EE"/>
          <w:szCs w:val="20"/>
        </w:rPr>
        <w:instrText xml:space="preserve"> \* MERGEFORMAT </w:instrText>
      </w:r>
      <w:r w:rsidRPr="002B2E34">
        <w:rPr>
          <w:b/>
          <w:color w:val="0000EE"/>
          <w:szCs w:val="20"/>
        </w:rPr>
      </w:r>
      <w:r w:rsidRPr="002B2E34">
        <w:rPr>
          <w:b/>
          <w:color w:val="0000EE"/>
          <w:szCs w:val="20"/>
        </w:rPr>
        <w:fldChar w:fldCharType="separate"/>
      </w:r>
      <w:r>
        <w:rPr>
          <w:b/>
          <w:color w:val="0000EE"/>
          <w:szCs w:val="20"/>
        </w:rPr>
        <w:t>2</w:t>
      </w:r>
      <w:r w:rsidRPr="002B2E34">
        <w:rPr>
          <w:b/>
          <w:color w:val="0000EE"/>
          <w:szCs w:val="20"/>
        </w:rPr>
        <w:fldChar w:fldCharType="end"/>
      </w:r>
      <w:r w:rsidRPr="00236A31">
        <w:rPr>
          <w:szCs w:val="20"/>
        </w:rPr>
        <w:t>.</w:t>
      </w:r>
    </w:p>
    <w:p w14:paraId="7C87462C" w14:textId="2DA1D581" w:rsidR="004C59FC" w:rsidRDefault="004C59FC" w:rsidP="00F640A8">
      <w:pPr>
        <w:pStyle w:val="Caption"/>
        <w:rPr>
          <w:b/>
        </w:rPr>
      </w:pPr>
      <w:bookmarkStart w:id="114" w:name="_Ref396992627"/>
      <w:r w:rsidRPr="00305518">
        <w:t xml:space="preserve">Table </w:t>
      </w:r>
      <w:fldSimple w:instr=" STYLEREF 1 \s ">
        <w:r w:rsidR="001A457F">
          <w:rPr>
            <w:noProof/>
          </w:rPr>
          <w:t>3</w:t>
        </w:r>
      </w:fldSimple>
      <w:r>
        <w:noBreakHyphen/>
      </w:r>
      <w:fldSimple w:instr=" SEQ Table \* ARABIC \s 1 ">
        <w:r w:rsidR="001A457F">
          <w:rPr>
            <w:noProof/>
          </w:rPr>
          <w:t>1</w:t>
        </w:r>
      </w:fldSimple>
      <w:bookmarkEnd w:id="114"/>
      <w:r w:rsidRPr="00305518">
        <w:t xml:space="preserve">.  </w:t>
      </w:r>
      <w:r w:rsidRPr="00D7262B">
        <w:t xml:space="preserve">Package prefixes </w:t>
      </w:r>
      <w:r>
        <w:t xml:space="preserve">used by the </w:t>
      </w:r>
      <w:r w:rsidR="00145BA2">
        <w:t>CybOX</w:t>
      </w:r>
      <w:r>
        <w:t xml:space="preserve">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4C59FC" w:rsidRPr="00DA6582" w14:paraId="2776BA1E"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C9C091B"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164C37" w14:textId="5A262BFF" w:rsidR="004C59FC" w:rsidRPr="00DA6582" w:rsidRDefault="00145BA2" w:rsidP="007B68B9">
            <w:pPr>
              <w:rPr>
                <w:b/>
                <w:color w:val="FFFFFF" w:themeColor="background1"/>
              </w:rPr>
            </w:pPr>
            <w:r>
              <w:rPr>
                <w:color w:val="FFFFFF" w:themeColor="background1"/>
              </w:rPr>
              <w:t>CybOX</w:t>
            </w:r>
            <w:r w:rsidR="004C59FC" w:rsidRPr="00DA6582">
              <w:rPr>
                <w:color w:val="FFFFFF" w:themeColor="background1"/>
              </w:rPr>
              <w:t xml:space="preserve"> Co</w:t>
            </w:r>
            <w:r w:rsidR="004C59FC">
              <w:rPr>
                <w:color w:val="FFFFFF" w:themeColor="background1"/>
              </w:rPr>
              <w:t>re</w:t>
            </w:r>
          </w:p>
        </w:tc>
      </w:tr>
      <w:tr w:rsidR="004C59FC" w14:paraId="7B1B1FBB"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0CEC61A"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928592" w14:textId="60F8000D" w:rsidR="004C59FC" w:rsidRPr="00663949" w:rsidRDefault="001A457F" w:rsidP="007B68B9">
            <w:pPr>
              <w:rPr>
                <w:b/>
              </w:rPr>
            </w:pPr>
            <w:r>
              <w:rPr>
                <w:b/>
              </w:rPr>
              <w:t>cybox</w:t>
            </w:r>
          </w:p>
        </w:tc>
      </w:tr>
      <w:tr w:rsidR="004C59FC" w14:paraId="1F71249A"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A9D4623"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E989AA2" w14:textId="6AD81FCF" w:rsidR="004C59FC" w:rsidRDefault="001B630A" w:rsidP="00145BA2">
            <w:r>
              <w:t xml:space="preserve">The CybOX Core data model </w:t>
            </w:r>
            <w:r w:rsidRPr="00FC6DFE">
              <w:t xml:space="preserve">defines </w:t>
            </w:r>
            <w:r>
              <w:t>the main classes of the CybOX data model, such as ActionType, EventType, ObservableType and ObjectType</w:t>
            </w:r>
            <w:r w:rsidR="004C59FC">
              <w:t>.</w:t>
            </w:r>
          </w:p>
        </w:tc>
      </w:tr>
      <w:tr w:rsidR="004C59FC" w14:paraId="121EC18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295E310" w14:textId="77777777" w:rsidR="004C59FC" w:rsidRPr="00663949" w:rsidRDefault="004C59FC" w:rsidP="007B68B9">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B34C2B7" w14:textId="0EDA5352" w:rsidR="004C59FC" w:rsidRDefault="00145BA2" w:rsidP="00145BA2">
            <w:r>
              <w:rPr>
                <w:rFonts w:ascii="Courier New" w:hAnsi="Courier New" w:cs="Courier New"/>
                <w:sz w:val="22"/>
              </w:rPr>
              <w:t>cyboxCore</w:t>
            </w:r>
            <w:r w:rsidR="004C59FC">
              <w:rPr>
                <w:rFonts w:ascii="Courier New" w:hAnsi="Courier New" w:cs="Courier New"/>
                <w:sz w:val="22"/>
              </w:rPr>
              <w:t>:</w:t>
            </w:r>
            <w:r>
              <w:rPr>
                <w:rFonts w:ascii="Courier New" w:hAnsi="Courier New" w:cs="Courier New"/>
                <w:sz w:val="22"/>
              </w:rPr>
              <w:t>Observable</w:t>
            </w:r>
            <w:r w:rsidR="00B15917">
              <w:rPr>
                <w:rFonts w:ascii="Courier New" w:hAnsi="Courier New" w:cs="Courier New"/>
                <w:sz w:val="22"/>
              </w:rPr>
              <w:t>Type</w:t>
            </w:r>
          </w:p>
        </w:tc>
      </w:tr>
      <w:tr w:rsidR="004C59FC" w:rsidRPr="00417137" w14:paraId="3F8AB582" w14:textId="77777777" w:rsidTr="007B68B9">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0F2D964" w14:textId="77777777" w:rsidR="004C59FC" w:rsidRPr="00663949" w:rsidRDefault="004C59FC" w:rsidP="007B68B9"/>
        </w:tc>
      </w:tr>
      <w:tr w:rsidR="004C59FC" w:rsidRPr="005F6F58" w14:paraId="4930676C" w14:textId="77777777" w:rsidTr="007B68B9">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7621072"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181DC58D" w14:textId="1944C3EA" w:rsidR="004C59FC" w:rsidRPr="00DA6582" w:rsidRDefault="00145BA2" w:rsidP="007B68B9">
            <w:pPr>
              <w:rPr>
                <w:color w:val="FFFFFF" w:themeColor="background1"/>
              </w:rPr>
            </w:pPr>
            <w:r>
              <w:rPr>
                <w:color w:val="FFFFFF" w:themeColor="background1"/>
              </w:rPr>
              <w:t>CybOX</w:t>
            </w:r>
            <w:r w:rsidR="004C59FC" w:rsidRPr="00DA6582">
              <w:rPr>
                <w:color w:val="FFFFFF" w:themeColor="background1"/>
              </w:rPr>
              <w:t xml:space="preserve"> Common</w:t>
            </w:r>
          </w:p>
        </w:tc>
      </w:tr>
      <w:tr w:rsidR="004C59FC" w:rsidRPr="005F6F58" w14:paraId="15F744C3" w14:textId="77777777" w:rsidTr="007B68B9">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60FC72B9" w14:textId="77777777" w:rsidR="004C59FC" w:rsidRPr="00DA6582" w:rsidRDefault="004C59FC" w:rsidP="007B68B9">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4FCA10E7" w14:textId="2A936033" w:rsidR="004C59FC" w:rsidRPr="00DA6582" w:rsidRDefault="00145BA2" w:rsidP="007B68B9">
            <w:pPr>
              <w:rPr>
                <w:color w:val="FFFFFF" w:themeColor="background1"/>
              </w:rPr>
            </w:pPr>
            <w:r>
              <w:rPr>
                <w:b/>
              </w:rPr>
              <w:t>cybox</w:t>
            </w:r>
            <w:r w:rsidR="004C59FC" w:rsidRPr="00663949">
              <w:rPr>
                <w:b/>
              </w:rPr>
              <w:t>Common</w:t>
            </w:r>
          </w:p>
        </w:tc>
      </w:tr>
      <w:tr w:rsidR="004C59FC" w:rsidRPr="005F6F58" w14:paraId="2D0AAA48"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4A15B452" w14:textId="77777777" w:rsidR="004C59FC" w:rsidRPr="00DA6582"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B39291" w14:textId="68B7BCCE" w:rsidR="004C59FC" w:rsidRPr="00DA6582" w:rsidRDefault="004C59FC" w:rsidP="007B68B9">
            <w:pPr>
              <w:rPr>
                <w:color w:val="FFFFFF" w:themeColor="background1"/>
              </w:rPr>
            </w:pPr>
            <w:r>
              <w:t xml:space="preserve">The </w:t>
            </w:r>
            <w:r w:rsidR="00145BA2">
              <w:t>CybOX</w:t>
            </w:r>
            <w:r>
              <w:t xml:space="preserve"> Common data model </w:t>
            </w:r>
            <w:r w:rsidRPr="00FC6DFE">
              <w:t xml:space="preserve">defines </w:t>
            </w:r>
            <w:r>
              <w:t>classes</w:t>
            </w:r>
            <w:r w:rsidRPr="00FC6DFE">
              <w:t xml:space="preserve"> that are shared across the various </w:t>
            </w:r>
            <w:r w:rsidR="00145BA2">
              <w:t>CybOX</w:t>
            </w:r>
            <w:r w:rsidRPr="00FC6DFE">
              <w:t xml:space="preserve"> data models</w:t>
            </w:r>
            <w:r>
              <w:t>.</w:t>
            </w:r>
          </w:p>
        </w:tc>
      </w:tr>
      <w:tr w:rsidR="004C59FC" w:rsidRPr="005F6F58" w14:paraId="5FD2A403"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D334B53" w14:textId="77777777" w:rsidR="004C59FC" w:rsidRPr="00DA6582"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3DD675A" w14:textId="6C82A1FA" w:rsidR="004C59FC" w:rsidRPr="00DA6582" w:rsidRDefault="00145BA2" w:rsidP="007B68B9">
            <w:pPr>
              <w:rPr>
                <w:color w:val="FFFFFF" w:themeColor="background1"/>
              </w:rPr>
            </w:pPr>
            <w:r>
              <w:rPr>
                <w:rFonts w:ascii="Courier New" w:hAnsi="Courier New" w:cs="Courier New"/>
                <w:sz w:val="22"/>
              </w:rPr>
              <w:t>cybox</w:t>
            </w:r>
            <w:r w:rsidR="004C59FC">
              <w:rPr>
                <w:rFonts w:ascii="Courier New" w:hAnsi="Courier New" w:cs="Courier New"/>
                <w:sz w:val="22"/>
              </w:rPr>
              <w:t>Common:ConfidenceType</w:t>
            </w:r>
          </w:p>
        </w:tc>
      </w:tr>
      <w:tr w:rsidR="004C59FC" w:rsidRPr="005F6F58" w14:paraId="38F59B63"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2EEAE966" w14:textId="77777777" w:rsidR="004C59FC" w:rsidRPr="00DA6582"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508AD86" w14:textId="77777777" w:rsidR="004C59FC" w:rsidRPr="00DA6582" w:rsidRDefault="004C59FC" w:rsidP="007B68B9">
            <w:pPr>
              <w:rPr>
                <w:color w:val="FFFFFF" w:themeColor="background1"/>
              </w:rPr>
            </w:pPr>
          </w:p>
        </w:tc>
      </w:tr>
      <w:tr w:rsidR="004C59FC" w:rsidRPr="005F6F58" w14:paraId="6BE7D09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30AA905" w14:textId="77777777" w:rsidR="004C59FC" w:rsidRPr="00DA6582"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B02F7C2" w14:textId="2D0C8420" w:rsidR="004C59FC" w:rsidRPr="00DA6582" w:rsidRDefault="00145BA2" w:rsidP="007B68B9">
            <w:pPr>
              <w:rPr>
                <w:b/>
                <w:color w:val="FFFFFF" w:themeColor="background1"/>
              </w:rPr>
            </w:pPr>
            <w:r>
              <w:rPr>
                <w:color w:val="FFFFFF" w:themeColor="background1"/>
              </w:rPr>
              <w:t>CybOX</w:t>
            </w:r>
            <w:r w:rsidR="004C59FC">
              <w:rPr>
                <w:color w:val="FFFFFF" w:themeColor="background1"/>
              </w:rPr>
              <w:t xml:space="preserve"> Default Vocabularies</w:t>
            </w:r>
          </w:p>
        </w:tc>
      </w:tr>
      <w:tr w:rsidR="004C59FC" w14:paraId="15FE1B90"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73A78FD" w14:textId="77777777" w:rsidR="004C59FC" w:rsidRPr="00663949" w:rsidRDefault="004C59FC" w:rsidP="007B68B9">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940620B" w14:textId="5295CA58" w:rsidR="004C59FC" w:rsidRPr="00663949" w:rsidRDefault="00145BA2" w:rsidP="007B68B9">
            <w:pPr>
              <w:rPr>
                <w:rFonts w:ascii="Courier New" w:hAnsi="Courier New" w:cs="Courier New"/>
                <w:b/>
                <w:sz w:val="22"/>
              </w:rPr>
            </w:pPr>
            <w:r>
              <w:rPr>
                <w:b/>
              </w:rPr>
              <w:t>cybox</w:t>
            </w:r>
            <w:r w:rsidR="004C59FC" w:rsidRPr="00663949">
              <w:rPr>
                <w:b/>
              </w:rPr>
              <w:t>Vocabs</w:t>
            </w:r>
          </w:p>
        </w:tc>
      </w:tr>
      <w:tr w:rsidR="004C59FC" w14:paraId="67902171"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50741570" w14:textId="77777777" w:rsidR="004C59FC" w:rsidRPr="00663949" w:rsidRDefault="004C59FC" w:rsidP="007B68B9">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0675763" w14:textId="18EFEC77" w:rsidR="004C59FC" w:rsidRDefault="004C59FC" w:rsidP="007B68B9">
            <w:pPr>
              <w:rPr>
                <w:rFonts w:ascii="Courier New" w:hAnsi="Courier New" w:cs="Courier New"/>
                <w:sz w:val="22"/>
              </w:rPr>
            </w:pPr>
            <w:r>
              <w:t xml:space="preserve">The </w:t>
            </w:r>
            <w:r w:rsidR="00145BA2">
              <w:t>CybOX</w:t>
            </w:r>
            <w:r>
              <w:t xml:space="preserve"> default vocabularies </w:t>
            </w:r>
            <w:r w:rsidRPr="000152AB">
              <w:t xml:space="preserve">define </w:t>
            </w:r>
            <w:r>
              <w:t>the classes</w:t>
            </w:r>
            <w:r w:rsidRPr="000152AB">
              <w:t xml:space="preserve"> for default controlled vocabularies used within </w:t>
            </w:r>
            <w:r w:rsidR="00145BA2">
              <w:t>CybOX</w:t>
            </w:r>
            <w:r w:rsidRPr="000152AB">
              <w:t>.</w:t>
            </w:r>
          </w:p>
        </w:tc>
      </w:tr>
      <w:tr w:rsidR="004C59FC" w14:paraId="49ACB1B2"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1F5FD9E6" w14:textId="77777777" w:rsidR="004C59FC" w:rsidRPr="00663949" w:rsidRDefault="004C59FC" w:rsidP="007B68B9">
            <w:r w:rsidRPr="00663949">
              <w:t>Example</w:t>
            </w:r>
          </w:p>
        </w:tc>
        <w:tc>
          <w:tcPr>
            <w:tcW w:w="5670" w:type="dxa"/>
            <w:tcBorders>
              <w:top w:val="nil"/>
              <w:bottom w:val="nil"/>
              <w:right w:val="single" w:sz="8" w:space="0" w:color="auto"/>
            </w:tcBorders>
            <w:shd w:val="clear" w:color="auto" w:fill="DBE5F1" w:themeFill="accent1" w:themeFillTint="33"/>
            <w:vAlign w:val="center"/>
          </w:tcPr>
          <w:p w14:paraId="3B370AF8" w14:textId="7D7C15EA" w:rsidR="004C59FC" w:rsidRDefault="00145BA2" w:rsidP="00145BA2">
            <w:pPr>
              <w:rPr>
                <w:rFonts w:ascii="Courier New" w:hAnsi="Courier New" w:cs="Courier New"/>
                <w:sz w:val="22"/>
              </w:rPr>
            </w:pPr>
            <w:r>
              <w:rPr>
                <w:rFonts w:ascii="Courier New" w:hAnsi="Courier New" w:cs="Courier New"/>
                <w:sz w:val="22"/>
              </w:rPr>
              <w:t>cybox</w:t>
            </w:r>
            <w:r w:rsidR="004C59FC">
              <w:rPr>
                <w:rFonts w:ascii="Courier New" w:hAnsi="Courier New" w:cs="Courier New"/>
                <w:sz w:val="22"/>
              </w:rPr>
              <w:t>Vocabs:</w:t>
            </w:r>
            <w:r>
              <w:rPr>
                <w:rFonts w:ascii="Courier New" w:hAnsi="Courier New" w:cs="Courier New"/>
                <w:sz w:val="22"/>
              </w:rPr>
              <w:t>Action</w:t>
            </w:r>
            <w:r w:rsidR="004C59FC">
              <w:rPr>
                <w:rFonts w:ascii="Courier New" w:hAnsi="Courier New" w:cs="Courier New"/>
                <w:sz w:val="22"/>
              </w:rPr>
              <w:t>TypeVocab</w:t>
            </w:r>
          </w:p>
        </w:tc>
      </w:tr>
      <w:tr w:rsidR="004C59FC" w:rsidRPr="00663949" w14:paraId="3E64395C" w14:textId="77777777" w:rsidTr="007B68B9">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0129DF32" w14:textId="77777777" w:rsidR="004C59FC" w:rsidRPr="00663949" w:rsidRDefault="004C59FC" w:rsidP="007B68B9"/>
        </w:tc>
      </w:tr>
      <w:tr w:rsidR="004C59FC" w14:paraId="46D48AA9" w14:textId="77777777" w:rsidTr="007B68B9">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6A45DBA" w14:textId="77777777" w:rsidR="004C59FC" w:rsidRDefault="004C59FC" w:rsidP="007B68B9">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AC80C2" w14:textId="3B9D05F6" w:rsidR="004C59FC" w:rsidRDefault="00145BA2" w:rsidP="007B68B9">
            <w:pPr>
              <w:rPr>
                <w:color w:val="FFFFFF" w:themeColor="background1"/>
              </w:rPr>
            </w:pPr>
            <w:r>
              <w:rPr>
                <w:color w:val="FFFFFF" w:themeColor="background1"/>
              </w:rPr>
              <w:t>CybOX</w:t>
            </w:r>
            <w:r w:rsidR="004C59FC" w:rsidRPr="00DA6582">
              <w:rPr>
                <w:color w:val="FFFFFF" w:themeColor="background1"/>
              </w:rPr>
              <w:t xml:space="preserve"> </w:t>
            </w:r>
            <w:r w:rsidR="004C59FC">
              <w:rPr>
                <w:color w:val="FFFFFF" w:themeColor="background1"/>
              </w:rPr>
              <w:t>Basic Data Types</w:t>
            </w:r>
          </w:p>
        </w:tc>
      </w:tr>
      <w:tr w:rsidR="004C59FC" w14:paraId="7770834D"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62D85CB8" w14:textId="77777777" w:rsidR="004C59FC" w:rsidRDefault="004C59FC" w:rsidP="007B68B9">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169EB31" w14:textId="77777777" w:rsidR="004C59FC" w:rsidRDefault="004C59FC" w:rsidP="007B68B9">
            <w:pPr>
              <w:rPr>
                <w:color w:val="FFFFFF" w:themeColor="background1"/>
              </w:rPr>
            </w:pPr>
            <w:r>
              <w:rPr>
                <w:b/>
              </w:rPr>
              <w:t>basicDataType</w:t>
            </w:r>
            <w:r w:rsidRPr="00663949">
              <w:rPr>
                <w:b/>
              </w:rPr>
              <w:t>s</w:t>
            </w:r>
          </w:p>
        </w:tc>
      </w:tr>
      <w:tr w:rsidR="004C59FC" w14:paraId="387C6AB6" w14:textId="77777777" w:rsidTr="007B68B9">
        <w:trPr>
          <w:jc w:val="center"/>
        </w:trPr>
        <w:tc>
          <w:tcPr>
            <w:tcW w:w="1982" w:type="dxa"/>
            <w:tcBorders>
              <w:top w:val="nil"/>
              <w:left w:val="single" w:sz="8" w:space="0" w:color="auto"/>
              <w:bottom w:val="nil"/>
            </w:tcBorders>
            <w:shd w:val="clear" w:color="auto" w:fill="DBE5F1" w:themeFill="accent1" w:themeFillTint="33"/>
            <w:vAlign w:val="center"/>
          </w:tcPr>
          <w:p w14:paraId="326A0C45" w14:textId="77777777" w:rsidR="004C59FC" w:rsidRDefault="004C59FC" w:rsidP="007B68B9">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965911A" w14:textId="0BF86321" w:rsidR="004C59FC" w:rsidRDefault="004C59FC" w:rsidP="00B15917">
            <w:pPr>
              <w:rPr>
                <w:color w:val="FFFFFF" w:themeColor="background1"/>
              </w:rPr>
            </w:pPr>
            <w:r>
              <w:t xml:space="preserve">The Basic Data Types data model </w:t>
            </w:r>
            <w:r w:rsidRPr="000152AB">
              <w:t>define</w:t>
            </w:r>
            <w:r>
              <w:t>s</w:t>
            </w:r>
            <w:r w:rsidRPr="000152AB">
              <w:t xml:space="preserve"> </w:t>
            </w:r>
            <w:r>
              <w:t>the types</w:t>
            </w:r>
            <w:r w:rsidRPr="000152AB">
              <w:t xml:space="preserve"> used within </w:t>
            </w:r>
            <w:r w:rsidR="00B15917">
              <w:t>CybOX</w:t>
            </w:r>
            <w:r w:rsidRPr="000152AB">
              <w:t>.</w:t>
            </w:r>
          </w:p>
        </w:tc>
      </w:tr>
      <w:tr w:rsidR="004C59FC" w14:paraId="0C1CCCC5" w14:textId="77777777" w:rsidTr="007B68B9">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816A0E9" w14:textId="77777777" w:rsidR="004C59FC" w:rsidRDefault="004C59FC" w:rsidP="007B68B9">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27C77D" w14:textId="77777777" w:rsidR="004C59FC" w:rsidRDefault="004C59FC" w:rsidP="007B68B9">
            <w:pPr>
              <w:rPr>
                <w:color w:val="FFFFFF" w:themeColor="background1"/>
              </w:rPr>
            </w:pPr>
            <w:r>
              <w:rPr>
                <w:rFonts w:ascii="Courier New" w:hAnsi="Courier New" w:cs="Courier New"/>
                <w:sz w:val="22"/>
              </w:rPr>
              <w:t>basicDataTypes:URI</w:t>
            </w:r>
          </w:p>
        </w:tc>
      </w:tr>
      <w:tr w:rsidR="004C59FC" w14:paraId="1D2E2822" w14:textId="77777777" w:rsidTr="007B68B9">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7E86A8C" w14:textId="77777777" w:rsidR="004C59FC" w:rsidRDefault="004C59FC" w:rsidP="007B68B9">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A4C538D" w14:textId="77777777" w:rsidR="004C59FC" w:rsidRDefault="004C59FC" w:rsidP="007B68B9">
            <w:pPr>
              <w:rPr>
                <w:color w:val="FFFFFF" w:themeColor="background1"/>
              </w:rPr>
            </w:pPr>
          </w:p>
        </w:tc>
      </w:tr>
    </w:tbl>
    <w:p w14:paraId="3E443CB7" w14:textId="77777777" w:rsidR="004C59FC" w:rsidRDefault="004C59FC" w:rsidP="004C59FC">
      <w:pPr>
        <w:pStyle w:val="Heading2"/>
        <w:tabs>
          <w:tab w:val="num" w:pos="864"/>
        </w:tabs>
        <w:spacing w:before="360" w:after="60"/>
        <w:ind w:left="720" w:hanging="720"/>
      </w:pPr>
      <w:bookmarkStart w:id="115" w:name="_Toc421724797"/>
      <w:bookmarkStart w:id="116" w:name="_Toc429676515"/>
      <w:bookmarkStart w:id="117" w:name="_Toc450222121"/>
      <w:r>
        <w:lastRenderedPageBreak/>
        <w:t>Naming Conventions</w:t>
      </w:r>
      <w:bookmarkEnd w:id="115"/>
      <w:bookmarkEnd w:id="116"/>
      <w:bookmarkEnd w:id="117"/>
    </w:p>
    <w:p w14:paraId="5ADA1E15" w14:textId="318A2545" w:rsidR="004C59FC" w:rsidRDefault="004C59FC" w:rsidP="004C59FC">
      <w:pPr>
        <w:spacing w:after="240"/>
      </w:pPr>
      <w:r>
        <w:t xml:space="preserve">The UML classes, enumerations, and properties defined in </w:t>
      </w:r>
      <w:r w:rsidR="00B15917">
        <w:t>CybOX</w:t>
      </w:r>
      <w:r>
        <w:t xml:space="preserve"> follow the particular naming conventions outlined in </w:t>
      </w:r>
      <w:r w:rsidRPr="00503ED1">
        <w:rPr>
          <w:b/>
          <w:color w:val="0000EE"/>
        </w:rPr>
        <w:fldChar w:fldCharType="begin"/>
      </w:r>
      <w:r w:rsidRPr="00503ED1">
        <w:rPr>
          <w:b/>
          <w:color w:val="0000EE"/>
        </w:rPr>
        <w:instrText xml:space="preserve"> REF _Ref404253845 \h </w:instrText>
      </w:r>
      <w:r w:rsidR="00503ED1">
        <w:rPr>
          <w:b/>
          <w:color w:val="0000EE"/>
        </w:rPr>
        <w:instrText xml:space="preserve"> \* MERGEFORMAT </w:instrText>
      </w:r>
      <w:r w:rsidRPr="00503ED1">
        <w:rPr>
          <w:b/>
          <w:color w:val="0000EE"/>
        </w:rPr>
      </w:r>
      <w:r w:rsidRPr="00503ED1">
        <w:rPr>
          <w:b/>
          <w:color w:val="0000EE"/>
        </w:rPr>
        <w:fldChar w:fldCharType="separate"/>
      </w:r>
      <w:r w:rsidR="001A457F" w:rsidRPr="001A457F">
        <w:rPr>
          <w:b/>
          <w:color w:val="0000EE"/>
        </w:rPr>
        <w:t xml:space="preserve">Table </w:t>
      </w:r>
      <w:r w:rsidR="001A457F" w:rsidRPr="001A457F">
        <w:rPr>
          <w:b/>
          <w:noProof/>
          <w:color w:val="0000EE"/>
        </w:rPr>
        <w:t>3</w:t>
      </w:r>
      <w:r w:rsidR="001A457F" w:rsidRPr="001A457F">
        <w:rPr>
          <w:b/>
          <w:noProof/>
          <w:color w:val="0000EE"/>
        </w:rPr>
        <w:noBreakHyphen/>
        <w:t>2</w:t>
      </w:r>
      <w:r w:rsidRPr="00503ED1">
        <w:rPr>
          <w:b/>
          <w:color w:val="0000EE"/>
        </w:rPr>
        <w:fldChar w:fldCharType="end"/>
      </w:r>
      <w:r>
        <w:t>.</w:t>
      </w:r>
    </w:p>
    <w:p w14:paraId="7CC0F127" w14:textId="77777777" w:rsidR="004C59FC" w:rsidRPr="00236A31" w:rsidRDefault="004C59FC" w:rsidP="00F640A8">
      <w:pPr>
        <w:pStyle w:val="Caption"/>
        <w:rPr>
          <w:b/>
        </w:rPr>
      </w:pPr>
      <w:bookmarkStart w:id="118" w:name="_Ref404253845"/>
      <w:r w:rsidRPr="00236A31">
        <w:t xml:space="preserve">Table </w:t>
      </w:r>
      <w:fldSimple w:instr=" STYLEREF 1 \s ">
        <w:r w:rsidR="001A457F">
          <w:rPr>
            <w:noProof/>
          </w:rPr>
          <w:t>3</w:t>
        </w:r>
      </w:fldSimple>
      <w:r w:rsidRPr="00236A31">
        <w:noBreakHyphen/>
      </w:r>
      <w:fldSimple w:instr=" SEQ Table \* ARABIC \s 1 ">
        <w:r w:rsidR="001A457F">
          <w:rPr>
            <w:noProof/>
          </w:rPr>
          <w:t>2</w:t>
        </w:r>
      </w:fldSimple>
      <w:bookmarkEnd w:id="118"/>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4C59FC" w14:paraId="27B2FF2A" w14:textId="77777777" w:rsidTr="007B68B9">
        <w:tc>
          <w:tcPr>
            <w:tcW w:w="2155" w:type="dxa"/>
            <w:shd w:val="clear" w:color="auto" w:fill="BFBFBF" w:themeFill="background1" w:themeFillShade="BF"/>
            <w:vAlign w:val="center"/>
          </w:tcPr>
          <w:p w14:paraId="10F06A18" w14:textId="77777777" w:rsidR="004C59FC" w:rsidRPr="00EB13A4" w:rsidRDefault="004C59FC" w:rsidP="007B68B9">
            <w:pPr>
              <w:rPr>
                <w:b/>
              </w:rPr>
            </w:pPr>
            <w:r>
              <w:rPr>
                <w:b/>
              </w:rPr>
              <w:t xml:space="preserve">Object </w:t>
            </w:r>
            <w:r w:rsidRPr="00EB13A4">
              <w:rPr>
                <w:b/>
              </w:rPr>
              <w:t>Type</w:t>
            </w:r>
          </w:p>
        </w:tc>
        <w:tc>
          <w:tcPr>
            <w:tcW w:w="3330" w:type="dxa"/>
            <w:shd w:val="clear" w:color="auto" w:fill="BFBFBF" w:themeFill="background1" w:themeFillShade="BF"/>
            <w:vAlign w:val="center"/>
          </w:tcPr>
          <w:p w14:paraId="7222D72F" w14:textId="77777777" w:rsidR="004C59FC" w:rsidRPr="00EB13A4" w:rsidRDefault="004C59FC" w:rsidP="007B68B9">
            <w:pPr>
              <w:rPr>
                <w:b/>
              </w:rPr>
            </w:pPr>
            <w:r w:rsidRPr="00EB13A4">
              <w:rPr>
                <w:b/>
              </w:rPr>
              <w:t>Format</w:t>
            </w:r>
          </w:p>
        </w:tc>
        <w:tc>
          <w:tcPr>
            <w:tcW w:w="3240" w:type="dxa"/>
            <w:shd w:val="clear" w:color="auto" w:fill="BFBFBF" w:themeFill="background1" w:themeFillShade="BF"/>
            <w:vAlign w:val="center"/>
          </w:tcPr>
          <w:p w14:paraId="3DA61651" w14:textId="77777777" w:rsidR="004C59FC" w:rsidRPr="00EB13A4" w:rsidRDefault="004C59FC" w:rsidP="007B68B9">
            <w:pPr>
              <w:rPr>
                <w:b/>
              </w:rPr>
            </w:pPr>
            <w:r w:rsidRPr="00EB13A4">
              <w:rPr>
                <w:b/>
              </w:rPr>
              <w:t>Example</w:t>
            </w:r>
          </w:p>
        </w:tc>
      </w:tr>
      <w:tr w:rsidR="004C59FC" w14:paraId="4FB78C67" w14:textId="77777777" w:rsidTr="007B68B9">
        <w:tc>
          <w:tcPr>
            <w:tcW w:w="2155" w:type="dxa"/>
            <w:vAlign w:val="center"/>
          </w:tcPr>
          <w:p w14:paraId="18F3AAA7" w14:textId="77777777" w:rsidR="004C59FC" w:rsidRDefault="004C59FC" w:rsidP="007B68B9">
            <w:r>
              <w:t>Class</w:t>
            </w:r>
          </w:p>
        </w:tc>
        <w:tc>
          <w:tcPr>
            <w:tcW w:w="3330" w:type="dxa"/>
            <w:vAlign w:val="center"/>
          </w:tcPr>
          <w:p w14:paraId="56E68B94" w14:textId="77777777" w:rsidR="004C59FC" w:rsidRDefault="004C59FC" w:rsidP="007B68B9">
            <w:r>
              <w:t>CamelCase ending with “Type”</w:t>
            </w:r>
          </w:p>
        </w:tc>
        <w:tc>
          <w:tcPr>
            <w:tcW w:w="3240" w:type="dxa"/>
            <w:vAlign w:val="center"/>
          </w:tcPr>
          <w:p w14:paraId="65858E78" w14:textId="77777777" w:rsidR="004C59FC" w:rsidRDefault="004C59FC" w:rsidP="007B68B9">
            <w:r>
              <w:t>IndicatorBaseType</w:t>
            </w:r>
          </w:p>
        </w:tc>
      </w:tr>
      <w:tr w:rsidR="004C59FC" w14:paraId="731ED7AD" w14:textId="77777777" w:rsidTr="007B68B9">
        <w:tc>
          <w:tcPr>
            <w:tcW w:w="2155" w:type="dxa"/>
            <w:vAlign w:val="center"/>
          </w:tcPr>
          <w:p w14:paraId="4F921A18" w14:textId="77777777" w:rsidR="004C59FC" w:rsidRDefault="004C59FC" w:rsidP="007B68B9">
            <w:r>
              <w:t>Property (simple)</w:t>
            </w:r>
          </w:p>
        </w:tc>
        <w:tc>
          <w:tcPr>
            <w:tcW w:w="3330" w:type="dxa"/>
            <w:vAlign w:val="center"/>
          </w:tcPr>
          <w:p w14:paraId="32FFD9EB" w14:textId="77777777" w:rsidR="004C59FC" w:rsidRDefault="004C59FC" w:rsidP="007B68B9">
            <w:r>
              <w:t>Lowercase with underscores between words</w:t>
            </w:r>
          </w:p>
        </w:tc>
        <w:tc>
          <w:tcPr>
            <w:tcW w:w="3240" w:type="dxa"/>
            <w:vAlign w:val="center"/>
          </w:tcPr>
          <w:p w14:paraId="1C57E5FD" w14:textId="77777777" w:rsidR="004C59FC" w:rsidRDefault="004C59FC" w:rsidP="007B68B9">
            <w:r>
              <w:t>capec_id</w:t>
            </w:r>
          </w:p>
        </w:tc>
      </w:tr>
      <w:tr w:rsidR="004C59FC" w14:paraId="59D9D386" w14:textId="77777777" w:rsidTr="007B68B9">
        <w:tc>
          <w:tcPr>
            <w:tcW w:w="2155" w:type="dxa"/>
            <w:vAlign w:val="center"/>
          </w:tcPr>
          <w:p w14:paraId="0144ED9B" w14:textId="77777777" w:rsidR="004C59FC" w:rsidRDefault="004C59FC" w:rsidP="007B68B9">
            <w:r>
              <w:t>Property (complex)</w:t>
            </w:r>
          </w:p>
        </w:tc>
        <w:tc>
          <w:tcPr>
            <w:tcW w:w="3330" w:type="dxa"/>
            <w:vAlign w:val="center"/>
          </w:tcPr>
          <w:p w14:paraId="4C5BFA32" w14:textId="77777777" w:rsidR="004C59FC" w:rsidRDefault="004C59FC" w:rsidP="007B68B9">
            <w:r>
              <w:t>Capitalized with underscores between words</w:t>
            </w:r>
          </w:p>
        </w:tc>
        <w:tc>
          <w:tcPr>
            <w:tcW w:w="3240" w:type="dxa"/>
            <w:vAlign w:val="center"/>
          </w:tcPr>
          <w:p w14:paraId="7F9A346A" w14:textId="77777777" w:rsidR="004C59FC" w:rsidRDefault="004C59FC" w:rsidP="007B68B9">
            <w:r>
              <w:t>Associated_Actor</w:t>
            </w:r>
          </w:p>
        </w:tc>
      </w:tr>
      <w:tr w:rsidR="004C59FC" w14:paraId="4FDB3FC9" w14:textId="77777777" w:rsidTr="007B68B9">
        <w:tc>
          <w:tcPr>
            <w:tcW w:w="2155" w:type="dxa"/>
            <w:vAlign w:val="center"/>
          </w:tcPr>
          <w:p w14:paraId="14948FD4" w14:textId="77777777" w:rsidR="004C59FC" w:rsidRDefault="004C59FC" w:rsidP="007B68B9">
            <w:r>
              <w:t>Enumeration</w:t>
            </w:r>
          </w:p>
        </w:tc>
        <w:tc>
          <w:tcPr>
            <w:tcW w:w="3330" w:type="dxa"/>
            <w:vAlign w:val="center"/>
          </w:tcPr>
          <w:p w14:paraId="225E6AD2" w14:textId="71395C8B" w:rsidR="004C59FC" w:rsidRPr="00971D91" w:rsidRDefault="004C59FC" w:rsidP="001A5594">
            <w:pPr>
              <w:rPr>
                <w:i/>
              </w:rPr>
            </w:pPr>
            <w:r>
              <w:t xml:space="preserve">CamelCase ending with “Enum” </w:t>
            </w:r>
          </w:p>
        </w:tc>
        <w:tc>
          <w:tcPr>
            <w:tcW w:w="3240" w:type="dxa"/>
            <w:vAlign w:val="center"/>
          </w:tcPr>
          <w:p w14:paraId="1B34B39D" w14:textId="4F9C8BD3" w:rsidR="004C59FC" w:rsidRDefault="001A5594" w:rsidP="001A5594">
            <w:r>
              <w:t>DateTimePrecisionEnum</w:t>
            </w:r>
          </w:p>
        </w:tc>
      </w:tr>
      <w:tr w:rsidR="004C59FC" w14:paraId="2B1D263D" w14:textId="77777777" w:rsidTr="007B68B9">
        <w:tc>
          <w:tcPr>
            <w:tcW w:w="2155" w:type="dxa"/>
            <w:vAlign w:val="center"/>
          </w:tcPr>
          <w:p w14:paraId="292AF33D" w14:textId="77777777" w:rsidR="004C59FC" w:rsidRDefault="004C59FC" w:rsidP="007B68B9">
            <w:r>
              <w:t>Enumeration value</w:t>
            </w:r>
          </w:p>
        </w:tc>
        <w:tc>
          <w:tcPr>
            <w:tcW w:w="3330" w:type="dxa"/>
            <w:vAlign w:val="center"/>
          </w:tcPr>
          <w:p w14:paraId="6FC2303E" w14:textId="77777777" w:rsidR="004C59FC" w:rsidRPr="00971D91" w:rsidRDefault="004C59FC" w:rsidP="007B68B9">
            <w:pPr>
              <w:rPr>
                <w:i/>
              </w:rPr>
            </w:pPr>
            <w:r w:rsidRPr="00971D91">
              <w:rPr>
                <w:i/>
              </w:rPr>
              <w:t>varies</w:t>
            </w:r>
          </w:p>
        </w:tc>
        <w:tc>
          <w:tcPr>
            <w:tcW w:w="3240" w:type="dxa"/>
            <w:vAlign w:val="center"/>
          </w:tcPr>
          <w:p w14:paraId="07C1A680" w14:textId="77777777" w:rsidR="004C59FC" w:rsidRDefault="004C59FC" w:rsidP="007B68B9">
            <w:r>
              <w:t>Flash drive; Public Disclosure; Externally-Located</w:t>
            </w:r>
          </w:p>
        </w:tc>
      </w:tr>
      <w:tr w:rsidR="004C59FC" w14:paraId="2008B1D5" w14:textId="77777777" w:rsidTr="007B68B9">
        <w:tc>
          <w:tcPr>
            <w:tcW w:w="2155" w:type="dxa"/>
            <w:vAlign w:val="center"/>
          </w:tcPr>
          <w:p w14:paraId="1850AC4F" w14:textId="77777777" w:rsidR="004C59FC" w:rsidRDefault="004C59FC" w:rsidP="007B68B9">
            <w:r>
              <w:t>Data type</w:t>
            </w:r>
          </w:p>
        </w:tc>
        <w:tc>
          <w:tcPr>
            <w:tcW w:w="3330" w:type="dxa"/>
            <w:vAlign w:val="center"/>
          </w:tcPr>
          <w:p w14:paraId="69EF0460" w14:textId="77777777" w:rsidR="004C59FC" w:rsidRDefault="004C59FC" w:rsidP="007B68B9">
            <w:r>
              <w:t>CamelCase or if the words are acronyms, all capitalized with underscores between words.</w:t>
            </w:r>
          </w:p>
        </w:tc>
        <w:tc>
          <w:tcPr>
            <w:tcW w:w="3240" w:type="dxa"/>
            <w:vAlign w:val="center"/>
          </w:tcPr>
          <w:p w14:paraId="1187C120" w14:textId="77777777" w:rsidR="004C59FC" w:rsidRDefault="004C59FC" w:rsidP="007B68B9">
            <w:r>
              <w:t>PositiveInteger; CVE_ID</w:t>
            </w:r>
          </w:p>
        </w:tc>
      </w:tr>
    </w:tbl>
    <w:p w14:paraId="089AFD9E" w14:textId="77777777" w:rsidR="004C59FC" w:rsidRDefault="004C59FC" w:rsidP="004C59FC">
      <w:pPr>
        <w:pStyle w:val="Heading2"/>
        <w:tabs>
          <w:tab w:val="num" w:pos="864"/>
        </w:tabs>
        <w:spacing w:before="360" w:after="60"/>
        <w:ind w:left="720" w:hanging="720"/>
      </w:pPr>
      <w:bookmarkStart w:id="119" w:name="_Toc421724798"/>
      <w:bookmarkStart w:id="120" w:name="_Toc429676516"/>
      <w:bookmarkStart w:id="121" w:name="_Toc450222122"/>
      <w:bookmarkStart w:id="122" w:name="_Ref400990175"/>
      <w:r>
        <w:t>Identifiers</w:t>
      </w:r>
      <w:bookmarkEnd w:id="119"/>
      <w:bookmarkEnd w:id="120"/>
      <w:bookmarkEnd w:id="121"/>
    </w:p>
    <w:p w14:paraId="3D004395" w14:textId="3B2E35AE" w:rsidR="004C59FC" w:rsidRPr="007C6F15" w:rsidRDefault="004C59FC" w:rsidP="004C59FC">
      <w:pPr>
        <w:pStyle w:val="Default"/>
        <w:spacing w:after="120"/>
        <w:rPr>
          <w:rFonts w:ascii="Arial" w:hAnsi="Arial" w:cs="Arial"/>
          <w:color w:val="auto"/>
          <w:sz w:val="20"/>
          <w:szCs w:val="20"/>
        </w:rPr>
      </w:pPr>
      <w:r w:rsidRPr="007C6F15">
        <w:rPr>
          <w:rFonts w:ascii="Arial" w:hAnsi="Arial" w:cs="Arial"/>
          <w:color w:val="auto"/>
          <w:sz w:val="20"/>
          <w:szCs w:val="20"/>
        </w:rPr>
        <w:t xml:space="preserve">Optional identifiers (IDs) can be assigned to several </w:t>
      </w:r>
      <w:r w:rsidR="00B15917">
        <w:rPr>
          <w:rFonts w:ascii="Arial" w:hAnsi="Arial" w:cs="Arial"/>
          <w:color w:val="auto"/>
          <w:sz w:val="20"/>
          <w:szCs w:val="20"/>
        </w:rPr>
        <w:t>CybOX</w:t>
      </w:r>
      <w:r w:rsidRPr="007C6F15">
        <w:rPr>
          <w:rFonts w:ascii="Arial" w:hAnsi="Arial" w:cs="Arial"/>
          <w:color w:val="auto"/>
          <w:sz w:val="20"/>
          <w:szCs w:val="20"/>
        </w:rPr>
        <w:t xml:space="preserve">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bookmarkEnd w:id="122"/>
    <w:p w14:paraId="209D9F3E" w14:textId="392F2524" w:rsidR="004C59FC" w:rsidRPr="00BA4464" w:rsidRDefault="004C59FC" w:rsidP="004C59FC">
      <w:pPr>
        <w:spacing w:after="120"/>
        <w:rPr>
          <w:szCs w:val="20"/>
        </w:rPr>
      </w:pPr>
      <w:r w:rsidRPr="00BA4464">
        <w:rPr>
          <w:szCs w:val="20"/>
        </w:rPr>
        <w:t xml:space="preserve">In </w:t>
      </w:r>
      <w:r w:rsidR="00B15917">
        <w:rPr>
          <w:szCs w:val="20"/>
        </w:rPr>
        <w:t>CybOX</w:t>
      </w:r>
      <w:r w:rsidR="002C7A0D">
        <w:rPr>
          <w:szCs w:val="20"/>
        </w:rPr>
        <w:t xml:space="preserve"> v2.1</w:t>
      </w:r>
      <w:r>
        <w:rPr>
          <w:szCs w:val="20"/>
        </w:rPr>
        <w:t>.1</w:t>
      </w:r>
      <w:r w:rsidRPr="00BA4464">
        <w:rPr>
          <w:szCs w:val="20"/>
        </w:rPr>
        <w:t xml:space="preserve">, each </w:t>
      </w:r>
      <w:r w:rsidR="00B15917">
        <w:rPr>
          <w:szCs w:val="20"/>
        </w:rPr>
        <w:t>CybOX</w:t>
      </w:r>
      <w:r w:rsidRPr="00BA4464">
        <w:rPr>
          <w:szCs w:val="20"/>
        </w:rPr>
        <w:t xml:space="preserve"> ID is a fully qualified name, which consists of a producer namespace and a unique identifier. The producer namespace is a short-hand prefix, which is separated from the uni</w:t>
      </w:r>
      <w:r w:rsidR="004A4699">
        <w:rPr>
          <w:szCs w:val="20"/>
        </w:rPr>
        <w:t>que identifier by a colon (“:”):</w:t>
      </w:r>
      <w:r w:rsidRPr="00BA4464">
        <w:rPr>
          <w:szCs w:val="20"/>
        </w:rPr>
        <w:t xml:space="preserve"> </w:t>
      </w:r>
    </w:p>
    <w:p w14:paraId="59F2D348" w14:textId="77777777" w:rsidR="004C59FC" w:rsidRPr="00BA4464" w:rsidRDefault="004C59FC" w:rsidP="004C59FC">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Pr>
          <w:rFonts w:ascii="Courier New" w:hAnsi="Courier New" w:cs="Courier New"/>
          <w:color w:val="auto"/>
          <w:sz w:val="20"/>
          <w:szCs w:val="20"/>
        </w:rPr>
        <w:t xml:space="preserve">namespace]:[unique identifier] </w:t>
      </w:r>
    </w:p>
    <w:p w14:paraId="53A04F1E" w14:textId="77777777" w:rsidR="004C59FC" w:rsidRPr="00BA4464" w:rsidRDefault="004C59FC" w:rsidP="004C59FC">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48080332" w14:textId="77777777" w:rsidR="004C59FC" w:rsidRDefault="004C59FC" w:rsidP="004C59FC">
      <w:pPr>
        <w:pStyle w:val="Heading1"/>
      </w:pPr>
      <w:bookmarkStart w:id="123" w:name="_Ref427252564"/>
      <w:bookmarkStart w:id="124" w:name="_Toc429676517"/>
      <w:bookmarkStart w:id="125" w:name="_Toc450222123"/>
      <w:r>
        <w:lastRenderedPageBreak/>
        <w:t>Relationships to Other Externally-defined Data Models</w:t>
      </w:r>
      <w:bookmarkEnd w:id="123"/>
      <w:bookmarkEnd w:id="124"/>
      <w:bookmarkEnd w:id="125"/>
    </w:p>
    <w:p w14:paraId="766F7212" w14:textId="3C48A20E" w:rsidR="004C59FC" w:rsidRDefault="003965A0" w:rsidP="004C59FC">
      <w:pPr>
        <w:spacing w:after="240"/>
      </w:pPr>
      <w:r>
        <w:t xml:space="preserve">CybOX™ Version </w:t>
      </w:r>
      <w:r w:rsidR="00B15917">
        <w:t>2.1</w:t>
      </w:r>
      <w:r w:rsidR="004C59FC">
        <w:t>.1 leverages several other externally-defined data models that are relevant</w:t>
      </w:r>
      <w:r w:rsidR="00F30EBB">
        <w:t xml:space="preserve"> to the cyber threat domain.  A</w:t>
      </w:r>
      <w:r w:rsidR="004C59FC">
        <w:t xml:space="preserve"> listing of these other data models is given below. </w:t>
      </w:r>
    </w:p>
    <w:p w14:paraId="2C7825BC" w14:textId="7B5C240F" w:rsidR="004C59FC" w:rsidRDefault="004C59FC" w:rsidP="004C59FC">
      <w:pPr>
        <w:spacing w:after="240"/>
      </w:pPr>
      <w:r>
        <w:t xml:space="preserve">Please see </w:t>
      </w:r>
      <w:hyperlink w:anchor="AdditionalArtifacts" w:history="1">
        <w:r w:rsidR="003965A0">
          <w:rPr>
            <w:rStyle w:val="Hyperlink"/>
            <w:i/>
          </w:rPr>
          <w:t xml:space="preserve">CybOX™ Version </w:t>
        </w:r>
        <w:r w:rsidR="00096D08">
          <w:rPr>
            <w:rStyle w:val="Hyperlink"/>
            <w:i/>
          </w:rPr>
          <w:t>2.2.1 Part 4</w:t>
        </w:r>
        <w:r w:rsidRPr="007C6F15">
          <w:rPr>
            <w:rStyle w:val="Hyperlink"/>
            <w:i/>
          </w:rPr>
          <w:t xml:space="preserve">: </w:t>
        </w:r>
        <w:r>
          <w:rPr>
            <w:rStyle w:val="Hyperlink"/>
            <w:i/>
          </w:rPr>
          <w:t xml:space="preserve">Default </w:t>
        </w:r>
        <w:r w:rsidRPr="007C6F15">
          <w:rPr>
            <w:rStyle w:val="Hyperlink"/>
            <w:i/>
          </w:rPr>
          <w:t>Extensions</w:t>
        </w:r>
      </w:hyperlink>
      <w:r>
        <w:t xml:space="preserve"> for further information on all of the externally-defined data models </w:t>
      </w:r>
      <w:r w:rsidR="00B15917">
        <w:t>CybOX</w:t>
      </w:r>
      <w:r>
        <w:t xml:space="preserve">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Pr>
          <w:b/>
          <w:color w:val="0000EE"/>
        </w:rPr>
        <w:instrText xml:space="preserve"> \* MERGEFORMAT </w:instrText>
      </w:r>
      <w:r w:rsidRPr="002B2E34">
        <w:rPr>
          <w:b/>
          <w:color w:val="0000EE"/>
        </w:rPr>
      </w:r>
      <w:r w:rsidRPr="002B2E34">
        <w:rPr>
          <w:b/>
          <w:color w:val="0000EE"/>
        </w:rPr>
        <w:fldChar w:fldCharType="separate"/>
      </w:r>
      <w:r>
        <w:rPr>
          <w:b/>
          <w:color w:val="0000EE"/>
        </w:rPr>
        <w:t>4.4</w:t>
      </w:r>
      <w:r w:rsidRPr="002B2E34">
        <w:rPr>
          <w:b/>
          <w:color w:val="0000EE"/>
        </w:rPr>
        <w:fldChar w:fldCharType="end"/>
      </w:r>
      <w:r>
        <w:t>).</w:t>
      </w:r>
    </w:p>
    <w:p w14:paraId="7B5E4D0B" w14:textId="77777777" w:rsidR="004C59FC" w:rsidRDefault="004C59FC" w:rsidP="004C59FC">
      <w:pPr>
        <w:pStyle w:val="Heading2"/>
        <w:tabs>
          <w:tab w:val="num" w:pos="864"/>
        </w:tabs>
        <w:spacing w:before="360" w:after="60"/>
        <w:ind w:left="720" w:hanging="720"/>
      </w:pPr>
      <w:bookmarkStart w:id="126" w:name="_Toc421724802"/>
      <w:bookmarkStart w:id="127" w:name="_Toc429676520"/>
      <w:bookmarkStart w:id="128" w:name="_Toc450222124"/>
      <w:r>
        <w:t>Customer Information Quality (CIQ)</w:t>
      </w:r>
      <w:bookmarkEnd w:id="126"/>
      <w:bookmarkEnd w:id="127"/>
      <w:bookmarkEnd w:id="128"/>
    </w:p>
    <w:p w14:paraId="6BBE8C3D" w14:textId="6EAB99CB" w:rsidR="004C59FC" w:rsidRDefault="004C59FC" w:rsidP="004C59FC">
      <w:pPr>
        <w:spacing w:after="120"/>
      </w:pPr>
      <w:r>
        <w:t xml:space="preserve">The </w:t>
      </w:r>
      <w:r w:rsidRPr="00CB134F">
        <w:t>OASIS Customer Information Quality (CIQ) Version 3.0</w:t>
      </w:r>
      <w:r>
        <w:t xml:space="preserve"> is a set of XML specifications for representing characteristic information about individuals and organizations </w:t>
      </w:r>
      <w:hyperlink w:anchor="ciq" w:history="1">
        <w:r w:rsidRPr="00CB134F">
          <w:rPr>
            <w:rStyle w:val="Hyperlink"/>
            <w:b/>
          </w:rPr>
          <w:t>[CIQ]</w:t>
        </w:r>
      </w:hyperlink>
      <w:r>
        <w:t xml:space="preserve">.  By extending the </w:t>
      </w:r>
      <w:r w:rsidR="00B15917">
        <w:t>CybOX</w:t>
      </w:r>
      <w:r>
        <w:t xml:space="preserve">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w:t>
      </w:r>
      <w:r w:rsidR="003965A0">
        <w:t xml:space="preserve">CybOX™ Version </w:t>
      </w:r>
      <w:r w:rsidR="00151EC5">
        <w:t>2</w:t>
      </w:r>
      <w:r>
        <w:t>.2.1 leverages CIQ Version 3.0 to capture geographic address information and identity information associated with Threat Actors, victims, and sources of information.</w:t>
      </w:r>
    </w:p>
    <w:p w14:paraId="37D25F6B" w14:textId="349A2878" w:rsidR="004C59FC" w:rsidRDefault="004C59FC" w:rsidP="004C59FC">
      <w:pPr>
        <w:pStyle w:val="Heading2"/>
      </w:pPr>
      <w:bookmarkStart w:id="129" w:name="_Toc450222125"/>
      <w:r>
        <w:t>Common Platform Enumeration (CPE)</w:t>
      </w:r>
      <w:bookmarkEnd w:id="129"/>
    </w:p>
    <w:p w14:paraId="5DC57EA5" w14:textId="51A2F98B" w:rsidR="007B68B9" w:rsidRPr="007B68B9" w:rsidRDefault="007B68B9" w:rsidP="007B68B9">
      <w:r>
        <w:t xml:space="preserve">CPE is a structured naming scheme for information technology systems, software, and packages. Based upon the generic syntax for Uniform Resource Identifiers (URI), CPE includes a formal name format, a method for checking names against a system, and a description format for binding text and tests to a name.  An XSD schema for </w:t>
      </w:r>
      <w:r w:rsidR="00F30EBB">
        <w:t xml:space="preserve">CPE </w:t>
      </w:r>
      <w:r>
        <w:t xml:space="preserve">version 2.3 can be found at </w:t>
      </w:r>
      <w:hyperlink w:anchor="_Normative_References" w:history="1">
        <w:hyperlink w:anchor="cpe" w:history="1">
          <w:r w:rsidR="00F30EBB" w:rsidRPr="003965A0">
            <w:rPr>
              <w:rStyle w:val="Hyperlink"/>
              <w:b/>
              <w:lang w:val="en"/>
            </w:rPr>
            <w:t>[CPE]</w:t>
          </w:r>
        </w:hyperlink>
        <w:r w:rsidR="00F30EBB" w:rsidRPr="003965A0">
          <w:rPr>
            <w:rStyle w:val="Hyperlink"/>
            <w:b/>
          </w:rPr>
          <w:t>.</w:t>
        </w:r>
      </w:hyperlink>
    </w:p>
    <w:p w14:paraId="15227DF9" w14:textId="7FA72831" w:rsidR="00AE0702" w:rsidRDefault="00AE0702" w:rsidP="00FD22AC">
      <w:pPr>
        <w:pStyle w:val="Heading1"/>
      </w:pPr>
      <w:bookmarkStart w:id="130" w:name="_Ref428537416"/>
      <w:bookmarkStart w:id="131" w:name="_Toc450222126"/>
      <w:r w:rsidRPr="00FD22AC">
        <w:lastRenderedPageBreak/>
        <w:t>Conformance</w:t>
      </w:r>
      <w:bookmarkEnd w:id="70"/>
      <w:bookmarkEnd w:id="130"/>
      <w:bookmarkEnd w:id="131"/>
    </w:p>
    <w:p w14:paraId="4C46A4FA" w14:textId="77777777" w:rsidR="00E304F9" w:rsidRDefault="00E304F9" w:rsidP="001A457F">
      <w:pPr>
        <w:spacing w:before="0" w:after="240"/>
      </w:pPr>
      <w:r>
        <w:t>Implementations have discretion over which parts (components, properties, extensions, controlled vocabularies, etc.) of CybOX they implement (e.g., Observable/Object).</w:t>
      </w:r>
    </w:p>
    <w:p w14:paraId="5AB85A7D" w14:textId="5B246475" w:rsidR="00E304F9" w:rsidRDefault="00E304F9" w:rsidP="001A457F">
      <w:pPr>
        <w:spacing w:before="0" w:after="240"/>
      </w:pPr>
      <w:r>
        <w:t xml:space="preserve"> [1]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1D848AC" w14:textId="797757F1" w:rsidR="00E304F9" w:rsidRDefault="00E304F9" w:rsidP="001A457F">
      <w:pPr>
        <w:spacing w:before="0" w:after="240"/>
      </w:pPr>
      <w:r>
        <w:t xml:space="preserve"> [2]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F9BEF" w14:textId="476C1B59" w:rsidR="00E304F9" w:rsidRPr="00E304F9" w:rsidRDefault="00E304F9" w:rsidP="001A457F">
      <w:pPr>
        <w:spacing w:before="0" w:after="240"/>
      </w:pPr>
      <w:r>
        <w:t>The conformance section of this document is intentionally broad and attempts to reiterate what already exists in this document.</w:t>
      </w:r>
    </w:p>
    <w:p w14:paraId="38EEACB9" w14:textId="77777777" w:rsidR="0052099F" w:rsidRDefault="00B80CDB" w:rsidP="00CE1F32">
      <w:pPr>
        <w:pStyle w:val="AppendixHeading1"/>
      </w:pPr>
      <w:bookmarkStart w:id="132" w:name="_Toc85472897"/>
      <w:bookmarkStart w:id="133" w:name="_Toc287332012"/>
      <w:bookmarkStart w:id="134" w:name="_Toc450222127"/>
      <w:r>
        <w:lastRenderedPageBreak/>
        <w:t>Acknowl</w:t>
      </w:r>
      <w:r w:rsidR="004D0E5E">
        <w:t>e</w:t>
      </w:r>
      <w:r w:rsidR="008F61FB">
        <w:t>dg</w:t>
      </w:r>
      <w:r w:rsidR="0052099F">
        <w:t>ments</w:t>
      </w:r>
      <w:bookmarkEnd w:id="132"/>
      <w:bookmarkEnd w:id="133"/>
      <w:bookmarkEnd w:id="134"/>
    </w:p>
    <w:p w14:paraId="3765078E" w14:textId="77777777" w:rsidR="00C32606" w:rsidRDefault="00C32606" w:rsidP="00C32606">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82A3B" w:rsidRPr="0019172A" w14:paraId="506EE2E7" w14:textId="77777777" w:rsidTr="00282A3B">
        <w:tc>
          <w:tcPr>
            <w:tcW w:w="5035" w:type="dxa"/>
          </w:tcPr>
          <w:p w14:paraId="55962A90" w14:textId="77777777" w:rsidR="00282A3B" w:rsidRPr="0019172A" w:rsidRDefault="00282A3B" w:rsidP="00282A3B">
            <w:pPr>
              <w:rPr>
                <w:b/>
              </w:rPr>
            </w:pPr>
            <w:r w:rsidRPr="0019172A">
              <w:rPr>
                <w:b/>
              </w:rPr>
              <w:t>Aetna</w:t>
            </w:r>
          </w:p>
          <w:p w14:paraId="7CEBC13B" w14:textId="77777777" w:rsidR="00282A3B" w:rsidRPr="0019172A" w:rsidRDefault="00282A3B" w:rsidP="00282A3B">
            <w:r w:rsidRPr="0019172A">
              <w:t xml:space="preserve">    David Crawford</w:t>
            </w:r>
          </w:p>
          <w:p w14:paraId="7B60FC5A" w14:textId="77777777" w:rsidR="00282A3B" w:rsidRPr="0019172A" w:rsidRDefault="00282A3B" w:rsidP="00282A3B">
            <w:pPr>
              <w:rPr>
                <w:b/>
                <w:color w:val="000000"/>
              </w:rPr>
            </w:pPr>
            <w:r w:rsidRPr="0019172A">
              <w:rPr>
                <w:b/>
                <w:color w:val="000000"/>
              </w:rPr>
              <w:t>AIT Austrian Institute of Technology</w:t>
            </w:r>
          </w:p>
          <w:p w14:paraId="52BDF5B7" w14:textId="77777777" w:rsidR="00282A3B" w:rsidRPr="0019172A" w:rsidRDefault="00282A3B" w:rsidP="00282A3B">
            <w:r w:rsidRPr="0019172A">
              <w:t xml:space="preserve">    Roman Fiedler</w:t>
            </w:r>
          </w:p>
          <w:p w14:paraId="5C885268" w14:textId="77777777" w:rsidR="00282A3B" w:rsidRPr="0019172A" w:rsidRDefault="00282A3B" w:rsidP="00282A3B">
            <w:r w:rsidRPr="0019172A">
              <w:t xml:space="preserve">    Florian Skopik</w:t>
            </w:r>
          </w:p>
          <w:p w14:paraId="74CE5351" w14:textId="77777777" w:rsidR="00282A3B" w:rsidRPr="0019172A" w:rsidRDefault="00282A3B" w:rsidP="00282A3B">
            <w:pPr>
              <w:rPr>
                <w:b/>
                <w:color w:val="000000"/>
              </w:rPr>
            </w:pPr>
            <w:r w:rsidRPr="0019172A">
              <w:rPr>
                <w:b/>
                <w:color w:val="000000"/>
              </w:rPr>
              <w:t>Australia and New Zealand Banking Group (ANZ Bank)</w:t>
            </w:r>
          </w:p>
          <w:p w14:paraId="2A5F4E14" w14:textId="77777777" w:rsidR="00282A3B" w:rsidRPr="0019172A" w:rsidRDefault="00282A3B" w:rsidP="00282A3B">
            <w:r w:rsidRPr="0019172A">
              <w:t xml:space="preserve">    Dean Thompson</w:t>
            </w:r>
          </w:p>
          <w:p w14:paraId="25430E4A" w14:textId="77777777" w:rsidR="00282A3B" w:rsidRPr="0019172A" w:rsidRDefault="00282A3B" w:rsidP="00282A3B">
            <w:pPr>
              <w:rPr>
                <w:b/>
              </w:rPr>
            </w:pPr>
            <w:r w:rsidRPr="0019172A">
              <w:rPr>
                <w:b/>
              </w:rPr>
              <w:t>Blue Coat Systems, Inc.</w:t>
            </w:r>
          </w:p>
          <w:p w14:paraId="1887E921" w14:textId="77777777" w:rsidR="00282A3B" w:rsidRPr="0019172A" w:rsidRDefault="00282A3B" w:rsidP="00282A3B">
            <w:r w:rsidRPr="0019172A">
              <w:t xml:space="preserve">    Owen Johnson</w:t>
            </w:r>
          </w:p>
          <w:p w14:paraId="31074BF7" w14:textId="77777777" w:rsidR="00282A3B" w:rsidRPr="0019172A" w:rsidRDefault="00282A3B" w:rsidP="00282A3B">
            <w:r w:rsidRPr="0019172A">
              <w:t xml:space="preserve">    Bret Jordan</w:t>
            </w:r>
          </w:p>
          <w:p w14:paraId="7FFA0650" w14:textId="77777777" w:rsidR="00282A3B" w:rsidRPr="0019172A" w:rsidRDefault="00282A3B" w:rsidP="00282A3B">
            <w:pPr>
              <w:rPr>
                <w:b/>
              </w:rPr>
            </w:pPr>
            <w:r w:rsidRPr="0019172A">
              <w:rPr>
                <w:b/>
              </w:rPr>
              <w:t>Century Link</w:t>
            </w:r>
          </w:p>
          <w:p w14:paraId="35D1251F" w14:textId="77777777" w:rsidR="00282A3B" w:rsidRPr="0019172A" w:rsidRDefault="00282A3B" w:rsidP="00282A3B">
            <w:r w:rsidRPr="0019172A">
              <w:t xml:space="preserve">    Cory Kennedy</w:t>
            </w:r>
          </w:p>
          <w:p w14:paraId="3389EC0E" w14:textId="77777777" w:rsidR="00282A3B" w:rsidRPr="0019172A" w:rsidRDefault="00282A3B" w:rsidP="00282A3B">
            <w:pPr>
              <w:rPr>
                <w:b/>
              </w:rPr>
            </w:pPr>
            <w:r w:rsidRPr="0019172A">
              <w:rPr>
                <w:b/>
              </w:rPr>
              <w:t>CIRCL</w:t>
            </w:r>
          </w:p>
          <w:p w14:paraId="4D31AE1A" w14:textId="77777777" w:rsidR="00282A3B" w:rsidRPr="0019172A" w:rsidRDefault="00282A3B" w:rsidP="00282A3B">
            <w:r w:rsidRPr="0019172A">
              <w:rPr>
                <w:b/>
              </w:rPr>
              <w:t xml:space="preserve">    </w:t>
            </w:r>
            <w:r w:rsidRPr="0019172A">
              <w:t>Alexandre Dulaunoy</w:t>
            </w:r>
          </w:p>
          <w:p w14:paraId="05F0ED32" w14:textId="77777777" w:rsidR="00282A3B" w:rsidRPr="0019172A" w:rsidRDefault="00282A3B" w:rsidP="00282A3B">
            <w:r w:rsidRPr="0019172A">
              <w:t xml:space="preserve">    Andras Iklody    </w:t>
            </w:r>
          </w:p>
          <w:p w14:paraId="06C8512A" w14:textId="77777777" w:rsidR="00282A3B" w:rsidRPr="0019172A" w:rsidRDefault="00282A3B" w:rsidP="00282A3B">
            <w:pPr>
              <w:rPr>
                <w:color w:val="000000"/>
              </w:rPr>
            </w:pPr>
            <w:r w:rsidRPr="0019172A">
              <w:rPr>
                <w:color w:val="000000"/>
              </w:rPr>
              <w:t xml:space="preserve">    Raphaël Vinot</w:t>
            </w:r>
          </w:p>
          <w:p w14:paraId="4DDE5C00" w14:textId="77777777" w:rsidR="00282A3B" w:rsidRPr="0019172A" w:rsidRDefault="00282A3B" w:rsidP="00282A3B">
            <w:pPr>
              <w:rPr>
                <w:b/>
              </w:rPr>
            </w:pPr>
            <w:r w:rsidRPr="0019172A">
              <w:rPr>
                <w:b/>
              </w:rPr>
              <w:t>Citrix Systems</w:t>
            </w:r>
          </w:p>
          <w:p w14:paraId="667C3820" w14:textId="77777777" w:rsidR="00282A3B" w:rsidRPr="0019172A" w:rsidRDefault="00282A3B" w:rsidP="00282A3B">
            <w:r w:rsidRPr="0019172A">
              <w:t xml:space="preserve">    Joey Peloquin</w:t>
            </w:r>
          </w:p>
          <w:p w14:paraId="46821272" w14:textId="77777777" w:rsidR="00282A3B" w:rsidRPr="0019172A" w:rsidRDefault="00282A3B" w:rsidP="00282A3B">
            <w:pPr>
              <w:rPr>
                <w:b/>
              </w:rPr>
            </w:pPr>
            <w:r w:rsidRPr="0019172A">
              <w:rPr>
                <w:b/>
              </w:rPr>
              <w:t>Dell</w:t>
            </w:r>
          </w:p>
          <w:p w14:paraId="070A6BB2" w14:textId="77777777" w:rsidR="00282A3B" w:rsidRPr="0019172A" w:rsidRDefault="00282A3B" w:rsidP="00282A3B">
            <w:r w:rsidRPr="0019172A">
              <w:t xml:space="preserve">    Will Urbanski</w:t>
            </w:r>
          </w:p>
          <w:p w14:paraId="35D23BB2" w14:textId="77777777" w:rsidR="00282A3B" w:rsidRPr="0019172A" w:rsidRDefault="00282A3B" w:rsidP="00282A3B">
            <w:r w:rsidRPr="0019172A">
              <w:t xml:space="preserve">    Jeff Williams</w:t>
            </w:r>
          </w:p>
          <w:p w14:paraId="5D48DFB3" w14:textId="77777777" w:rsidR="00282A3B" w:rsidRPr="0019172A" w:rsidRDefault="00282A3B" w:rsidP="00282A3B">
            <w:pPr>
              <w:rPr>
                <w:b/>
              </w:rPr>
            </w:pPr>
            <w:r w:rsidRPr="0019172A">
              <w:rPr>
                <w:b/>
              </w:rPr>
              <w:t>DTCC</w:t>
            </w:r>
          </w:p>
          <w:p w14:paraId="4FBAAD2B" w14:textId="77777777" w:rsidR="00282A3B" w:rsidRPr="0019172A" w:rsidRDefault="00282A3B" w:rsidP="00282A3B">
            <w:r w:rsidRPr="0019172A">
              <w:t xml:space="preserve">    Dan Brown</w:t>
            </w:r>
          </w:p>
          <w:p w14:paraId="47922DFA" w14:textId="77777777" w:rsidR="00282A3B" w:rsidRPr="0019172A" w:rsidRDefault="00282A3B" w:rsidP="00282A3B">
            <w:r w:rsidRPr="0019172A">
              <w:t xml:space="preserve">    Gordon Hundley</w:t>
            </w:r>
          </w:p>
          <w:p w14:paraId="4DFAA41D" w14:textId="77777777" w:rsidR="00282A3B" w:rsidRPr="0019172A" w:rsidRDefault="00282A3B" w:rsidP="00282A3B">
            <w:r w:rsidRPr="0019172A">
              <w:t xml:space="preserve">    Chris Koutras</w:t>
            </w:r>
          </w:p>
          <w:p w14:paraId="2376D3A3" w14:textId="77777777" w:rsidR="00282A3B" w:rsidRPr="0019172A" w:rsidRDefault="00282A3B" w:rsidP="00282A3B">
            <w:pPr>
              <w:rPr>
                <w:b/>
              </w:rPr>
            </w:pPr>
            <w:r w:rsidRPr="0019172A">
              <w:rPr>
                <w:b/>
              </w:rPr>
              <w:t>EMC</w:t>
            </w:r>
          </w:p>
          <w:p w14:paraId="20A1EBA9" w14:textId="77777777" w:rsidR="00282A3B" w:rsidRPr="0019172A" w:rsidRDefault="00282A3B" w:rsidP="00282A3B">
            <w:r w:rsidRPr="0019172A">
              <w:t xml:space="preserve">    Robert Griffin</w:t>
            </w:r>
          </w:p>
          <w:p w14:paraId="7EDA64E5" w14:textId="77777777" w:rsidR="00282A3B" w:rsidRPr="0019172A" w:rsidRDefault="00282A3B" w:rsidP="00282A3B">
            <w:r w:rsidRPr="0019172A">
              <w:t xml:space="preserve">    Jeff Odom</w:t>
            </w:r>
          </w:p>
          <w:p w14:paraId="1B5D8F5E" w14:textId="77777777" w:rsidR="00282A3B" w:rsidRPr="0019172A" w:rsidRDefault="00282A3B" w:rsidP="00282A3B">
            <w:r w:rsidRPr="0019172A">
              <w:t xml:space="preserve">    Ravi Sharda</w:t>
            </w:r>
          </w:p>
          <w:p w14:paraId="6F51CB75" w14:textId="77777777" w:rsidR="00282A3B" w:rsidRPr="0019172A" w:rsidRDefault="00282A3B" w:rsidP="00282A3B">
            <w:pPr>
              <w:rPr>
                <w:b/>
                <w:color w:val="000000"/>
              </w:rPr>
            </w:pPr>
            <w:r w:rsidRPr="0019172A">
              <w:rPr>
                <w:b/>
                <w:color w:val="000000"/>
              </w:rPr>
              <w:t>Financial Services Information Sharing and Analysis Center (FS-ISAC)</w:t>
            </w:r>
          </w:p>
          <w:p w14:paraId="2FF73E31" w14:textId="77777777" w:rsidR="00282A3B" w:rsidRPr="0019172A" w:rsidRDefault="00282A3B" w:rsidP="00282A3B">
            <w:pPr>
              <w:rPr>
                <w:color w:val="000000"/>
              </w:rPr>
            </w:pPr>
            <w:r w:rsidRPr="0019172A">
              <w:rPr>
                <w:b/>
                <w:color w:val="000000"/>
              </w:rPr>
              <w:t xml:space="preserve">    </w:t>
            </w:r>
            <w:r w:rsidRPr="0019172A">
              <w:rPr>
                <w:color w:val="000000"/>
              </w:rPr>
              <w:t>David Eilken</w:t>
            </w:r>
          </w:p>
          <w:p w14:paraId="3B19ACDA" w14:textId="77777777" w:rsidR="00282A3B" w:rsidRPr="0019172A" w:rsidRDefault="00282A3B" w:rsidP="00282A3B">
            <w:pPr>
              <w:rPr>
                <w:color w:val="000000"/>
              </w:rPr>
            </w:pPr>
            <w:r w:rsidRPr="0019172A">
              <w:rPr>
                <w:color w:val="000000"/>
              </w:rPr>
              <w:t xml:space="preserve">    Chris Ricard</w:t>
            </w:r>
          </w:p>
          <w:p w14:paraId="6308F2DF" w14:textId="77777777" w:rsidR="00282A3B" w:rsidRPr="0019172A" w:rsidRDefault="00282A3B" w:rsidP="00282A3B">
            <w:pPr>
              <w:rPr>
                <w:b/>
                <w:color w:val="000000"/>
              </w:rPr>
            </w:pPr>
            <w:r w:rsidRPr="0019172A">
              <w:rPr>
                <w:b/>
                <w:color w:val="000000"/>
              </w:rPr>
              <w:t>Fortinet Inc.</w:t>
            </w:r>
          </w:p>
          <w:p w14:paraId="695A4062" w14:textId="77777777" w:rsidR="00282A3B" w:rsidRPr="0019172A" w:rsidRDefault="00282A3B" w:rsidP="00282A3B">
            <w:pPr>
              <w:rPr>
                <w:color w:val="000000"/>
              </w:rPr>
            </w:pPr>
            <w:r w:rsidRPr="0019172A">
              <w:rPr>
                <w:color w:val="000000"/>
              </w:rPr>
              <w:t xml:space="preserve">    Gavin Chow</w:t>
            </w:r>
          </w:p>
          <w:p w14:paraId="4664D49B" w14:textId="77777777" w:rsidR="00282A3B" w:rsidRPr="0019172A" w:rsidRDefault="00282A3B" w:rsidP="00282A3B">
            <w:pPr>
              <w:rPr>
                <w:color w:val="000000"/>
              </w:rPr>
            </w:pPr>
            <w:r w:rsidRPr="0019172A">
              <w:rPr>
                <w:color w:val="000000"/>
              </w:rPr>
              <w:t xml:space="preserve">    Kenichi Terashita</w:t>
            </w:r>
          </w:p>
          <w:p w14:paraId="253D1274" w14:textId="77777777" w:rsidR="00282A3B" w:rsidRPr="0019172A" w:rsidRDefault="00282A3B" w:rsidP="00282A3B">
            <w:pPr>
              <w:rPr>
                <w:b/>
                <w:color w:val="000000"/>
              </w:rPr>
            </w:pPr>
            <w:r w:rsidRPr="0019172A">
              <w:rPr>
                <w:b/>
                <w:color w:val="000000"/>
              </w:rPr>
              <w:t>Fujitsu Limited</w:t>
            </w:r>
          </w:p>
          <w:p w14:paraId="32F9C54E" w14:textId="77777777" w:rsidR="00282A3B" w:rsidRPr="0019172A" w:rsidRDefault="00282A3B" w:rsidP="00282A3B">
            <w:pPr>
              <w:rPr>
                <w:color w:val="000000"/>
              </w:rPr>
            </w:pPr>
            <w:r w:rsidRPr="0019172A">
              <w:rPr>
                <w:color w:val="000000"/>
              </w:rPr>
              <w:t xml:space="preserve">    Neil Edwards</w:t>
            </w:r>
          </w:p>
          <w:p w14:paraId="33132105" w14:textId="77777777" w:rsidR="00282A3B" w:rsidRPr="0019172A" w:rsidRDefault="00282A3B" w:rsidP="00282A3B">
            <w:pPr>
              <w:rPr>
                <w:color w:val="000000"/>
              </w:rPr>
            </w:pPr>
            <w:r w:rsidRPr="0019172A">
              <w:rPr>
                <w:color w:val="000000"/>
              </w:rPr>
              <w:lastRenderedPageBreak/>
              <w:t xml:space="preserve">    Frederick Hirsch</w:t>
            </w:r>
          </w:p>
          <w:p w14:paraId="7FE694EE" w14:textId="77777777" w:rsidR="00282A3B" w:rsidRPr="0019172A" w:rsidRDefault="00282A3B" w:rsidP="00282A3B">
            <w:pPr>
              <w:rPr>
                <w:color w:val="000000"/>
              </w:rPr>
            </w:pPr>
            <w:r w:rsidRPr="0019172A">
              <w:rPr>
                <w:color w:val="000000"/>
              </w:rPr>
              <w:t xml:space="preserve">    Ryusuke Masuoka</w:t>
            </w:r>
          </w:p>
          <w:p w14:paraId="4BEC5FAD" w14:textId="77777777" w:rsidR="00282A3B" w:rsidRPr="0019172A" w:rsidRDefault="00282A3B" w:rsidP="00282A3B">
            <w:pPr>
              <w:rPr>
                <w:color w:val="000000"/>
              </w:rPr>
            </w:pPr>
            <w:r w:rsidRPr="0019172A">
              <w:rPr>
                <w:color w:val="000000"/>
              </w:rPr>
              <w:t xml:space="preserve">    Daisuke Murabayashi</w:t>
            </w:r>
          </w:p>
          <w:p w14:paraId="461F5B5F" w14:textId="77777777" w:rsidR="00282A3B" w:rsidRPr="0019172A" w:rsidRDefault="00282A3B" w:rsidP="00282A3B">
            <w:pPr>
              <w:rPr>
                <w:b/>
                <w:color w:val="000000"/>
              </w:rPr>
            </w:pPr>
            <w:r w:rsidRPr="0019172A">
              <w:rPr>
                <w:b/>
                <w:color w:val="000000"/>
              </w:rPr>
              <w:t>Google Inc.</w:t>
            </w:r>
          </w:p>
          <w:p w14:paraId="3C011817" w14:textId="77777777" w:rsidR="00282A3B" w:rsidRPr="0019172A" w:rsidRDefault="00282A3B" w:rsidP="00282A3B">
            <w:pPr>
              <w:rPr>
                <w:color w:val="000000"/>
              </w:rPr>
            </w:pPr>
            <w:r w:rsidRPr="0019172A">
              <w:rPr>
                <w:color w:val="000000"/>
              </w:rPr>
              <w:t xml:space="preserve">    Mark Risher</w:t>
            </w:r>
          </w:p>
          <w:p w14:paraId="1105F643" w14:textId="77777777" w:rsidR="00282A3B" w:rsidRPr="0019172A" w:rsidRDefault="00282A3B" w:rsidP="00282A3B">
            <w:pPr>
              <w:rPr>
                <w:b/>
                <w:color w:val="000000"/>
              </w:rPr>
            </w:pPr>
            <w:r w:rsidRPr="0019172A">
              <w:rPr>
                <w:b/>
                <w:color w:val="000000"/>
              </w:rPr>
              <w:t>Hitachi, Ltd.</w:t>
            </w:r>
          </w:p>
          <w:p w14:paraId="2CC51BE4" w14:textId="77777777" w:rsidR="00282A3B" w:rsidRPr="0019172A" w:rsidRDefault="00282A3B" w:rsidP="00282A3B">
            <w:pPr>
              <w:rPr>
                <w:color w:val="000000"/>
              </w:rPr>
            </w:pPr>
            <w:r w:rsidRPr="0019172A">
              <w:rPr>
                <w:color w:val="000000"/>
              </w:rPr>
              <w:t xml:space="preserve">    Kazuo Noguchi</w:t>
            </w:r>
          </w:p>
          <w:p w14:paraId="20CBD278" w14:textId="77777777" w:rsidR="00282A3B" w:rsidRPr="0019172A" w:rsidRDefault="00282A3B" w:rsidP="00282A3B">
            <w:pPr>
              <w:rPr>
                <w:color w:val="000000"/>
              </w:rPr>
            </w:pPr>
            <w:r w:rsidRPr="0019172A">
              <w:rPr>
                <w:color w:val="000000"/>
              </w:rPr>
              <w:t xml:space="preserve">    Akihito Sawada</w:t>
            </w:r>
          </w:p>
          <w:p w14:paraId="46561ADD" w14:textId="77777777" w:rsidR="00282A3B" w:rsidRPr="0019172A" w:rsidRDefault="00282A3B" w:rsidP="00282A3B">
            <w:pPr>
              <w:rPr>
                <w:color w:val="000000"/>
              </w:rPr>
            </w:pPr>
            <w:r w:rsidRPr="0019172A">
              <w:rPr>
                <w:color w:val="000000"/>
              </w:rPr>
              <w:t xml:space="preserve">    Masato Terada</w:t>
            </w:r>
          </w:p>
          <w:p w14:paraId="70515EE2" w14:textId="77777777" w:rsidR="00282A3B" w:rsidRPr="0019172A" w:rsidRDefault="00282A3B" w:rsidP="00282A3B">
            <w:pPr>
              <w:rPr>
                <w:color w:val="000000"/>
              </w:rPr>
            </w:pPr>
            <w:r w:rsidRPr="0019172A">
              <w:rPr>
                <w:b/>
                <w:color w:val="000000"/>
              </w:rPr>
              <w:t>iboss, Inc</w:t>
            </w:r>
            <w:r w:rsidRPr="0019172A">
              <w:rPr>
                <w:color w:val="000000"/>
              </w:rPr>
              <w:t>.</w:t>
            </w:r>
          </w:p>
          <w:p w14:paraId="7CB1F2B1" w14:textId="77777777" w:rsidR="00282A3B" w:rsidRPr="0019172A" w:rsidRDefault="00282A3B" w:rsidP="00282A3B">
            <w:pPr>
              <w:rPr>
                <w:color w:val="000000"/>
              </w:rPr>
            </w:pPr>
            <w:r w:rsidRPr="0019172A">
              <w:rPr>
                <w:color w:val="000000"/>
              </w:rPr>
              <w:t xml:space="preserve">    Paul Martini</w:t>
            </w:r>
          </w:p>
          <w:p w14:paraId="51B87466" w14:textId="77777777" w:rsidR="00282A3B" w:rsidRPr="0019172A" w:rsidRDefault="00282A3B" w:rsidP="00282A3B">
            <w:pPr>
              <w:rPr>
                <w:b/>
                <w:color w:val="000000"/>
              </w:rPr>
            </w:pPr>
            <w:r w:rsidRPr="0019172A">
              <w:rPr>
                <w:b/>
                <w:color w:val="000000"/>
              </w:rPr>
              <w:t>Individual</w:t>
            </w:r>
          </w:p>
          <w:p w14:paraId="2C564FE3" w14:textId="77777777" w:rsidR="00282A3B" w:rsidRPr="0019172A" w:rsidRDefault="00282A3B" w:rsidP="00282A3B">
            <w:pPr>
              <w:rPr>
                <w:color w:val="000000"/>
              </w:rPr>
            </w:pPr>
            <w:r w:rsidRPr="0019172A">
              <w:rPr>
                <w:color w:val="000000"/>
              </w:rPr>
              <w:t xml:space="preserve">    Jerome Athias</w:t>
            </w:r>
          </w:p>
          <w:p w14:paraId="06438159" w14:textId="77777777" w:rsidR="00282A3B" w:rsidRPr="0019172A" w:rsidRDefault="00282A3B" w:rsidP="00282A3B">
            <w:pPr>
              <w:rPr>
                <w:color w:val="000000"/>
              </w:rPr>
            </w:pPr>
            <w:r w:rsidRPr="0019172A">
              <w:rPr>
                <w:color w:val="000000"/>
              </w:rPr>
              <w:t xml:space="preserve">    Peter Brown</w:t>
            </w:r>
          </w:p>
          <w:p w14:paraId="66C5EA8D" w14:textId="77777777" w:rsidR="00282A3B" w:rsidRPr="0019172A" w:rsidRDefault="00282A3B" w:rsidP="00282A3B">
            <w:pPr>
              <w:rPr>
                <w:color w:val="000000"/>
              </w:rPr>
            </w:pPr>
            <w:r w:rsidRPr="0019172A">
              <w:rPr>
                <w:color w:val="000000"/>
              </w:rPr>
              <w:t xml:space="preserve">    Elysa Jones</w:t>
            </w:r>
          </w:p>
          <w:p w14:paraId="51C41E67" w14:textId="77777777" w:rsidR="00282A3B" w:rsidRPr="0019172A" w:rsidRDefault="00282A3B" w:rsidP="00282A3B">
            <w:pPr>
              <w:rPr>
                <w:color w:val="000000"/>
              </w:rPr>
            </w:pPr>
            <w:r w:rsidRPr="0019172A">
              <w:rPr>
                <w:color w:val="000000"/>
              </w:rPr>
              <w:t xml:space="preserve">    Sanjiv Kalkar</w:t>
            </w:r>
          </w:p>
          <w:p w14:paraId="6BCF46EF" w14:textId="77777777" w:rsidR="00282A3B" w:rsidRPr="0019172A" w:rsidRDefault="00282A3B" w:rsidP="00282A3B">
            <w:pPr>
              <w:rPr>
                <w:color w:val="000000"/>
              </w:rPr>
            </w:pPr>
            <w:r w:rsidRPr="0019172A">
              <w:rPr>
                <w:color w:val="000000"/>
              </w:rPr>
              <w:t xml:space="preserve">    Bar Lockwood</w:t>
            </w:r>
          </w:p>
          <w:p w14:paraId="09E11FC9" w14:textId="77777777" w:rsidR="00282A3B" w:rsidRPr="0019172A" w:rsidRDefault="00282A3B" w:rsidP="00282A3B">
            <w:pPr>
              <w:rPr>
                <w:color w:val="000000"/>
              </w:rPr>
            </w:pPr>
            <w:r w:rsidRPr="0019172A">
              <w:rPr>
                <w:color w:val="000000"/>
              </w:rPr>
              <w:t xml:space="preserve">    Terry MacDonald</w:t>
            </w:r>
          </w:p>
          <w:p w14:paraId="1C8D174C" w14:textId="77777777" w:rsidR="00282A3B" w:rsidRPr="0019172A" w:rsidRDefault="00282A3B" w:rsidP="00282A3B">
            <w:pPr>
              <w:rPr>
                <w:color w:val="000000"/>
              </w:rPr>
            </w:pPr>
            <w:r w:rsidRPr="0019172A">
              <w:rPr>
                <w:color w:val="000000"/>
              </w:rPr>
              <w:t xml:space="preserve">    Alex Pinto</w:t>
            </w:r>
          </w:p>
          <w:p w14:paraId="6BC377B4" w14:textId="77777777" w:rsidR="00282A3B" w:rsidRPr="0019172A" w:rsidRDefault="00282A3B" w:rsidP="00282A3B">
            <w:pPr>
              <w:rPr>
                <w:b/>
                <w:color w:val="000000"/>
              </w:rPr>
            </w:pPr>
            <w:r w:rsidRPr="0019172A">
              <w:rPr>
                <w:b/>
                <w:color w:val="000000"/>
              </w:rPr>
              <w:t>Intel Corporation</w:t>
            </w:r>
          </w:p>
          <w:p w14:paraId="44D41DF7" w14:textId="77777777" w:rsidR="00282A3B" w:rsidRPr="0019172A" w:rsidRDefault="00282A3B" w:rsidP="00282A3B">
            <w:pPr>
              <w:rPr>
                <w:color w:val="000000"/>
              </w:rPr>
            </w:pPr>
            <w:r w:rsidRPr="0019172A">
              <w:rPr>
                <w:color w:val="000000"/>
              </w:rPr>
              <w:t xml:space="preserve">    Tim Casey</w:t>
            </w:r>
          </w:p>
          <w:p w14:paraId="188E6406" w14:textId="77777777" w:rsidR="00282A3B" w:rsidRPr="0019172A" w:rsidRDefault="00282A3B" w:rsidP="00282A3B">
            <w:pPr>
              <w:rPr>
                <w:color w:val="000000"/>
              </w:rPr>
            </w:pPr>
            <w:r w:rsidRPr="0019172A">
              <w:rPr>
                <w:color w:val="000000"/>
              </w:rPr>
              <w:t xml:space="preserve">    Kent Landfield</w:t>
            </w:r>
          </w:p>
          <w:p w14:paraId="29A0051C" w14:textId="77777777" w:rsidR="00282A3B" w:rsidRPr="0019172A" w:rsidRDefault="00282A3B" w:rsidP="00282A3B">
            <w:pPr>
              <w:rPr>
                <w:b/>
                <w:color w:val="000000"/>
              </w:rPr>
            </w:pPr>
            <w:r w:rsidRPr="0019172A">
              <w:rPr>
                <w:b/>
                <w:color w:val="000000"/>
              </w:rPr>
              <w:t>JPMorgan Chase Bank, N.A.</w:t>
            </w:r>
          </w:p>
          <w:p w14:paraId="7AF0CF39" w14:textId="77777777" w:rsidR="00282A3B" w:rsidRPr="0019172A" w:rsidRDefault="00282A3B" w:rsidP="00282A3B">
            <w:pPr>
              <w:rPr>
                <w:color w:val="000000"/>
              </w:rPr>
            </w:pPr>
            <w:r w:rsidRPr="0019172A">
              <w:rPr>
                <w:b/>
                <w:color w:val="000000"/>
              </w:rPr>
              <w:t xml:space="preserve">    </w:t>
            </w:r>
            <w:r w:rsidRPr="0019172A">
              <w:rPr>
                <w:color w:val="000000"/>
              </w:rPr>
              <w:t>Terrence Driscoll</w:t>
            </w:r>
          </w:p>
          <w:p w14:paraId="034AA590" w14:textId="77777777" w:rsidR="00282A3B" w:rsidRPr="0019172A" w:rsidRDefault="00282A3B" w:rsidP="00282A3B">
            <w:pPr>
              <w:rPr>
                <w:color w:val="000000"/>
              </w:rPr>
            </w:pPr>
            <w:r w:rsidRPr="0019172A">
              <w:rPr>
                <w:color w:val="000000"/>
              </w:rPr>
              <w:t xml:space="preserve">    David Laurance</w:t>
            </w:r>
          </w:p>
          <w:p w14:paraId="61BE2F7F" w14:textId="77777777" w:rsidR="00282A3B" w:rsidRPr="0019172A" w:rsidRDefault="00282A3B" w:rsidP="00282A3B">
            <w:pPr>
              <w:rPr>
                <w:b/>
                <w:color w:val="000000"/>
              </w:rPr>
            </w:pPr>
            <w:r w:rsidRPr="0019172A">
              <w:rPr>
                <w:b/>
                <w:color w:val="000000"/>
              </w:rPr>
              <w:t>LookingGlass</w:t>
            </w:r>
          </w:p>
          <w:p w14:paraId="5830FF18" w14:textId="77777777" w:rsidR="00282A3B" w:rsidRPr="0019172A" w:rsidRDefault="00282A3B" w:rsidP="00282A3B">
            <w:pPr>
              <w:rPr>
                <w:color w:val="000000"/>
              </w:rPr>
            </w:pPr>
            <w:r w:rsidRPr="0019172A">
              <w:rPr>
                <w:color w:val="000000"/>
              </w:rPr>
              <w:t xml:space="preserve">    Allan Thomson</w:t>
            </w:r>
          </w:p>
          <w:p w14:paraId="6AB71209" w14:textId="77777777" w:rsidR="00282A3B" w:rsidRPr="0019172A" w:rsidRDefault="00282A3B" w:rsidP="00282A3B">
            <w:pPr>
              <w:rPr>
                <w:color w:val="000000"/>
              </w:rPr>
            </w:pPr>
            <w:r w:rsidRPr="0019172A">
              <w:rPr>
                <w:color w:val="000000"/>
              </w:rPr>
              <w:t xml:space="preserve">    Lee Vorthman</w:t>
            </w:r>
          </w:p>
          <w:p w14:paraId="0C3BC6B4" w14:textId="77777777" w:rsidR="00282A3B" w:rsidRPr="0019172A" w:rsidRDefault="00282A3B" w:rsidP="00282A3B">
            <w:pPr>
              <w:rPr>
                <w:b/>
                <w:color w:val="000000"/>
              </w:rPr>
            </w:pPr>
            <w:r w:rsidRPr="0019172A">
              <w:rPr>
                <w:b/>
                <w:color w:val="000000"/>
              </w:rPr>
              <w:t>Mitre Corporation</w:t>
            </w:r>
          </w:p>
          <w:p w14:paraId="6C429C4A" w14:textId="77777777" w:rsidR="00282A3B" w:rsidRPr="0019172A" w:rsidRDefault="00282A3B" w:rsidP="00282A3B">
            <w:pPr>
              <w:rPr>
                <w:color w:val="000000"/>
              </w:rPr>
            </w:pPr>
            <w:r w:rsidRPr="0019172A">
              <w:rPr>
                <w:color w:val="000000"/>
              </w:rPr>
              <w:t xml:space="preserve">    Greg Back</w:t>
            </w:r>
          </w:p>
          <w:p w14:paraId="5272A5DD" w14:textId="77777777" w:rsidR="00282A3B" w:rsidRPr="0019172A" w:rsidRDefault="00282A3B" w:rsidP="00282A3B">
            <w:pPr>
              <w:rPr>
                <w:color w:val="000000"/>
              </w:rPr>
            </w:pPr>
            <w:r w:rsidRPr="0019172A">
              <w:rPr>
                <w:color w:val="000000"/>
              </w:rPr>
              <w:t xml:space="preserve">    Jonathan Baker</w:t>
            </w:r>
          </w:p>
          <w:p w14:paraId="1351E72E" w14:textId="77777777" w:rsidR="00282A3B" w:rsidRPr="0019172A" w:rsidRDefault="00282A3B" w:rsidP="00282A3B">
            <w:pPr>
              <w:rPr>
                <w:color w:val="000000"/>
              </w:rPr>
            </w:pPr>
            <w:r w:rsidRPr="0019172A">
              <w:rPr>
                <w:color w:val="000000"/>
              </w:rPr>
              <w:t xml:space="preserve">    Sean Barnum</w:t>
            </w:r>
          </w:p>
          <w:p w14:paraId="481E85A9" w14:textId="77777777" w:rsidR="00282A3B" w:rsidRPr="0019172A" w:rsidRDefault="00282A3B" w:rsidP="00282A3B">
            <w:pPr>
              <w:rPr>
                <w:color w:val="000000"/>
              </w:rPr>
            </w:pPr>
            <w:r w:rsidRPr="0019172A">
              <w:rPr>
                <w:color w:val="000000"/>
              </w:rPr>
              <w:t xml:space="preserve">    Desiree Beck</w:t>
            </w:r>
          </w:p>
          <w:p w14:paraId="55FA75D7" w14:textId="77777777" w:rsidR="00282A3B" w:rsidRPr="0019172A" w:rsidRDefault="00282A3B" w:rsidP="00282A3B">
            <w:pPr>
              <w:rPr>
                <w:color w:val="000000"/>
              </w:rPr>
            </w:pPr>
            <w:r w:rsidRPr="0019172A">
              <w:rPr>
                <w:color w:val="000000"/>
              </w:rPr>
              <w:t xml:space="preserve">    Nicole Gong</w:t>
            </w:r>
          </w:p>
          <w:p w14:paraId="0487A3F5" w14:textId="77777777" w:rsidR="00282A3B" w:rsidRPr="0019172A" w:rsidRDefault="00282A3B" w:rsidP="00282A3B">
            <w:pPr>
              <w:rPr>
                <w:color w:val="000000"/>
              </w:rPr>
            </w:pPr>
            <w:r w:rsidRPr="0019172A">
              <w:rPr>
                <w:color w:val="000000"/>
              </w:rPr>
              <w:t xml:space="preserve">    Jasen Jacobsen</w:t>
            </w:r>
          </w:p>
          <w:p w14:paraId="62A9A23A" w14:textId="77777777" w:rsidR="00282A3B" w:rsidRPr="0019172A" w:rsidRDefault="00282A3B" w:rsidP="00282A3B">
            <w:pPr>
              <w:rPr>
                <w:color w:val="000000"/>
              </w:rPr>
            </w:pPr>
            <w:r w:rsidRPr="0019172A">
              <w:rPr>
                <w:color w:val="000000"/>
              </w:rPr>
              <w:t xml:space="preserve">    Ivan Kirillov</w:t>
            </w:r>
          </w:p>
          <w:p w14:paraId="20C17C10" w14:textId="77777777" w:rsidR="00282A3B" w:rsidRPr="0019172A" w:rsidRDefault="00282A3B" w:rsidP="00282A3B">
            <w:pPr>
              <w:rPr>
                <w:color w:val="000000"/>
              </w:rPr>
            </w:pPr>
            <w:r w:rsidRPr="0019172A">
              <w:rPr>
                <w:color w:val="000000"/>
              </w:rPr>
              <w:t xml:space="preserve">    Richard Piazza</w:t>
            </w:r>
          </w:p>
          <w:p w14:paraId="39C1485B" w14:textId="77777777" w:rsidR="00282A3B" w:rsidRPr="0019172A" w:rsidRDefault="00282A3B" w:rsidP="00282A3B">
            <w:pPr>
              <w:rPr>
                <w:color w:val="000000"/>
              </w:rPr>
            </w:pPr>
            <w:r w:rsidRPr="0019172A">
              <w:rPr>
                <w:color w:val="000000"/>
              </w:rPr>
              <w:t xml:space="preserve">    Jon Salwen</w:t>
            </w:r>
          </w:p>
          <w:p w14:paraId="47019D08" w14:textId="77777777" w:rsidR="00282A3B" w:rsidRPr="0019172A" w:rsidRDefault="00282A3B" w:rsidP="00282A3B">
            <w:pPr>
              <w:rPr>
                <w:color w:val="000000"/>
              </w:rPr>
            </w:pPr>
            <w:r w:rsidRPr="0019172A">
              <w:rPr>
                <w:color w:val="000000"/>
              </w:rPr>
              <w:t xml:space="preserve">    Charles Schmidt</w:t>
            </w:r>
          </w:p>
          <w:p w14:paraId="23F20ACF" w14:textId="77777777" w:rsidR="00282A3B" w:rsidRPr="0019172A" w:rsidRDefault="00282A3B" w:rsidP="00282A3B">
            <w:pPr>
              <w:rPr>
                <w:color w:val="000000"/>
              </w:rPr>
            </w:pPr>
            <w:r w:rsidRPr="0019172A">
              <w:rPr>
                <w:color w:val="000000"/>
              </w:rPr>
              <w:t xml:space="preserve">    Emmanuelle Vargas-Gonzalez</w:t>
            </w:r>
          </w:p>
          <w:p w14:paraId="179564F1" w14:textId="77777777" w:rsidR="00282A3B" w:rsidRPr="0019172A" w:rsidRDefault="00282A3B" w:rsidP="00282A3B">
            <w:pPr>
              <w:rPr>
                <w:color w:val="000000"/>
              </w:rPr>
            </w:pPr>
            <w:r w:rsidRPr="0019172A">
              <w:rPr>
                <w:color w:val="000000"/>
              </w:rPr>
              <w:t xml:space="preserve">    John Wunder</w:t>
            </w:r>
          </w:p>
          <w:p w14:paraId="594E3ECD" w14:textId="77777777" w:rsidR="00282A3B" w:rsidRPr="0019172A" w:rsidRDefault="00282A3B" w:rsidP="00282A3B">
            <w:pPr>
              <w:rPr>
                <w:b/>
                <w:color w:val="000000"/>
              </w:rPr>
            </w:pPr>
            <w:r w:rsidRPr="0019172A">
              <w:rPr>
                <w:b/>
                <w:color w:val="000000"/>
              </w:rPr>
              <w:t>National Council of ISACs (NCI)</w:t>
            </w:r>
          </w:p>
          <w:p w14:paraId="29CC22BA" w14:textId="77777777" w:rsidR="00282A3B" w:rsidRPr="0019172A" w:rsidRDefault="00282A3B" w:rsidP="00282A3B">
            <w:pPr>
              <w:rPr>
                <w:color w:val="000000"/>
              </w:rPr>
            </w:pPr>
            <w:r w:rsidRPr="0019172A">
              <w:rPr>
                <w:color w:val="000000"/>
              </w:rPr>
              <w:t xml:space="preserve">    Scott Algeier</w:t>
            </w:r>
          </w:p>
          <w:p w14:paraId="175D14C3" w14:textId="77777777" w:rsidR="00282A3B" w:rsidRPr="0019172A" w:rsidRDefault="00282A3B" w:rsidP="00282A3B">
            <w:pPr>
              <w:rPr>
                <w:color w:val="000000"/>
              </w:rPr>
            </w:pPr>
            <w:r w:rsidRPr="0019172A">
              <w:rPr>
                <w:color w:val="000000"/>
              </w:rPr>
              <w:t xml:space="preserve">    Denise Anderson</w:t>
            </w:r>
          </w:p>
          <w:p w14:paraId="68F2327D" w14:textId="77777777" w:rsidR="00282A3B" w:rsidRPr="0019172A" w:rsidRDefault="00282A3B" w:rsidP="00282A3B">
            <w:pPr>
              <w:rPr>
                <w:color w:val="000000"/>
              </w:rPr>
            </w:pPr>
            <w:r w:rsidRPr="0019172A">
              <w:rPr>
                <w:color w:val="000000"/>
              </w:rPr>
              <w:lastRenderedPageBreak/>
              <w:t xml:space="preserve">    Josh Poster</w:t>
            </w:r>
          </w:p>
          <w:p w14:paraId="2E87C159" w14:textId="77777777" w:rsidR="00282A3B" w:rsidRPr="0019172A" w:rsidRDefault="00282A3B" w:rsidP="00282A3B">
            <w:pPr>
              <w:rPr>
                <w:b/>
                <w:color w:val="000000"/>
              </w:rPr>
            </w:pPr>
            <w:r w:rsidRPr="0019172A">
              <w:rPr>
                <w:b/>
                <w:color w:val="000000"/>
              </w:rPr>
              <w:t>NEC Corporation</w:t>
            </w:r>
          </w:p>
          <w:p w14:paraId="2911484D" w14:textId="77777777" w:rsidR="00282A3B" w:rsidRPr="0019172A" w:rsidRDefault="00282A3B" w:rsidP="00282A3B">
            <w:pPr>
              <w:rPr>
                <w:color w:val="000000"/>
              </w:rPr>
            </w:pPr>
            <w:r w:rsidRPr="0019172A">
              <w:rPr>
                <w:color w:val="000000"/>
              </w:rPr>
              <w:t xml:space="preserve">    Takahiro Kakumaru</w:t>
            </w:r>
          </w:p>
          <w:p w14:paraId="170F8B11" w14:textId="77777777" w:rsidR="00282A3B" w:rsidRPr="0019172A" w:rsidRDefault="00282A3B" w:rsidP="00282A3B">
            <w:pPr>
              <w:rPr>
                <w:b/>
                <w:color w:val="000000"/>
              </w:rPr>
            </w:pPr>
            <w:r w:rsidRPr="0019172A">
              <w:rPr>
                <w:b/>
                <w:color w:val="000000"/>
              </w:rPr>
              <w:t>North American Energy Standards Board</w:t>
            </w:r>
          </w:p>
          <w:p w14:paraId="4A56BD87" w14:textId="77777777" w:rsidR="00282A3B" w:rsidRPr="0019172A" w:rsidRDefault="00282A3B" w:rsidP="00282A3B">
            <w:pPr>
              <w:rPr>
                <w:color w:val="000000"/>
              </w:rPr>
            </w:pPr>
            <w:r w:rsidRPr="0019172A">
              <w:rPr>
                <w:color w:val="000000"/>
              </w:rPr>
              <w:t xml:space="preserve">    David Darnell</w:t>
            </w:r>
          </w:p>
          <w:p w14:paraId="7CB1C047" w14:textId="77777777" w:rsidR="00282A3B" w:rsidRPr="0019172A" w:rsidRDefault="00282A3B" w:rsidP="00282A3B">
            <w:pPr>
              <w:rPr>
                <w:b/>
                <w:color w:val="000000"/>
              </w:rPr>
            </w:pPr>
            <w:r w:rsidRPr="0019172A">
              <w:rPr>
                <w:b/>
                <w:color w:val="000000"/>
              </w:rPr>
              <w:t>Object Management Group</w:t>
            </w:r>
          </w:p>
          <w:p w14:paraId="4A2A54A2" w14:textId="77777777" w:rsidR="00282A3B" w:rsidRPr="0019172A" w:rsidRDefault="00282A3B" w:rsidP="00282A3B">
            <w:pPr>
              <w:rPr>
                <w:color w:val="000000"/>
              </w:rPr>
            </w:pPr>
            <w:r w:rsidRPr="0019172A">
              <w:rPr>
                <w:color w:val="000000"/>
              </w:rPr>
              <w:t xml:space="preserve">    Cory Casanave</w:t>
            </w:r>
          </w:p>
          <w:p w14:paraId="54FDB9F8" w14:textId="77777777" w:rsidR="00282A3B" w:rsidRPr="0019172A" w:rsidRDefault="00282A3B" w:rsidP="00282A3B">
            <w:pPr>
              <w:rPr>
                <w:b/>
                <w:color w:val="000000"/>
              </w:rPr>
            </w:pPr>
            <w:r w:rsidRPr="0019172A">
              <w:rPr>
                <w:b/>
                <w:color w:val="000000"/>
              </w:rPr>
              <w:t>Palo Alto Networks</w:t>
            </w:r>
          </w:p>
          <w:p w14:paraId="24D4473F" w14:textId="77777777" w:rsidR="00282A3B" w:rsidRPr="0019172A" w:rsidRDefault="00282A3B" w:rsidP="00282A3B">
            <w:pPr>
              <w:rPr>
                <w:color w:val="000000"/>
              </w:rPr>
            </w:pPr>
            <w:r w:rsidRPr="0019172A">
              <w:rPr>
                <w:color w:val="000000"/>
              </w:rPr>
              <w:t xml:space="preserve">    Vishaal Hariprasad</w:t>
            </w:r>
          </w:p>
          <w:p w14:paraId="7EBE01CB" w14:textId="77777777" w:rsidR="00282A3B" w:rsidRPr="0019172A" w:rsidRDefault="00282A3B" w:rsidP="00282A3B">
            <w:pPr>
              <w:rPr>
                <w:color w:val="000000"/>
              </w:rPr>
            </w:pPr>
            <w:r w:rsidRPr="0019172A">
              <w:rPr>
                <w:b/>
                <w:color w:val="000000"/>
              </w:rPr>
              <w:t>Queralt, Inc</w:t>
            </w:r>
            <w:r w:rsidRPr="0019172A">
              <w:rPr>
                <w:color w:val="000000"/>
              </w:rPr>
              <w:t>.</w:t>
            </w:r>
          </w:p>
          <w:p w14:paraId="5A57B4A4" w14:textId="77777777" w:rsidR="00282A3B" w:rsidRPr="0019172A" w:rsidRDefault="00282A3B" w:rsidP="00282A3B">
            <w:pPr>
              <w:rPr>
                <w:color w:val="000000"/>
              </w:rPr>
            </w:pPr>
            <w:r w:rsidRPr="0019172A">
              <w:rPr>
                <w:color w:val="000000"/>
              </w:rPr>
              <w:t xml:space="preserve">    John Tolbert</w:t>
            </w:r>
          </w:p>
          <w:p w14:paraId="71B9E6FE" w14:textId="77777777" w:rsidR="00282A3B" w:rsidRPr="0019172A" w:rsidRDefault="00282A3B" w:rsidP="00282A3B">
            <w:pPr>
              <w:rPr>
                <w:b/>
                <w:color w:val="000000"/>
              </w:rPr>
            </w:pPr>
            <w:r w:rsidRPr="0019172A">
              <w:rPr>
                <w:b/>
                <w:color w:val="000000"/>
              </w:rPr>
              <w:t>Resilient Systems, Inc.</w:t>
            </w:r>
          </w:p>
          <w:p w14:paraId="03DFA24D" w14:textId="77777777" w:rsidR="00282A3B" w:rsidRPr="0019172A" w:rsidRDefault="00282A3B" w:rsidP="00282A3B">
            <w:pPr>
              <w:rPr>
                <w:color w:val="000000"/>
              </w:rPr>
            </w:pPr>
            <w:r w:rsidRPr="0019172A">
              <w:rPr>
                <w:color w:val="000000"/>
              </w:rPr>
              <w:t xml:space="preserve">    Ted Julian</w:t>
            </w:r>
          </w:p>
          <w:p w14:paraId="3562198C" w14:textId="77777777" w:rsidR="00282A3B" w:rsidRPr="0019172A" w:rsidRDefault="00282A3B" w:rsidP="00282A3B">
            <w:pPr>
              <w:rPr>
                <w:b/>
                <w:color w:val="000000"/>
              </w:rPr>
            </w:pPr>
            <w:r w:rsidRPr="0019172A">
              <w:rPr>
                <w:b/>
                <w:color w:val="000000"/>
              </w:rPr>
              <w:t>Securonix</w:t>
            </w:r>
          </w:p>
          <w:p w14:paraId="0F7AE4D5" w14:textId="77777777" w:rsidR="00282A3B" w:rsidRPr="0019172A" w:rsidRDefault="00282A3B" w:rsidP="00282A3B">
            <w:pPr>
              <w:rPr>
                <w:color w:val="000000"/>
              </w:rPr>
            </w:pPr>
            <w:r w:rsidRPr="0019172A">
              <w:rPr>
                <w:color w:val="000000"/>
              </w:rPr>
              <w:t xml:space="preserve">    Igor Baikalov</w:t>
            </w:r>
          </w:p>
          <w:p w14:paraId="78A9721A" w14:textId="77777777" w:rsidR="00282A3B" w:rsidRPr="0019172A" w:rsidRDefault="00282A3B" w:rsidP="00282A3B">
            <w:pPr>
              <w:rPr>
                <w:b/>
                <w:color w:val="000000"/>
              </w:rPr>
            </w:pPr>
            <w:r w:rsidRPr="0019172A">
              <w:rPr>
                <w:b/>
                <w:color w:val="000000"/>
              </w:rPr>
              <w:t>Siemens AG</w:t>
            </w:r>
          </w:p>
          <w:p w14:paraId="178B4E87" w14:textId="77777777" w:rsidR="00282A3B" w:rsidRPr="0019172A" w:rsidRDefault="00282A3B" w:rsidP="00282A3B">
            <w:pPr>
              <w:rPr>
                <w:color w:val="000000"/>
              </w:rPr>
            </w:pPr>
            <w:r w:rsidRPr="0019172A">
              <w:rPr>
                <w:color w:val="000000"/>
              </w:rPr>
              <w:t xml:space="preserve">    Bernd Grobauer</w:t>
            </w:r>
          </w:p>
          <w:p w14:paraId="565046EA" w14:textId="77777777" w:rsidR="00282A3B" w:rsidRPr="0019172A" w:rsidRDefault="00282A3B" w:rsidP="00282A3B">
            <w:pPr>
              <w:rPr>
                <w:b/>
                <w:color w:val="000000"/>
              </w:rPr>
            </w:pPr>
            <w:r w:rsidRPr="0019172A">
              <w:rPr>
                <w:b/>
                <w:color w:val="000000"/>
              </w:rPr>
              <w:t>Soltra</w:t>
            </w:r>
          </w:p>
          <w:p w14:paraId="60BD6FD9" w14:textId="77777777" w:rsidR="00282A3B" w:rsidRPr="0019172A" w:rsidRDefault="00282A3B" w:rsidP="00282A3B">
            <w:pPr>
              <w:rPr>
                <w:color w:val="000000"/>
              </w:rPr>
            </w:pPr>
            <w:r w:rsidRPr="0019172A">
              <w:rPr>
                <w:color w:val="000000"/>
              </w:rPr>
              <w:t xml:space="preserve">    John Anderson</w:t>
            </w:r>
          </w:p>
          <w:p w14:paraId="5E78C6CD" w14:textId="77777777" w:rsidR="00282A3B" w:rsidRPr="0019172A" w:rsidRDefault="00282A3B" w:rsidP="00282A3B">
            <w:pPr>
              <w:rPr>
                <w:color w:val="000000"/>
              </w:rPr>
            </w:pPr>
            <w:r w:rsidRPr="0019172A">
              <w:rPr>
                <w:color w:val="000000"/>
              </w:rPr>
              <w:t xml:space="preserve">    Aishwarya Asok Kumar</w:t>
            </w:r>
          </w:p>
          <w:p w14:paraId="5A6F80AF" w14:textId="77777777" w:rsidR="00282A3B" w:rsidRPr="0019172A" w:rsidRDefault="00282A3B" w:rsidP="00282A3B">
            <w:pPr>
              <w:rPr>
                <w:color w:val="000000"/>
              </w:rPr>
            </w:pPr>
            <w:r w:rsidRPr="0019172A">
              <w:rPr>
                <w:color w:val="000000"/>
              </w:rPr>
              <w:t xml:space="preserve">    Peter Ayasse</w:t>
            </w:r>
          </w:p>
          <w:p w14:paraId="02A8AE17" w14:textId="77777777" w:rsidR="00282A3B" w:rsidRPr="0019172A" w:rsidRDefault="00282A3B" w:rsidP="00282A3B">
            <w:pPr>
              <w:rPr>
                <w:color w:val="000000"/>
              </w:rPr>
            </w:pPr>
            <w:r w:rsidRPr="0019172A">
              <w:rPr>
                <w:color w:val="000000"/>
              </w:rPr>
              <w:t xml:space="preserve">    Jeff Beekman</w:t>
            </w:r>
          </w:p>
          <w:p w14:paraId="1C2B6D24" w14:textId="77777777" w:rsidR="00282A3B" w:rsidRPr="0019172A" w:rsidRDefault="00282A3B" w:rsidP="00282A3B">
            <w:pPr>
              <w:rPr>
                <w:color w:val="000000"/>
              </w:rPr>
            </w:pPr>
            <w:r w:rsidRPr="0019172A">
              <w:rPr>
                <w:color w:val="000000"/>
              </w:rPr>
              <w:t xml:space="preserve">    Michael Butt</w:t>
            </w:r>
          </w:p>
          <w:p w14:paraId="4906CE2E" w14:textId="77777777" w:rsidR="00282A3B" w:rsidRPr="0019172A" w:rsidRDefault="00282A3B" w:rsidP="00282A3B">
            <w:pPr>
              <w:rPr>
                <w:color w:val="000000"/>
              </w:rPr>
            </w:pPr>
            <w:r w:rsidRPr="0019172A">
              <w:rPr>
                <w:color w:val="000000"/>
              </w:rPr>
              <w:t xml:space="preserve">    Cynthia Camacho</w:t>
            </w:r>
          </w:p>
          <w:p w14:paraId="25208BDC" w14:textId="77777777" w:rsidR="00282A3B" w:rsidRPr="0019172A" w:rsidRDefault="00282A3B" w:rsidP="00282A3B">
            <w:pPr>
              <w:rPr>
                <w:color w:val="000000"/>
              </w:rPr>
            </w:pPr>
            <w:r w:rsidRPr="0019172A">
              <w:rPr>
                <w:color w:val="000000"/>
              </w:rPr>
              <w:t xml:space="preserve">    Aharon Chernin</w:t>
            </w:r>
          </w:p>
          <w:p w14:paraId="6CA245E5" w14:textId="77777777" w:rsidR="00282A3B" w:rsidRPr="0019172A" w:rsidRDefault="00282A3B" w:rsidP="00282A3B">
            <w:pPr>
              <w:rPr>
                <w:color w:val="000000"/>
              </w:rPr>
            </w:pPr>
            <w:r w:rsidRPr="0019172A">
              <w:rPr>
                <w:color w:val="000000"/>
              </w:rPr>
              <w:t xml:space="preserve">    Mark Clancy</w:t>
            </w:r>
          </w:p>
          <w:p w14:paraId="28604D44" w14:textId="77777777" w:rsidR="00282A3B" w:rsidRPr="0019172A" w:rsidRDefault="00282A3B" w:rsidP="00282A3B">
            <w:pPr>
              <w:rPr>
                <w:color w:val="000000"/>
              </w:rPr>
            </w:pPr>
            <w:r w:rsidRPr="0019172A">
              <w:rPr>
                <w:color w:val="000000"/>
              </w:rPr>
              <w:t xml:space="preserve">    Brady Cotton</w:t>
            </w:r>
          </w:p>
          <w:p w14:paraId="1180F2E9" w14:textId="77777777" w:rsidR="00282A3B" w:rsidRPr="0019172A" w:rsidRDefault="00282A3B" w:rsidP="00282A3B">
            <w:pPr>
              <w:rPr>
                <w:color w:val="000000"/>
              </w:rPr>
            </w:pPr>
            <w:r w:rsidRPr="0019172A">
              <w:rPr>
                <w:color w:val="000000"/>
              </w:rPr>
              <w:t xml:space="preserve">    Trey Darley</w:t>
            </w:r>
          </w:p>
          <w:p w14:paraId="1AF399E2" w14:textId="77777777" w:rsidR="00282A3B" w:rsidRPr="0019172A" w:rsidRDefault="00282A3B" w:rsidP="00282A3B">
            <w:pPr>
              <w:rPr>
                <w:color w:val="000000"/>
              </w:rPr>
            </w:pPr>
            <w:r w:rsidRPr="0019172A">
              <w:rPr>
                <w:color w:val="000000"/>
              </w:rPr>
              <w:t xml:space="preserve">    Mark Davidson</w:t>
            </w:r>
          </w:p>
          <w:p w14:paraId="0E632049" w14:textId="77777777" w:rsidR="00282A3B" w:rsidRPr="0019172A" w:rsidRDefault="00282A3B" w:rsidP="00282A3B">
            <w:pPr>
              <w:rPr>
                <w:color w:val="000000"/>
              </w:rPr>
            </w:pPr>
            <w:r w:rsidRPr="0019172A">
              <w:rPr>
                <w:color w:val="000000"/>
              </w:rPr>
              <w:t xml:space="preserve">    Paul Dion</w:t>
            </w:r>
          </w:p>
          <w:p w14:paraId="0BDA584E" w14:textId="77777777" w:rsidR="00282A3B" w:rsidRPr="0019172A" w:rsidRDefault="00282A3B" w:rsidP="00282A3B">
            <w:pPr>
              <w:rPr>
                <w:color w:val="000000"/>
              </w:rPr>
            </w:pPr>
            <w:r w:rsidRPr="0019172A">
              <w:rPr>
                <w:color w:val="000000"/>
              </w:rPr>
              <w:t xml:space="preserve">    Daniel Dye</w:t>
            </w:r>
          </w:p>
          <w:p w14:paraId="527A5C43" w14:textId="77777777" w:rsidR="00282A3B" w:rsidRPr="0019172A" w:rsidRDefault="00282A3B" w:rsidP="00282A3B">
            <w:pPr>
              <w:rPr>
                <w:color w:val="000000"/>
              </w:rPr>
            </w:pPr>
            <w:r w:rsidRPr="0019172A">
              <w:rPr>
                <w:color w:val="000000"/>
              </w:rPr>
              <w:t xml:space="preserve">    Robert Hutto</w:t>
            </w:r>
          </w:p>
          <w:p w14:paraId="3B324B76" w14:textId="77777777" w:rsidR="00282A3B" w:rsidRPr="0019172A" w:rsidRDefault="00282A3B" w:rsidP="00282A3B">
            <w:pPr>
              <w:rPr>
                <w:color w:val="000000"/>
              </w:rPr>
            </w:pPr>
            <w:r w:rsidRPr="0019172A">
              <w:rPr>
                <w:color w:val="000000"/>
              </w:rPr>
              <w:t xml:space="preserve">    Raymond Keckler</w:t>
            </w:r>
          </w:p>
          <w:p w14:paraId="1385AE89" w14:textId="77777777" w:rsidR="00282A3B" w:rsidRPr="0019172A" w:rsidRDefault="00282A3B" w:rsidP="00282A3B">
            <w:pPr>
              <w:rPr>
                <w:color w:val="000000"/>
              </w:rPr>
            </w:pPr>
            <w:r w:rsidRPr="0019172A">
              <w:rPr>
                <w:color w:val="000000"/>
              </w:rPr>
              <w:t xml:space="preserve">    Ali Khan</w:t>
            </w:r>
          </w:p>
          <w:p w14:paraId="0A8567E2" w14:textId="77777777" w:rsidR="00282A3B" w:rsidRPr="0019172A" w:rsidRDefault="00282A3B" w:rsidP="00282A3B">
            <w:pPr>
              <w:rPr>
                <w:color w:val="000000"/>
              </w:rPr>
            </w:pPr>
            <w:r w:rsidRPr="0019172A">
              <w:rPr>
                <w:color w:val="000000"/>
              </w:rPr>
              <w:t xml:space="preserve">    Chris Kiehl</w:t>
            </w:r>
          </w:p>
          <w:p w14:paraId="3AEEFFBA" w14:textId="77777777" w:rsidR="00282A3B" w:rsidRPr="0019172A" w:rsidRDefault="00282A3B" w:rsidP="00282A3B">
            <w:pPr>
              <w:rPr>
                <w:color w:val="000000"/>
              </w:rPr>
            </w:pPr>
            <w:r w:rsidRPr="0019172A">
              <w:rPr>
                <w:color w:val="000000"/>
              </w:rPr>
              <w:t xml:space="preserve">    Clayton Long</w:t>
            </w:r>
          </w:p>
          <w:p w14:paraId="7DD54601" w14:textId="77777777" w:rsidR="00282A3B" w:rsidRPr="0019172A" w:rsidRDefault="00282A3B" w:rsidP="00282A3B">
            <w:pPr>
              <w:rPr>
                <w:color w:val="000000"/>
              </w:rPr>
            </w:pPr>
            <w:r w:rsidRPr="0019172A">
              <w:rPr>
                <w:color w:val="000000"/>
              </w:rPr>
              <w:t xml:space="preserve">    Michael Pepin</w:t>
            </w:r>
          </w:p>
          <w:p w14:paraId="79EB807B" w14:textId="77777777" w:rsidR="00282A3B" w:rsidRPr="0019172A" w:rsidRDefault="00282A3B" w:rsidP="00282A3B">
            <w:pPr>
              <w:rPr>
                <w:color w:val="000000"/>
              </w:rPr>
            </w:pPr>
            <w:r w:rsidRPr="0019172A">
              <w:rPr>
                <w:color w:val="000000"/>
              </w:rPr>
              <w:t xml:space="preserve">    Natalie Suarez</w:t>
            </w:r>
          </w:p>
          <w:p w14:paraId="5AACF315" w14:textId="77777777" w:rsidR="00282A3B" w:rsidRPr="0019172A" w:rsidRDefault="00282A3B" w:rsidP="00282A3B">
            <w:pPr>
              <w:rPr>
                <w:color w:val="000000"/>
              </w:rPr>
            </w:pPr>
            <w:r w:rsidRPr="0019172A">
              <w:rPr>
                <w:color w:val="000000"/>
              </w:rPr>
              <w:t xml:space="preserve">    David Waters</w:t>
            </w:r>
          </w:p>
          <w:p w14:paraId="37F644F8" w14:textId="77777777" w:rsidR="00282A3B" w:rsidRPr="0019172A" w:rsidRDefault="00282A3B" w:rsidP="00282A3B">
            <w:pPr>
              <w:rPr>
                <w:color w:val="000000"/>
              </w:rPr>
            </w:pPr>
            <w:r w:rsidRPr="0019172A">
              <w:rPr>
                <w:color w:val="000000"/>
              </w:rPr>
              <w:t xml:space="preserve">    Benjamin Yates</w:t>
            </w:r>
          </w:p>
          <w:p w14:paraId="7DC0BDD9" w14:textId="77777777" w:rsidR="00282A3B" w:rsidRPr="0019172A" w:rsidRDefault="00282A3B" w:rsidP="00282A3B">
            <w:pPr>
              <w:rPr>
                <w:b/>
                <w:color w:val="000000"/>
              </w:rPr>
            </w:pPr>
            <w:r w:rsidRPr="0019172A">
              <w:rPr>
                <w:b/>
                <w:color w:val="000000"/>
              </w:rPr>
              <w:t>Symantec Corp.</w:t>
            </w:r>
          </w:p>
          <w:p w14:paraId="66403347" w14:textId="77777777" w:rsidR="00282A3B" w:rsidRPr="0019172A" w:rsidRDefault="00282A3B" w:rsidP="00282A3B">
            <w:pPr>
              <w:rPr>
                <w:color w:val="000000"/>
              </w:rPr>
            </w:pPr>
            <w:r w:rsidRPr="0019172A">
              <w:rPr>
                <w:color w:val="000000"/>
              </w:rPr>
              <w:t xml:space="preserve">    Curtis Kostrosky</w:t>
            </w:r>
          </w:p>
          <w:p w14:paraId="47FC17F7" w14:textId="77777777" w:rsidR="00282A3B" w:rsidRPr="0019172A" w:rsidRDefault="00282A3B" w:rsidP="00282A3B">
            <w:pPr>
              <w:rPr>
                <w:b/>
                <w:color w:val="000000"/>
              </w:rPr>
            </w:pPr>
            <w:r w:rsidRPr="0019172A">
              <w:rPr>
                <w:b/>
                <w:color w:val="000000"/>
              </w:rPr>
              <w:t>The Boeing Company</w:t>
            </w:r>
          </w:p>
          <w:p w14:paraId="2D302B29" w14:textId="77777777" w:rsidR="00282A3B" w:rsidRPr="0019172A" w:rsidRDefault="00282A3B" w:rsidP="00282A3B">
            <w:pPr>
              <w:rPr>
                <w:color w:val="000000"/>
              </w:rPr>
            </w:pPr>
            <w:r w:rsidRPr="0019172A">
              <w:rPr>
                <w:color w:val="000000"/>
              </w:rPr>
              <w:t xml:space="preserve">    Crystal Hayes</w:t>
            </w:r>
          </w:p>
          <w:p w14:paraId="2BF481DD" w14:textId="77777777" w:rsidR="00282A3B" w:rsidRPr="0019172A" w:rsidRDefault="00282A3B" w:rsidP="00282A3B">
            <w:pPr>
              <w:rPr>
                <w:b/>
                <w:color w:val="000000"/>
              </w:rPr>
            </w:pPr>
            <w:r w:rsidRPr="0019172A">
              <w:rPr>
                <w:b/>
                <w:color w:val="000000"/>
              </w:rPr>
              <w:lastRenderedPageBreak/>
              <w:t>ThreatQuotient, Inc.</w:t>
            </w:r>
          </w:p>
          <w:p w14:paraId="5E26B714" w14:textId="77777777" w:rsidR="00282A3B" w:rsidRPr="0019172A" w:rsidRDefault="00282A3B" w:rsidP="00282A3B">
            <w:pPr>
              <w:rPr>
                <w:color w:val="000000"/>
              </w:rPr>
            </w:pPr>
            <w:r w:rsidRPr="0019172A">
              <w:rPr>
                <w:color w:val="000000"/>
              </w:rPr>
              <w:t xml:space="preserve">    Ryan Trost</w:t>
            </w:r>
          </w:p>
          <w:p w14:paraId="0E4A5229" w14:textId="77777777" w:rsidR="00282A3B" w:rsidRPr="0019172A" w:rsidRDefault="00282A3B" w:rsidP="00282A3B">
            <w:pPr>
              <w:rPr>
                <w:b/>
                <w:color w:val="000000"/>
              </w:rPr>
            </w:pPr>
            <w:r w:rsidRPr="0019172A">
              <w:rPr>
                <w:b/>
                <w:color w:val="000000"/>
              </w:rPr>
              <w:t>U.S. Bank</w:t>
            </w:r>
          </w:p>
          <w:p w14:paraId="543EA4D8" w14:textId="77777777" w:rsidR="00282A3B" w:rsidRPr="0019172A" w:rsidRDefault="00282A3B" w:rsidP="00282A3B">
            <w:pPr>
              <w:rPr>
                <w:color w:val="000000"/>
              </w:rPr>
            </w:pPr>
            <w:r w:rsidRPr="0019172A">
              <w:rPr>
                <w:color w:val="000000"/>
              </w:rPr>
              <w:t xml:space="preserve">    Mark Angel</w:t>
            </w:r>
          </w:p>
          <w:p w14:paraId="0246C3EB" w14:textId="77777777" w:rsidR="00282A3B" w:rsidRPr="0019172A" w:rsidRDefault="00282A3B" w:rsidP="00282A3B">
            <w:pPr>
              <w:rPr>
                <w:color w:val="000000"/>
              </w:rPr>
            </w:pPr>
            <w:r w:rsidRPr="0019172A">
              <w:rPr>
                <w:color w:val="000000"/>
              </w:rPr>
              <w:t xml:space="preserve">    Brad Butts</w:t>
            </w:r>
          </w:p>
          <w:p w14:paraId="6FD6D2DA" w14:textId="77777777" w:rsidR="00282A3B" w:rsidRPr="0019172A" w:rsidRDefault="00282A3B" w:rsidP="00282A3B">
            <w:pPr>
              <w:rPr>
                <w:color w:val="000000"/>
              </w:rPr>
            </w:pPr>
            <w:r w:rsidRPr="0019172A">
              <w:rPr>
                <w:color w:val="000000"/>
              </w:rPr>
              <w:t xml:space="preserve">    Brian Fay</w:t>
            </w:r>
          </w:p>
          <w:p w14:paraId="1F63F627" w14:textId="77777777" w:rsidR="00282A3B" w:rsidRPr="0019172A" w:rsidRDefault="00282A3B" w:rsidP="00282A3B">
            <w:pPr>
              <w:rPr>
                <w:color w:val="000000"/>
              </w:rPr>
            </w:pPr>
            <w:r w:rsidRPr="0019172A">
              <w:rPr>
                <w:color w:val="000000"/>
              </w:rPr>
              <w:t xml:space="preserve">    Mona Magathan</w:t>
            </w:r>
          </w:p>
          <w:p w14:paraId="58E6F16F" w14:textId="77777777" w:rsidR="00282A3B" w:rsidRPr="0019172A" w:rsidRDefault="00282A3B" w:rsidP="00282A3B">
            <w:pPr>
              <w:rPr>
                <w:color w:val="000000"/>
              </w:rPr>
            </w:pPr>
            <w:r w:rsidRPr="0019172A">
              <w:rPr>
                <w:color w:val="000000"/>
              </w:rPr>
              <w:t xml:space="preserve">    Yevgen Sautin</w:t>
            </w:r>
          </w:p>
          <w:p w14:paraId="2EC9232A" w14:textId="77777777" w:rsidR="00282A3B" w:rsidRPr="0019172A" w:rsidRDefault="00282A3B" w:rsidP="00282A3B">
            <w:pPr>
              <w:rPr>
                <w:b/>
                <w:color w:val="000000"/>
              </w:rPr>
            </w:pPr>
            <w:r w:rsidRPr="0019172A">
              <w:rPr>
                <w:b/>
                <w:color w:val="000000"/>
              </w:rPr>
              <w:t>US Department of Defense (DoD)</w:t>
            </w:r>
          </w:p>
          <w:p w14:paraId="7556D50D" w14:textId="77777777" w:rsidR="00282A3B" w:rsidRPr="0019172A" w:rsidRDefault="00282A3B" w:rsidP="00282A3B">
            <w:pPr>
              <w:rPr>
                <w:color w:val="000000"/>
              </w:rPr>
            </w:pPr>
            <w:r w:rsidRPr="0019172A">
              <w:rPr>
                <w:color w:val="000000"/>
              </w:rPr>
              <w:t xml:space="preserve">    James Bohling</w:t>
            </w:r>
          </w:p>
          <w:p w14:paraId="1F3848EA" w14:textId="77777777" w:rsidR="00282A3B" w:rsidRPr="0019172A" w:rsidRDefault="00282A3B" w:rsidP="00282A3B">
            <w:pPr>
              <w:rPr>
                <w:color w:val="000000"/>
              </w:rPr>
            </w:pPr>
            <w:r w:rsidRPr="0019172A">
              <w:rPr>
                <w:color w:val="000000"/>
              </w:rPr>
              <w:t xml:space="preserve">    Eoghan Casey</w:t>
            </w:r>
          </w:p>
          <w:p w14:paraId="4D51EFC8" w14:textId="77777777" w:rsidR="00282A3B" w:rsidRPr="0019172A" w:rsidRDefault="00282A3B" w:rsidP="00282A3B">
            <w:pPr>
              <w:rPr>
                <w:color w:val="000000"/>
              </w:rPr>
            </w:pPr>
            <w:r w:rsidRPr="0019172A">
              <w:rPr>
                <w:color w:val="000000"/>
              </w:rPr>
              <w:t xml:space="preserve">    Gary Katz</w:t>
            </w:r>
          </w:p>
          <w:p w14:paraId="5B689D07" w14:textId="77777777" w:rsidR="00282A3B" w:rsidRPr="0019172A" w:rsidRDefault="00282A3B" w:rsidP="00282A3B">
            <w:pPr>
              <w:rPr>
                <w:color w:val="000000"/>
              </w:rPr>
            </w:pPr>
            <w:r w:rsidRPr="0019172A">
              <w:rPr>
                <w:color w:val="000000"/>
              </w:rPr>
              <w:t xml:space="preserve">    Jeffrey Mates</w:t>
            </w:r>
          </w:p>
          <w:p w14:paraId="575CF96C" w14:textId="77777777" w:rsidR="00282A3B" w:rsidRPr="0019172A" w:rsidRDefault="00282A3B" w:rsidP="00282A3B">
            <w:pPr>
              <w:rPr>
                <w:b/>
                <w:color w:val="000000"/>
              </w:rPr>
            </w:pPr>
            <w:r w:rsidRPr="0019172A">
              <w:rPr>
                <w:b/>
                <w:color w:val="000000"/>
              </w:rPr>
              <w:t>VeriSign</w:t>
            </w:r>
          </w:p>
          <w:p w14:paraId="24D982F2" w14:textId="77777777" w:rsidR="00282A3B" w:rsidRPr="0019172A" w:rsidRDefault="00282A3B" w:rsidP="00282A3B">
            <w:pPr>
              <w:rPr>
                <w:color w:val="000000"/>
              </w:rPr>
            </w:pPr>
            <w:r w:rsidRPr="0019172A">
              <w:rPr>
                <w:color w:val="000000"/>
              </w:rPr>
              <w:t xml:space="preserve">    Robert Coderre</w:t>
            </w:r>
          </w:p>
          <w:p w14:paraId="4781482B" w14:textId="77777777" w:rsidR="00282A3B" w:rsidRPr="0019172A" w:rsidRDefault="00282A3B" w:rsidP="00282A3B">
            <w:pPr>
              <w:rPr>
                <w:color w:val="000000"/>
              </w:rPr>
            </w:pPr>
            <w:r w:rsidRPr="0019172A">
              <w:rPr>
                <w:color w:val="000000"/>
              </w:rPr>
              <w:t xml:space="preserve">    Kyle Maxwell</w:t>
            </w:r>
          </w:p>
          <w:p w14:paraId="45BA73AF" w14:textId="77777777" w:rsidR="00282A3B" w:rsidRPr="0019172A" w:rsidRDefault="00282A3B" w:rsidP="00282A3B">
            <w:pPr>
              <w:rPr>
                <w:color w:val="000000"/>
              </w:rPr>
            </w:pPr>
            <w:r w:rsidRPr="0019172A">
              <w:rPr>
                <w:color w:val="000000"/>
              </w:rPr>
              <w:t xml:space="preserve">    Eric Osterweil</w:t>
            </w:r>
          </w:p>
          <w:p w14:paraId="707C465A" w14:textId="77777777" w:rsidR="00282A3B" w:rsidRPr="0019172A" w:rsidRDefault="00282A3B" w:rsidP="00282A3B">
            <w:r w:rsidRPr="0019172A">
              <w:t xml:space="preserve">    </w:t>
            </w:r>
          </w:p>
        </w:tc>
        <w:tc>
          <w:tcPr>
            <w:tcW w:w="4410" w:type="dxa"/>
          </w:tcPr>
          <w:p w14:paraId="6AA3E846" w14:textId="77777777" w:rsidR="00282A3B" w:rsidRPr="0019172A" w:rsidRDefault="00282A3B" w:rsidP="00282A3B">
            <w:pPr>
              <w:rPr>
                <w:b/>
                <w:color w:val="000000"/>
              </w:rPr>
            </w:pPr>
            <w:r w:rsidRPr="0019172A">
              <w:rPr>
                <w:b/>
                <w:color w:val="000000"/>
              </w:rPr>
              <w:lastRenderedPageBreak/>
              <w:t>Airbus Group SAS</w:t>
            </w:r>
          </w:p>
          <w:p w14:paraId="2D12AFC1" w14:textId="77777777" w:rsidR="00282A3B" w:rsidRPr="0019172A" w:rsidRDefault="00282A3B" w:rsidP="00282A3B">
            <w:r w:rsidRPr="0019172A">
              <w:t xml:space="preserve">    Joerg Eschweiler</w:t>
            </w:r>
          </w:p>
          <w:p w14:paraId="40ED4F49" w14:textId="77777777" w:rsidR="00282A3B" w:rsidRPr="0019172A" w:rsidRDefault="00282A3B" w:rsidP="00282A3B">
            <w:r w:rsidRPr="0019172A">
              <w:t xml:space="preserve">    Marcos Orallo</w:t>
            </w:r>
          </w:p>
          <w:p w14:paraId="6B078AFE" w14:textId="77777777" w:rsidR="00282A3B" w:rsidRPr="0019172A" w:rsidRDefault="00282A3B" w:rsidP="00282A3B">
            <w:pPr>
              <w:rPr>
                <w:b/>
                <w:color w:val="000000"/>
              </w:rPr>
            </w:pPr>
            <w:r w:rsidRPr="0019172A">
              <w:rPr>
                <w:b/>
                <w:color w:val="000000"/>
              </w:rPr>
              <w:t>Anomali</w:t>
            </w:r>
          </w:p>
          <w:p w14:paraId="1B6C2C8F" w14:textId="77777777" w:rsidR="00282A3B" w:rsidRPr="0019172A" w:rsidRDefault="00282A3B" w:rsidP="00282A3B">
            <w:r w:rsidRPr="0019172A">
              <w:t xml:space="preserve">    Ryan Clough</w:t>
            </w:r>
          </w:p>
          <w:p w14:paraId="1FF62E36" w14:textId="77777777" w:rsidR="00282A3B" w:rsidRPr="0019172A" w:rsidRDefault="00282A3B" w:rsidP="00282A3B">
            <w:r w:rsidRPr="0019172A">
              <w:t xml:space="preserve">    Wei Huang</w:t>
            </w:r>
          </w:p>
          <w:p w14:paraId="4257934D" w14:textId="77777777" w:rsidR="00282A3B" w:rsidRPr="0019172A" w:rsidRDefault="00282A3B" w:rsidP="00282A3B">
            <w:r w:rsidRPr="0019172A">
              <w:t xml:space="preserve">    Hugh Njemanze</w:t>
            </w:r>
          </w:p>
          <w:p w14:paraId="34BAC7F7" w14:textId="77777777" w:rsidR="00282A3B" w:rsidRPr="0019172A" w:rsidRDefault="00282A3B" w:rsidP="00282A3B">
            <w:r w:rsidRPr="0019172A">
              <w:t xml:space="preserve">    Katie Pelusi</w:t>
            </w:r>
          </w:p>
          <w:p w14:paraId="7C962425" w14:textId="77777777" w:rsidR="00282A3B" w:rsidRPr="0019172A" w:rsidRDefault="00282A3B" w:rsidP="00282A3B">
            <w:r w:rsidRPr="0019172A">
              <w:t xml:space="preserve">    Aaron Shelmire</w:t>
            </w:r>
          </w:p>
          <w:p w14:paraId="26F5A258" w14:textId="77777777" w:rsidR="00282A3B" w:rsidRPr="0019172A" w:rsidRDefault="00282A3B" w:rsidP="00282A3B">
            <w:r w:rsidRPr="0019172A">
              <w:t xml:space="preserve">    Jason Trost</w:t>
            </w:r>
          </w:p>
          <w:p w14:paraId="3861CA09" w14:textId="77777777" w:rsidR="00282A3B" w:rsidRPr="0019172A" w:rsidRDefault="00282A3B" w:rsidP="00282A3B">
            <w:pPr>
              <w:rPr>
                <w:b/>
              </w:rPr>
            </w:pPr>
            <w:r w:rsidRPr="0019172A">
              <w:rPr>
                <w:b/>
              </w:rPr>
              <w:t>Bank of America</w:t>
            </w:r>
          </w:p>
          <w:p w14:paraId="1A907A5D" w14:textId="77777777" w:rsidR="00282A3B" w:rsidRPr="0019172A" w:rsidRDefault="00282A3B" w:rsidP="00282A3B">
            <w:r w:rsidRPr="0019172A">
              <w:t xml:space="preserve">    Alexander Foley</w:t>
            </w:r>
          </w:p>
          <w:p w14:paraId="33B2F304" w14:textId="77777777" w:rsidR="00282A3B" w:rsidRPr="0019172A" w:rsidRDefault="00282A3B" w:rsidP="00282A3B">
            <w:pPr>
              <w:rPr>
                <w:b/>
                <w:color w:val="000000"/>
              </w:rPr>
            </w:pPr>
            <w:r w:rsidRPr="0019172A">
              <w:rPr>
                <w:b/>
                <w:color w:val="000000"/>
              </w:rPr>
              <w:t>Center for Internet Security (CIS)</w:t>
            </w:r>
          </w:p>
          <w:p w14:paraId="7321A0E3" w14:textId="77777777" w:rsidR="00282A3B" w:rsidRPr="0019172A" w:rsidRDefault="00282A3B" w:rsidP="00282A3B">
            <w:r w:rsidRPr="0019172A">
              <w:t xml:space="preserve">    Sarah Kelley</w:t>
            </w:r>
          </w:p>
          <w:p w14:paraId="6C262CC2" w14:textId="77777777" w:rsidR="00282A3B" w:rsidRPr="0019172A" w:rsidRDefault="00282A3B" w:rsidP="00282A3B">
            <w:pPr>
              <w:rPr>
                <w:b/>
                <w:color w:val="000000"/>
              </w:rPr>
            </w:pPr>
            <w:r w:rsidRPr="0019172A">
              <w:rPr>
                <w:b/>
                <w:color w:val="000000"/>
              </w:rPr>
              <w:t>Check Point Software Technologies</w:t>
            </w:r>
          </w:p>
          <w:p w14:paraId="0F8FF7E7" w14:textId="77777777" w:rsidR="00282A3B" w:rsidRPr="0019172A" w:rsidRDefault="00282A3B" w:rsidP="00282A3B">
            <w:pPr>
              <w:rPr>
                <w:color w:val="000000"/>
              </w:rPr>
            </w:pPr>
            <w:r w:rsidRPr="0019172A">
              <w:rPr>
                <w:b/>
                <w:color w:val="000000"/>
              </w:rPr>
              <w:t xml:space="preserve">    </w:t>
            </w:r>
            <w:r w:rsidRPr="0019172A">
              <w:rPr>
                <w:color w:val="000000"/>
              </w:rPr>
              <w:t>Ron Davidson</w:t>
            </w:r>
          </w:p>
          <w:p w14:paraId="21262246" w14:textId="77777777" w:rsidR="00282A3B" w:rsidRPr="0019172A" w:rsidRDefault="00282A3B" w:rsidP="00282A3B">
            <w:pPr>
              <w:rPr>
                <w:b/>
                <w:color w:val="000000"/>
              </w:rPr>
            </w:pPr>
            <w:r w:rsidRPr="0019172A">
              <w:rPr>
                <w:b/>
                <w:color w:val="000000"/>
              </w:rPr>
              <w:t>Cisco Systems</w:t>
            </w:r>
          </w:p>
          <w:p w14:paraId="4EFDAA99" w14:textId="77777777" w:rsidR="00282A3B" w:rsidRPr="0019172A" w:rsidRDefault="00282A3B" w:rsidP="00282A3B">
            <w:pPr>
              <w:rPr>
                <w:color w:val="000000"/>
              </w:rPr>
            </w:pPr>
            <w:r w:rsidRPr="0019172A">
              <w:rPr>
                <w:color w:val="000000"/>
              </w:rPr>
              <w:t xml:space="preserve">    Syam Appala</w:t>
            </w:r>
          </w:p>
          <w:p w14:paraId="7486A13F" w14:textId="77777777" w:rsidR="00282A3B" w:rsidRPr="0019172A" w:rsidRDefault="00282A3B" w:rsidP="00282A3B">
            <w:pPr>
              <w:rPr>
                <w:color w:val="000000"/>
              </w:rPr>
            </w:pPr>
            <w:r w:rsidRPr="0019172A">
              <w:rPr>
                <w:color w:val="000000"/>
              </w:rPr>
              <w:t xml:space="preserve">    Ted Bedwell</w:t>
            </w:r>
          </w:p>
          <w:p w14:paraId="6BE4DCC7" w14:textId="77777777" w:rsidR="00282A3B" w:rsidRPr="0019172A" w:rsidRDefault="00282A3B" w:rsidP="00282A3B">
            <w:pPr>
              <w:rPr>
                <w:color w:val="000000"/>
              </w:rPr>
            </w:pPr>
            <w:r w:rsidRPr="0019172A">
              <w:rPr>
                <w:color w:val="000000"/>
              </w:rPr>
              <w:t xml:space="preserve">    David McGrew</w:t>
            </w:r>
          </w:p>
          <w:p w14:paraId="45F6B7E7" w14:textId="77777777" w:rsidR="00282A3B" w:rsidRPr="0019172A" w:rsidRDefault="00282A3B" w:rsidP="00282A3B">
            <w:pPr>
              <w:rPr>
                <w:color w:val="000000"/>
              </w:rPr>
            </w:pPr>
            <w:r w:rsidRPr="0019172A">
              <w:rPr>
                <w:color w:val="000000"/>
              </w:rPr>
              <w:t xml:space="preserve">    Pavan Reddy</w:t>
            </w:r>
          </w:p>
          <w:p w14:paraId="24F9EB44" w14:textId="77777777" w:rsidR="00282A3B" w:rsidRPr="0019172A" w:rsidRDefault="00282A3B" w:rsidP="00282A3B">
            <w:pPr>
              <w:rPr>
                <w:color w:val="000000"/>
              </w:rPr>
            </w:pPr>
            <w:r w:rsidRPr="0019172A">
              <w:rPr>
                <w:color w:val="000000"/>
              </w:rPr>
              <w:t xml:space="preserve">    Omar Santos</w:t>
            </w:r>
          </w:p>
          <w:p w14:paraId="22C35B15" w14:textId="77777777" w:rsidR="00282A3B" w:rsidRPr="0019172A" w:rsidRDefault="00282A3B" w:rsidP="00282A3B">
            <w:pPr>
              <w:rPr>
                <w:color w:val="000000"/>
              </w:rPr>
            </w:pPr>
            <w:r w:rsidRPr="0019172A">
              <w:rPr>
                <w:color w:val="000000"/>
              </w:rPr>
              <w:t xml:space="preserve">    Jyoti Verma</w:t>
            </w:r>
          </w:p>
          <w:p w14:paraId="3B8A0421" w14:textId="77777777" w:rsidR="00282A3B" w:rsidRPr="0019172A" w:rsidRDefault="00282A3B" w:rsidP="00282A3B">
            <w:pPr>
              <w:rPr>
                <w:b/>
                <w:color w:val="000000"/>
              </w:rPr>
            </w:pPr>
            <w:r w:rsidRPr="0019172A">
              <w:rPr>
                <w:b/>
                <w:color w:val="000000"/>
              </w:rPr>
              <w:t>Cyber Threat Intelligence Network, Inc. (CTIN)</w:t>
            </w:r>
          </w:p>
          <w:p w14:paraId="38CD351D" w14:textId="77777777" w:rsidR="00282A3B" w:rsidRPr="0019172A" w:rsidRDefault="00282A3B" w:rsidP="00282A3B">
            <w:pPr>
              <w:rPr>
                <w:color w:val="000000"/>
              </w:rPr>
            </w:pPr>
            <w:r w:rsidRPr="0019172A">
              <w:rPr>
                <w:b/>
                <w:color w:val="000000"/>
              </w:rPr>
              <w:t xml:space="preserve">    </w:t>
            </w:r>
            <w:r w:rsidRPr="0019172A">
              <w:rPr>
                <w:color w:val="000000"/>
              </w:rPr>
              <w:t>Doug DePeppe</w:t>
            </w:r>
          </w:p>
          <w:p w14:paraId="337B6C2F" w14:textId="77777777" w:rsidR="00282A3B" w:rsidRPr="0019172A" w:rsidRDefault="00282A3B" w:rsidP="00282A3B">
            <w:pPr>
              <w:rPr>
                <w:color w:val="000000"/>
              </w:rPr>
            </w:pPr>
            <w:r w:rsidRPr="0019172A">
              <w:rPr>
                <w:color w:val="000000"/>
              </w:rPr>
              <w:t xml:space="preserve">    Jane Ginn</w:t>
            </w:r>
          </w:p>
          <w:p w14:paraId="20F207F7" w14:textId="77777777" w:rsidR="00282A3B" w:rsidRPr="0019172A" w:rsidRDefault="00282A3B" w:rsidP="00282A3B">
            <w:pPr>
              <w:rPr>
                <w:color w:val="000000"/>
              </w:rPr>
            </w:pPr>
            <w:r w:rsidRPr="0019172A">
              <w:rPr>
                <w:color w:val="000000"/>
              </w:rPr>
              <w:t xml:space="preserve">    Ben Othman</w:t>
            </w:r>
          </w:p>
          <w:p w14:paraId="00284DC0" w14:textId="77777777" w:rsidR="00282A3B" w:rsidRPr="0019172A" w:rsidRDefault="00282A3B" w:rsidP="00282A3B">
            <w:pPr>
              <w:rPr>
                <w:b/>
                <w:color w:val="000000"/>
              </w:rPr>
            </w:pPr>
            <w:r w:rsidRPr="0019172A">
              <w:rPr>
                <w:b/>
                <w:color w:val="000000"/>
              </w:rPr>
              <w:t>DHS Office of Cybersecurity and Communications (CS&amp;C)</w:t>
            </w:r>
          </w:p>
          <w:p w14:paraId="253B6903" w14:textId="77777777" w:rsidR="00282A3B" w:rsidRPr="0019172A" w:rsidRDefault="00282A3B" w:rsidP="00282A3B">
            <w:pPr>
              <w:rPr>
                <w:color w:val="000000"/>
              </w:rPr>
            </w:pPr>
            <w:r w:rsidRPr="0019172A">
              <w:rPr>
                <w:b/>
                <w:color w:val="000000"/>
              </w:rPr>
              <w:t xml:space="preserve">    </w:t>
            </w:r>
            <w:r w:rsidRPr="0019172A">
              <w:rPr>
                <w:color w:val="000000"/>
              </w:rPr>
              <w:t>Richard Struse</w:t>
            </w:r>
          </w:p>
          <w:p w14:paraId="73385CA6" w14:textId="77777777" w:rsidR="00282A3B" w:rsidRPr="0019172A" w:rsidRDefault="00282A3B" w:rsidP="00282A3B">
            <w:pPr>
              <w:rPr>
                <w:color w:val="000000"/>
              </w:rPr>
            </w:pPr>
            <w:r w:rsidRPr="0019172A">
              <w:rPr>
                <w:color w:val="000000"/>
              </w:rPr>
              <w:t xml:space="preserve">    Marlon Taylor</w:t>
            </w:r>
          </w:p>
          <w:p w14:paraId="54473C3F" w14:textId="77777777" w:rsidR="00282A3B" w:rsidRPr="0019172A" w:rsidRDefault="00282A3B" w:rsidP="00282A3B">
            <w:pPr>
              <w:rPr>
                <w:b/>
                <w:color w:val="000000"/>
              </w:rPr>
            </w:pPr>
            <w:r w:rsidRPr="0019172A">
              <w:rPr>
                <w:b/>
                <w:color w:val="000000"/>
              </w:rPr>
              <w:t>EclecticIQ</w:t>
            </w:r>
          </w:p>
          <w:p w14:paraId="4BDF251D" w14:textId="77777777" w:rsidR="00282A3B" w:rsidRPr="0019172A" w:rsidRDefault="00282A3B" w:rsidP="00282A3B">
            <w:pPr>
              <w:rPr>
                <w:color w:val="000000"/>
              </w:rPr>
            </w:pPr>
            <w:r w:rsidRPr="0019172A">
              <w:rPr>
                <w:color w:val="000000"/>
              </w:rPr>
              <w:t xml:space="preserve">    Marko Dragoljevic</w:t>
            </w:r>
          </w:p>
          <w:p w14:paraId="4A9F9669" w14:textId="77777777" w:rsidR="00282A3B" w:rsidRPr="0019172A" w:rsidRDefault="00282A3B" w:rsidP="00282A3B">
            <w:pPr>
              <w:rPr>
                <w:color w:val="000000"/>
              </w:rPr>
            </w:pPr>
            <w:r w:rsidRPr="0019172A">
              <w:rPr>
                <w:color w:val="000000"/>
              </w:rPr>
              <w:t xml:space="preserve">    Joep Gommers</w:t>
            </w:r>
          </w:p>
          <w:p w14:paraId="675A21EB" w14:textId="77777777" w:rsidR="00282A3B" w:rsidRPr="0019172A" w:rsidRDefault="00282A3B" w:rsidP="00282A3B">
            <w:pPr>
              <w:rPr>
                <w:color w:val="000000"/>
              </w:rPr>
            </w:pPr>
            <w:r w:rsidRPr="0019172A">
              <w:rPr>
                <w:color w:val="000000"/>
              </w:rPr>
              <w:t xml:space="preserve">    Sergey Polzunov</w:t>
            </w:r>
          </w:p>
          <w:p w14:paraId="07D4242B" w14:textId="77777777" w:rsidR="00282A3B" w:rsidRPr="0019172A" w:rsidRDefault="00282A3B" w:rsidP="00282A3B">
            <w:pPr>
              <w:rPr>
                <w:color w:val="000000"/>
              </w:rPr>
            </w:pPr>
            <w:r w:rsidRPr="0019172A">
              <w:rPr>
                <w:color w:val="000000"/>
              </w:rPr>
              <w:t xml:space="preserve">    Rutger Prins</w:t>
            </w:r>
          </w:p>
          <w:p w14:paraId="707C3965" w14:textId="77777777" w:rsidR="00282A3B" w:rsidRPr="0019172A" w:rsidRDefault="00282A3B" w:rsidP="00282A3B">
            <w:pPr>
              <w:rPr>
                <w:color w:val="000000"/>
              </w:rPr>
            </w:pPr>
            <w:r w:rsidRPr="0019172A">
              <w:rPr>
                <w:color w:val="000000"/>
              </w:rPr>
              <w:t xml:space="preserve">    Andrei Sîrghi</w:t>
            </w:r>
          </w:p>
          <w:p w14:paraId="68B2C53C" w14:textId="77777777" w:rsidR="00282A3B" w:rsidRPr="0019172A" w:rsidRDefault="00282A3B" w:rsidP="00282A3B">
            <w:pPr>
              <w:rPr>
                <w:color w:val="000000"/>
              </w:rPr>
            </w:pPr>
            <w:r w:rsidRPr="0019172A">
              <w:rPr>
                <w:color w:val="000000"/>
              </w:rPr>
              <w:t xml:space="preserve">    Raymon van der Velde</w:t>
            </w:r>
          </w:p>
          <w:p w14:paraId="2D457E37" w14:textId="77777777" w:rsidR="00282A3B" w:rsidRPr="0019172A" w:rsidRDefault="00282A3B" w:rsidP="00282A3B">
            <w:pPr>
              <w:rPr>
                <w:b/>
                <w:color w:val="000000"/>
              </w:rPr>
            </w:pPr>
            <w:r w:rsidRPr="0019172A">
              <w:rPr>
                <w:b/>
                <w:color w:val="000000"/>
              </w:rPr>
              <w:lastRenderedPageBreak/>
              <w:t>eSentire, Inc.</w:t>
            </w:r>
          </w:p>
          <w:p w14:paraId="5E07E1A4" w14:textId="77777777" w:rsidR="00282A3B" w:rsidRPr="0019172A" w:rsidRDefault="00282A3B" w:rsidP="00282A3B">
            <w:pPr>
              <w:rPr>
                <w:color w:val="000000"/>
              </w:rPr>
            </w:pPr>
            <w:r w:rsidRPr="0019172A">
              <w:rPr>
                <w:color w:val="000000"/>
              </w:rPr>
              <w:t xml:space="preserve">    Jacob Gajek</w:t>
            </w:r>
          </w:p>
          <w:p w14:paraId="6F682C5D" w14:textId="77777777" w:rsidR="00282A3B" w:rsidRPr="0019172A" w:rsidRDefault="00282A3B" w:rsidP="00282A3B">
            <w:pPr>
              <w:rPr>
                <w:b/>
                <w:color w:val="000000"/>
              </w:rPr>
            </w:pPr>
            <w:r w:rsidRPr="0019172A">
              <w:rPr>
                <w:b/>
                <w:color w:val="000000"/>
              </w:rPr>
              <w:t>FireEye, Inc.</w:t>
            </w:r>
          </w:p>
          <w:p w14:paraId="0A7AD92F" w14:textId="77777777" w:rsidR="00282A3B" w:rsidRPr="0019172A" w:rsidRDefault="00282A3B" w:rsidP="00282A3B">
            <w:pPr>
              <w:rPr>
                <w:color w:val="000000"/>
              </w:rPr>
            </w:pPr>
            <w:r w:rsidRPr="0019172A">
              <w:rPr>
                <w:color w:val="000000"/>
              </w:rPr>
              <w:t xml:space="preserve">    Phillip Boles</w:t>
            </w:r>
          </w:p>
          <w:p w14:paraId="25EA9B0B" w14:textId="77777777" w:rsidR="00282A3B" w:rsidRPr="0019172A" w:rsidRDefault="00282A3B" w:rsidP="00282A3B">
            <w:pPr>
              <w:rPr>
                <w:color w:val="000000"/>
              </w:rPr>
            </w:pPr>
            <w:r w:rsidRPr="0019172A">
              <w:rPr>
                <w:color w:val="000000"/>
              </w:rPr>
              <w:t xml:space="preserve">    Pavan Gorakav</w:t>
            </w:r>
          </w:p>
          <w:p w14:paraId="344ACCF7" w14:textId="77777777" w:rsidR="00282A3B" w:rsidRPr="0019172A" w:rsidRDefault="00282A3B" w:rsidP="00282A3B">
            <w:pPr>
              <w:rPr>
                <w:color w:val="000000"/>
              </w:rPr>
            </w:pPr>
            <w:r w:rsidRPr="0019172A">
              <w:rPr>
                <w:color w:val="000000"/>
              </w:rPr>
              <w:t xml:space="preserve">    Anuj Kumar</w:t>
            </w:r>
          </w:p>
          <w:p w14:paraId="34A5DCA6" w14:textId="77777777" w:rsidR="00282A3B" w:rsidRPr="0019172A" w:rsidRDefault="00282A3B" w:rsidP="00282A3B">
            <w:pPr>
              <w:rPr>
                <w:color w:val="000000"/>
              </w:rPr>
            </w:pPr>
            <w:r w:rsidRPr="0019172A">
              <w:rPr>
                <w:color w:val="000000"/>
              </w:rPr>
              <w:t xml:space="preserve">    Shyamal Pandya</w:t>
            </w:r>
          </w:p>
          <w:p w14:paraId="5A0E99A1" w14:textId="77777777" w:rsidR="00282A3B" w:rsidRPr="0019172A" w:rsidRDefault="00282A3B" w:rsidP="00282A3B">
            <w:pPr>
              <w:rPr>
                <w:color w:val="000000"/>
              </w:rPr>
            </w:pPr>
            <w:r w:rsidRPr="0019172A">
              <w:rPr>
                <w:color w:val="000000"/>
              </w:rPr>
              <w:t xml:space="preserve">    Paul Patrick</w:t>
            </w:r>
          </w:p>
          <w:p w14:paraId="7D28A0B5" w14:textId="77777777" w:rsidR="00282A3B" w:rsidRPr="0019172A" w:rsidRDefault="00282A3B" w:rsidP="00282A3B">
            <w:pPr>
              <w:rPr>
                <w:color w:val="000000"/>
              </w:rPr>
            </w:pPr>
            <w:r w:rsidRPr="0019172A">
              <w:rPr>
                <w:color w:val="000000"/>
              </w:rPr>
              <w:t xml:space="preserve">    Scott Shreve</w:t>
            </w:r>
          </w:p>
          <w:p w14:paraId="1AAA3D30" w14:textId="77777777" w:rsidR="00282A3B" w:rsidRPr="0019172A" w:rsidRDefault="00282A3B" w:rsidP="00282A3B">
            <w:pPr>
              <w:rPr>
                <w:b/>
                <w:color w:val="000000"/>
              </w:rPr>
            </w:pPr>
            <w:r w:rsidRPr="0019172A">
              <w:rPr>
                <w:b/>
                <w:color w:val="000000"/>
              </w:rPr>
              <w:t>Fox-IT</w:t>
            </w:r>
          </w:p>
          <w:p w14:paraId="0FFA109D" w14:textId="77777777" w:rsidR="00282A3B" w:rsidRPr="0019172A" w:rsidRDefault="00282A3B" w:rsidP="00282A3B">
            <w:pPr>
              <w:rPr>
                <w:color w:val="000000"/>
              </w:rPr>
            </w:pPr>
            <w:r w:rsidRPr="0019172A">
              <w:rPr>
                <w:color w:val="000000"/>
              </w:rPr>
              <w:t xml:space="preserve">    Sarah Brown</w:t>
            </w:r>
          </w:p>
          <w:p w14:paraId="075C1707" w14:textId="77777777" w:rsidR="00282A3B" w:rsidRPr="0019172A" w:rsidRDefault="00282A3B" w:rsidP="00282A3B">
            <w:pPr>
              <w:rPr>
                <w:b/>
                <w:color w:val="000000"/>
              </w:rPr>
            </w:pPr>
            <w:r w:rsidRPr="0019172A">
              <w:rPr>
                <w:b/>
                <w:color w:val="000000"/>
              </w:rPr>
              <w:t>Georgetown University</w:t>
            </w:r>
          </w:p>
          <w:p w14:paraId="72EC1FA9" w14:textId="77777777" w:rsidR="00282A3B" w:rsidRPr="0019172A" w:rsidRDefault="00282A3B" w:rsidP="00282A3B">
            <w:pPr>
              <w:rPr>
                <w:color w:val="000000"/>
              </w:rPr>
            </w:pPr>
            <w:r w:rsidRPr="0019172A">
              <w:rPr>
                <w:color w:val="000000"/>
              </w:rPr>
              <w:t xml:space="preserve">    Eric Burger</w:t>
            </w:r>
          </w:p>
          <w:p w14:paraId="67879878" w14:textId="77777777" w:rsidR="00282A3B" w:rsidRPr="0019172A" w:rsidRDefault="00282A3B" w:rsidP="00282A3B">
            <w:pPr>
              <w:rPr>
                <w:b/>
                <w:color w:val="000000"/>
              </w:rPr>
            </w:pPr>
            <w:r w:rsidRPr="0019172A">
              <w:rPr>
                <w:b/>
                <w:color w:val="000000"/>
              </w:rPr>
              <w:t>Hewlett Packard Enterprise (HPE)</w:t>
            </w:r>
          </w:p>
          <w:p w14:paraId="57F11A05" w14:textId="77777777" w:rsidR="00282A3B" w:rsidRPr="0019172A" w:rsidRDefault="00282A3B" w:rsidP="00282A3B">
            <w:pPr>
              <w:rPr>
                <w:color w:val="000000"/>
              </w:rPr>
            </w:pPr>
            <w:r w:rsidRPr="0019172A">
              <w:rPr>
                <w:color w:val="000000"/>
              </w:rPr>
              <w:t xml:space="preserve">    Tomas Sander</w:t>
            </w:r>
          </w:p>
          <w:p w14:paraId="57801745" w14:textId="77777777" w:rsidR="00282A3B" w:rsidRPr="0019172A" w:rsidRDefault="00282A3B" w:rsidP="00282A3B">
            <w:pPr>
              <w:rPr>
                <w:b/>
                <w:color w:val="000000"/>
              </w:rPr>
            </w:pPr>
            <w:r w:rsidRPr="0019172A">
              <w:rPr>
                <w:b/>
                <w:color w:val="000000"/>
              </w:rPr>
              <w:t>IBM</w:t>
            </w:r>
          </w:p>
          <w:p w14:paraId="680989A8" w14:textId="77777777" w:rsidR="00282A3B" w:rsidRPr="0019172A" w:rsidRDefault="00282A3B" w:rsidP="00282A3B">
            <w:pPr>
              <w:rPr>
                <w:color w:val="000000"/>
              </w:rPr>
            </w:pPr>
            <w:r w:rsidRPr="0019172A">
              <w:rPr>
                <w:color w:val="000000"/>
              </w:rPr>
              <w:t xml:space="preserve">    Peter Allor</w:t>
            </w:r>
          </w:p>
          <w:p w14:paraId="50F2D8D5" w14:textId="77777777" w:rsidR="00282A3B" w:rsidRPr="0019172A" w:rsidRDefault="00282A3B" w:rsidP="00282A3B">
            <w:pPr>
              <w:rPr>
                <w:color w:val="000000"/>
              </w:rPr>
            </w:pPr>
            <w:r w:rsidRPr="0019172A">
              <w:rPr>
                <w:color w:val="000000"/>
              </w:rPr>
              <w:t xml:space="preserve">    Eldan Ben-Haim</w:t>
            </w:r>
          </w:p>
          <w:p w14:paraId="0F754550" w14:textId="77777777" w:rsidR="00282A3B" w:rsidRPr="0019172A" w:rsidRDefault="00282A3B" w:rsidP="00282A3B">
            <w:pPr>
              <w:rPr>
                <w:color w:val="000000"/>
              </w:rPr>
            </w:pPr>
            <w:r w:rsidRPr="0019172A">
              <w:rPr>
                <w:color w:val="000000"/>
              </w:rPr>
              <w:t xml:space="preserve">    Sandra Hernandez</w:t>
            </w:r>
          </w:p>
          <w:p w14:paraId="20F0D10D" w14:textId="77777777" w:rsidR="00282A3B" w:rsidRPr="0019172A" w:rsidRDefault="00282A3B" w:rsidP="00282A3B">
            <w:pPr>
              <w:rPr>
                <w:color w:val="000000"/>
              </w:rPr>
            </w:pPr>
            <w:r w:rsidRPr="0019172A">
              <w:rPr>
                <w:color w:val="000000"/>
              </w:rPr>
              <w:t xml:space="preserve">    Jason Keirstead</w:t>
            </w:r>
          </w:p>
          <w:p w14:paraId="5190A209" w14:textId="77777777" w:rsidR="00282A3B" w:rsidRPr="0019172A" w:rsidRDefault="00282A3B" w:rsidP="00282A3B">
            <w:pPr>
              <w:rPr>
                <w:color w:val="000000"/>
              </w:rPr>
            </w:pPr>
            <w:r w:rsidRPr="0019172A">
              <w:rPr>
                <w:color w:val="000000"/>
              </w:rPr>
              <w:t xml:space="preserve">    John Morris</w:t>
            </w:r>
          </w:p>
          <w:p w14:paraId="34A50398" w14:textId="77777777" w:rsidR="00282A3B" w:rsidRPr="0019172A" w:rsidRDefault="00282A3B" w:rsidP="00282A3B">
            <w:pPr>
              <w:rPr>
                <w:color w:val="000000"/>
              </w:rPr>
            </w:pPr>
            <w:r w:rsidRPr="0019172A">
              <w:rPr>
                <w:color w:val="000000"/>
              </w:rPr>
              <w:t xml:space="preserve">    Laura Rusu</w:t>
            </w:r>
          </w:p>
          <w:p w14:paraId="3987AD45" w14:textId="77777777" w:rsidR="00282A3B" w:rsidRPr="0019172A" w:rsidRDefault="00282A3B" w:rsidP="00282A3B">
            <w:pPr>
              <w:rPr>
                <w:color w:val="000000"/>
              </w:rPr>
            </w:pPr>
            <w:r w:rsidRPr="0019172A">
              <w:rPr>
                <w:color w:val="000000"/>
              </w:rPr>
              <w:t xml:space="preserve">    Ron Williams</w:t>
            </w:r>
          </w:p>
          <w:p w14:paraId="250EFBBF" w14:textId="77777777" w:rsidR="00282A3B" w:rsidRPr="0019172A" w:rsidRDefault="00282A3B" w:rsidP="00282A3B">
            <w:pPr>
              <w:rPr>
                <w:b/>
                <w:color w:val="000000"/>
              </w:rPr>
            </w:pPr>
            <w:r w:rsidRPr="0019172A">
              <w:rPr>
                <w:b/>
                <w:color w:val="000000"/>
              </w:rPr>
              <w:t>IID</w:t>
            </w:r>
          </w:p>
          <w:p w14:paraId="4ADC9365" w14:textId="77777777" w:rsidR="00282A3B" w:rsidRPr="0019172A" w:rsidRDefault="00282A3B" w:rsidP="00282A3B">
            <w:pPr>
              <w:rPr>
                <w:color w:val="000000"/>
              </w:rPr>
            </w:pPr>
            <w:r w:rsidRPr="0019172A">
              <w:rPr>
                <w:color w:val="000000"/>
              </w:rPr>
              <w:t xml:space="preserve">    Chris Richardson</w:t>
            </w:r>
          </w:p>
          <w:p w14:paraId="0B0F6EB3" w14:textId="77777777" w:rsidR="00282A3B" w:rsidRPr="0019172A" w:rsidRDefault="00282A3B" w:rsidP="00282A3B">
            <w:pPr>
              <w:rPr>
                <w:b/>
                <w:color w:val="000000"/>
              </w:rPr>
            </w:pPr>
            <w:r w:rsidRPr="0019172A">
              <w:rPr>
                <w:b/>
                <w:color w:val="000000"/>
              </w:rPr>
              <w:t>Integrated Networking Technologies, Inc.</w:t>
            </w:r>
          </w:p>
          <w:p w14:paraId="6A1676CE" w14:textId="77777777" w:rsidR="00282A3B" w:rsidRPr="0019172A" w:rsidRDefault="00282A3B" w:rsidP="00282A3B">
            <w:pPr>
              <w:rPr>
                <w:color w:val="000000"/>
              </w:rPr>
            </w:pPr>
            <w:r w:rsidRPr="0019172A">
              <w:rPr>
                <w:b/>
                <w:color w:val="000000"/>
              </w:rPr>
              <w:t xml:space="preserve">    </w:t>
            </w:r>
            <w:r w:rsidRPr="0019172A">
              <w:rPr>
                <w:color w:val="000000"/>
              </w:rPr>
              <w:t>Patrick Maroney</w:t>
            </w:r>
          </w:p>
          <w:p w14:paraId="7AD8BC5C" w14:textId="77777777" w:rsidR="00282A3B" w:rsidRPr="0019172A" w:rsidRDefault="00282A3B" w:rsidP="00282A3B">
            <w:pPr>
              <w:rPr>
                <w:b/>
                <w:color w:val="000000"/>
              </w:rPr>
            </w:pPr>
            <w:r w:rsidRPr="0019172A">
              <w:rPr>
                <w:b/>
                <w:color w:val="000000"/>
              </w:rPr>
              <w:t>Johns Hopkins University Applied Physics Laboratory</w:t>
            </w:r>
          </w:p>
          <w:p w14:paraId="67BF1B77" w14:textId="77777777" w:rsidR="00282A3B" w:rsidRPr="0019172A" w:rsidRDefault="00282A3B" w:rsidP="00282A3B">
            <w:pPr>
              <w:rPr>
                <w:color w:val="000000"/>
              </w:rPr>
            </w:pPr>
            <w:r w:rsidRPr="0019172A">
              <w:rPr>
                <w:color w:val="000000"/>
              </w:rPr>
              <w:t xml:space="preserve">    Karin Marr</w:t>
            </w:r>
          </w:p>
          <w:p w14:paraId="298DA2C9" w14:textId="77777777" w:rsidR="00282A3B" w:rsidRPr="0019172A" w:rsidRDefault="00282A3B" w:rsidP="00282A3B">
            <w:pPr>
              <w:rPr>
                <w:color w:val="000000"/>
              </w:rPr>
            </w:pPr>
            <w:r w:rsidRPr="0019172A">
              <w:rPr>
                <w:color w:val="000000"/>
              </w:rPr>
              <w:t xml:space="preserve">    Julie Modlin</w:t>
            </w:r>
          </w:p>
          <w:p w14:paraId="39AACAD8" w14:textId="77777777" w:rsidR="00282A3B" w:rsidRPr="0019172A" w:rsidRDefault="00282A3B" w:rsidP="00282A3B">
            <w:pPr>
              <w:rPr>
                <w:color w:val="000000"/>
              </w:rPr>
            </w:pPr>
            <w:r w:rsidRPr="0019172A">
              <w:rPr>
                <w:color w:val="000000"/>
              </w:rPr>
              <w:t xml:space="preserve">    Mark Moss</w:t>
            </w:r>
          </w:p>
          <w:p w14:paraId="6834816E" w14:textId="77777777" w:rsidR="00282A3B" w:rsidRPr="0019172A" w:rsidRDefault="00282A3B" w:rsidP="00282A3B">
            <w:pPr>
              <w:rPr>
                <w:color w:val="000000"/>
              </w:rPr>
            </w:pPr>
            <w:r w:rsidRPr="0019172A">
              <w:rPr>
                <w:color w:val="000000"/>
              </w:rPr>
              <w:t xml:space="preserve">    Pamela Smith</w:t>
            </w:r>
          </w:p>
          <w:p w14:paraId="4156454F" w14:textId="77777777" w:rsidR="00282A3B" w:rsidRPr="0019172A" w:rsidRDefault="00282A3B" w:rsidP="00282A3B">
            <w:pPr>
              <w:rPr>
                <w:b/>
                <w:color w:val="000000"/>
              </w:rPr>
            </w:pPr>
            <w:r w:rsidRPr="0019172A">
              <w:rPr>
                <w:b/>
                <w:color w:val="000000"/>
              </w:rPr>
              <w:t>Kaiser Permanente</w:t>
            </w:r>
          </w:p>
          <w:p w14:paraId="25ADB434" w14:textId="77777777" w:rsidR="00282A3B" w:rsidRPr="0019172A" w:rsidRDefault="00282A3B" w:rsidP="00282A3B">
            <w:pPr>
              <w:rPr>
                <w:color w:val="000000"/>
              </w:rPr>
            </w:pPr>
            <w:r w:rsidRPr="0019172A">
              <w:rPr>
                <w:color w:val="000000"/>
              </w:rPr>
              <w:t xml:space="preserve">    Russell Culpepper</w:t>
            </w:r>
          </w:p>
          <w:p w14:paraId="13E6F3D4" w14:textId="77777777" w:rsidR="00282A3B" w:rsidRPr="0019172A" w:rsidRDefault="00282A3B" w:rsidP="00282A3B">
            <w:pPr>
              <w:rPr>
                <w:color w:val="000000"/>
              </w:rPr>
            </w:pPr>
            <w:r w:rsidRPr="0019172A">
              <w:rPr>
                <w:color w:val="000000"/>
              </w:rPr>
              <w:t xml:space="preserve">    Beth Pumo</w:t>
            </w:r>
          </w:p>
          <w:p w14:paraId="1E24C3B1" w14:textId="77777777" w:rsidR="00282A3B" w:rsidRPr="0019172A" w:rsidRDefault="00282A3B" w:rsidP="00282A3B">
            <w:pPr>
              <w:rPr>
                <w:b/>
                <w:color w:val="000000"/>
              </w:rPr>
            </w:pPr>
            <w:r w:rsidRPr="0019172A">
              <w:rPr>
                <w:b/>
                <w:color w:val="000000"/>
              </w:rPr>
              <w:t>Lumeta Corporation</w:t>
            </w:r>
          </w:p>
          <w:p w14:paraId="03740F35" w14:textId="77777777" w:rsidR="00282A3B" w:rsidRPr="0019172A" w:rsidRDefault="00282A3B" w:rsidP="00282A3B">
            <w:pPr>
              <w:rPr>
                <w:color w:val="000000"/>
              </w:rPr>
            </w:pPr>
            <w:r w:rsidRPr="0019172A">
              <w:rPr>
                <w:color w:val="000000"/>
              </w:rPr>
              <w:t xml:space="preserve">    Brandon Hoffman</w:t>
            </w:r>
          </w:p>
          <w:p w14:paraId="167816AF" w14:textId="77777777" w:rsidR="00282A3B" w:rsidRPr="0019172A" w:rsidRDefault="00282A3B" w:rsidP="00282A3B">
            <w:pPr>
              <w:rPr>
                <w:b/>
                <w:color w:val="000000"/>
              </w:rPr>
            </w:pPr>
            <w:r w:rsidRPr="0019172A">
              <w:rPr>
                <w:b/>
                <w:color w:val="000000"/>
              </w:rPr>
              <w:t>MTG Management Consultants, LLC.</w:t>
            </w:r>
          </w:p>
          <w:p w14:paraId="180AF46B" w14:textId="77777777" w:rsidR="00282A3B" w:rsidRPr="0019172A" w:rsidRDefault="00282A3B" w:rsidP="00282A3B">
            <w:pPr>
              <w:rPr>
                <w:color w:val="000000"/>
              </w:rPr>
            </w:pPr>
            <w:r w:rsidRPr="0019172A">
              <w:rPr>
                <w:color w:val="000000"/>
              </w:rPr>
              <w:t xml:space="preserve">    James Cabral</w:t>
            </w:r>
          </w:p>
          <w:p w14:paraId="774F733A" w14:textId="77777777" w:rsidR="00282A3B" w:rsidRPr="0019172A" w:rsidRDefault="00282A3B" w:rsidP="00282A3B">
            <w:pPr>
              <w:rPr>
                <w:b/>
                <w:color w:val="000000"/>
              </w:rPr>
            </w:pPr>
            <w:r w:rsidRPr="0019172A">
              <w:rPr>
                <w:b/>
                <w:color w:val="000000"/>
              </w:rPr>
              <w:t>National Security Agency</w:t>
            </w:r>
          </w:p>
          <w:p w14:paraId="3E04676A" w14:textId="77777777" w:rsidR="00282A3B" w:rsidRPr="0019172A" w:rsidRDefault="00282A3B" w:rsidP="00282A3B">
            <w:pPr>
              <w:rPr>
                <w:color w:val="000000"/>
              </w:rPr>
            </w:pPr>
            <w:r w:rsidRPr="0019172A">
              <w:rPr>
                <w:color w:val="000000"/>
              </w:rPr>
              <w:t xml:space="preserve">    Mike Boyle</w:t>
            </w:r>
          </w:p>
          <w:p w14:paraId="4A002459" w14:textId="77777777" w:rsidR="00282A3B" w:rsidRPr="0019172A" w:rsidRDefault="00282A3B" w:rsidP="00282A3B">
            <w:pPr>
              <w:rPr>
                <w:color w:val="000000"/>
              </w:rPr>
            </w:pPr>
            <w:r w:rsidRPr="0019172A">
              <w:rPr>
                <w:color w:val="000000"/>
              </w:rPr>
              <w:t xml:space="preserve">    Jessica Fitzgerald-McKay</w:t>
            </w:r>
          </w:p>
          <w:p w14:paraId="027F582E" w14:textId="77777777" w:rsidR="00282A3B" w:rsidRPr="0019172A" w:rsidRDefault="00282A3B" w:rsidP="00282A3B">
            <w:pPr>
              <w:rPr>
                <w:b/>
                <w:color w:val="000000"/>
              </w:rPr>
            </w:pPr>
            <w:r w:rsidRPr="0019172A">
              <w:rPr>
                <w:b/>
                <w:color w:val="000000"/>
              </w:rPr>
              <w:t>New Context Services, Inc.</w:t>
            </w:r>
          </w:p>
          <w:p w14:paraId="6A669B20" w14:textId="77777777" w:rsidR="00282A3B" w:rsidRPr="0019172A" w:rsidRDefault="00282A3B" w:rsidP="00282A3B">
            <w:pPr>
              <w:rPr>
                <w:color w:val="000000"/>
              </w:rPr>
            </w:pPr>
            <w:r w:rsidRPr="0019172A">
              <w:rPr>
                <w:color w:val="000000"/>
              </w:rPr>
              <w:lastRenderedPageBreak/>
              <w:t xml:space="preserve">    John-Mark Gurney</w:t>
            </w:r>
          </w:p>
          <w:p w14:paraId="7D5A003A" w14:textId="77777777" w:rsidR="00282A3B" w:rsidRPr="0019172A" w:rsidRDefault="00282A3B" w:rsidP="00282A3B">
            <w:pPr>
              <w:rPr>
                <w:color w:val="000000"/>
              </w:rPr>
            </w:pPr>
            <w:r w:rsidRPr="0019172A">
              <w:rPr>
                <w:color w:val="000000"/>
              </w:rPr>
              <w:t xml:space="preserve">    Christian Hunt</w:t>
            </w:r>
          </w:p>
          <w:p w14:paraId="00C7AD9B" w14:textId="77777777" w:rsidR="00282A3B" w:rsidRPr="0019172A" w:rsidRDefault="00282A3B" w:rsidP="00282A3B">
            <w:pPr>
              <w:rPr>
                <w:color w:val="000000"/>
              </w:rPr>
            </w:pPr>
            <w:r w:rsidRPr="0019172A">
              <w:rPr>
                <w:color w:val="000000"/>
              </w:rPr>
              <w:t xml:space="preserve">    James Moler</w:t>
            </w:r>
          </w:p>
          <w:p w14:paraId="075BC298" w14:textId="77777777" w:rsidR="00282A3B" w:rsidRPr="0019172A" w:rsidRDefault="00282A3B" w:rsidP="00282A3B">
            <w:pPr>
              <w:rPr>
                <w:color w:val="000000"/>
              </w:rPr>
            </w:pPr>
            <w:r w:rsidRPr="0019172A">
              <w:rPr>
                <w:color w:val="000000"/>
              </w:rPr>
              <w:t xml:space="preserve">    Daniel Riedel</w:t>
            </w:r>
          </w:p>
          <w:p w14:paraId="6644E5EF" w14:textId="77777777" w:rsidR="00282A3B" w:rsidRPr="0019172A" w:rsidRDefault="00282A3B" w:rsidP="00282A3B">
            <w:pPr>
              <w:rPr>
                <w:color w:val="000000"/>
              </w:rPr>
            </w:pPr>
            <w:r w:rsidRPr="0019172A">
              <w:rPr>
                <w:color w:val="000000"/>
              </w:rPr>
              <w:t xml:space="preserve">    Andrew Storms</w:t>
            </w:r>
          </w:p>
          <w:p w14:paraId="7C35E750" w14:textId="77777777" w:rsidR="00282A3B" w:rsidRPr="0019172A" w:rsidRDefault="00282A3B" w:rsidP="00282A3B">
            <w:pPr>
              <w:rPr>
                <w:b/>
                <w:color w:val="000000"/>
              </w:rPr>
            </w:pPr>
            <w:r w:rsidRPr="0019172A">
              <w:rPr>
                <w:b/>
                <w:color w:val="000000"/>
              </w:rPr>
              <w:t>OASIS</w:t>
            </w:r>
          </w:p>
          <w:p w14:paraId="3AF7D65C" w14:textId="77777777" w:rsidR="00282A3B" w:rsidRPr="0019172A" w:rsidRDefault="00282A3B" w:rsidP="00282A3B">
            <w:pPr>
              <w:rPr>
                <w:color w:val="000000"/>
              </w:rPr>
            </w:pPr>
            <w:r w:rsidRPr="0019172A">
              <w:rPr>
                <w:color w:val="000000"/>
              </w:rPr>
              <w:t xml:space="preserve">    James Bryce Clark</w:t>
            </w:r>
          </w:p>
          <w:p w14:paraId="50E74948" w14:textId="77777777" w:rsidR="00282A3B" w:rsidRPr="0019172A" w:rsidRDefault="00282A3B" w:rsidP="00282A3B">
            <w:pPr>
              <w:rPr>
                <w:color w:val="000000"/>
              </w:rPr>
            </w:pPr>
            <w:r w:rsidRPr="0019172A">
              <w:rPr>
                <w:color w:val="000000"/>
              </w:rPr>
              <w:t xml:space="preserve">    Robin Cover</w:t>
            </w:r>
          </w:p>
          <w:p w14:paraId="53F34265" w14:textId="77777777" w:rsidR="00282A3B" w:rsidRPr="0019172A" w:rsidRDefault="00282A3B" w:rsidP="00282A3B">
            <w:pPr>
              <w:rPr>
                <w:color w:val="000000"/>
              </w:rPr>
            </w:pPr>
            <w:r w:rsidRPr="0019172A">
              <w:rPr>
                <w:color w:val="000000"/>
              </w:rPr>
              <w:t xml:space="preserve">    Chet Ensign</w:t>
            </w:r>
          </w:p>
          <w:p w14:paraId="36470478" w14:textId="77777777" w:rsidR="00282A3B" w:rsidRPr="0019172A" w:rsidRDefault="00282A3B" w:rsidP="00282A3B">
            <w:pPr>
              <w:rPr>
                <w:b/>
                <w:color w:val="000000"/>
              </w:rPr>
            </w:pPr>
            <w:r w:rsidRPr="0019172A">
              <w:rPr>
                <w:b/>
                <w:color w:val="000000"/>
              </w:rPr>
              <w:t>Open Identity Exchange</w:t>
            </w:r>
          </w:p>
          <w:p w14:paraId="5D833906" w14:textId="77777777" w:rsidR="00282A3B" w:rsidRPr="0019172A" w:rsidRDefault="00282A3B" w:rsidP="00282A3B">
            <w:pPr>
              <w:rPr>
                <w:color w:val="000000"/>
              </w:rPr>
            </w:pPr>
            <w:r w:rsidRPr="0019172A">
              <w:rPr>
                <w:color w:val="000000"/>
              </w:rPr>
              <w:t xml:space="preserve">    Don Thibeau</w:t>
            </w:r>
          </w:p>
          <w:p w14:paraId="0E2F7552" w14:textId="77777777" w:rsidR="00282A3B" w:rsidRPr="0019172A" w:rsidRDefault="00282A3B" w:rsidP="00282A3B">
            <w:pPr>
              <w:rPr>
                <w:b/>
                <w:color w:val="000000"/>
              </w:rPr>
            </w:pPr>
            <w:r w:rsidRPr="0019172A">
              <w:rPr>
                <w:b/>
                <w:color w:val="000000"/>
              </w:rPr>
              <w:t>PhishMe Inc.</w:t>
            </w:r>
          </w:p>
          <w:p w14:paraId="4DB491F8" w14:textId="77777777" w:rsidR="00282A3B" w:rsidRPr="0019172A" w:rsidRDefault="00282A3B" w:rsidP="00282A3B">
            <w:pPr>
              <w:rPr>
                <w:color w:val="000000"/>
              </w:rPr>
            </w:pPr>
            <w:r w:rsidRPr="0019172A">
              <w:rPr>
                <w:color w:val="000000"/>
              </w:rPr>
              <w:t xml:space="preserve">    Josh Larkins</w:t>
            </w:r>
          </w:p>
          <w:p w14:paraId="2350C65D" w14:textId="77777777" w:rsidR="00282A3B" w:rsidRPr="0019172A" w:rsidRDefault="00282A3B" w:rsidP="00282A3B">
            <w:pPr>
              <w:rPr>
                <w:b/>
                <w:color w:val="000000"/>
              </w:rPr>
            </w:pPr>
            <w:r w:rsidRPr="0019172A">
              <w:rPr>
                <w:b/>
                <w:color w:val="000000"/>
              </w:rPr>
              <w:t>Raytheon Company-SAS</w:t>
            </w:r>
          </w:p>
          <w:p w14:paraId="6CD6AD82" w14:textId="77777777" w:rsidR="00282A3B" w:rsidRPr="0019172A" w:rsidRDefault="00282A3B" w:rsidP="00282A3B">
            <w:pPr>
              <w:rPr>
                <w:color w:val="000000"/>
              </w:rPr>
            </w:pPr>
            <w:r w:rsidRPr="0019172A">
              <w:rPr>
                <w:color w:val="000000"/>
              </w:rPr>
              <w:t xml:space="preserve">    Daniel Wyschogrod</w:t>
            </w:r>
          </w:p>
          <w:p w14:paraId="02CB3843" w14:textId="77777777" w:rsidR="00282A3B" w:rsidRPr="0019172A" w:rsidRDefault="00282A3B" w:rsidP="00282A3B">
            <w:pPr>
              <w:rPr>
                <w:b/>
                <w:color w:val="000000"/>
              </w:rPr>
            </w:pPr>
            <w:r w:rsidRPr="0019172A">
              <w:rPr>
                <w:b/>
                <w:color w:val="000000"/>
              </w:rPr>
              <w:t>Retail Cyber Intelligence Sharing Center (R-CISC)</w:t>
            </w:r>
          </w:p>
          <w:p w14:paraId="493A0256" w14:textId="77777777" w:rsidR="00282A3B" w:rsidRPr="0019172A" w:rsidRDefault="00282A3B" w:rsidP="00282A3B">
            <w:pPr>
              <w:rPr>
                <w:color w:val="000000"/>
              </w:rPr>
            </w:pPr>
            <w:r w:rsidRPr="0019172A">
              <w:rPr>
                <w:color w:val="000000"/>
              </w:rPr>
              <w:t xml:space="preserve">    Brian Engle</w:t>
            </w:r>
          </w:p>
          <w:p w14:paraId="51786639" w14:textId="77777777" w:rsidR="00282A3B" w:rsidRPr="0019172A" w:rsidRDefault="00282A3B" w:rsidP="00282A3B">
            <w:pPr>
              <w:rPr>
                <w:b/>
                <w:color w:val="000000"/>
              </w:rPr>
            </w:pPr>
            <w:r w:rsidRPr="0019172A">
              <w:rPr>
                <w:b/>
                <w:color w:val="000000"/>
              </w:rPr>
              <w:t>Semper Fortis Solutions</w:t>
            </w:r>
          </w:p>
          <w:p w14:paraId="12F68668" w14:textId="77777777" w:rsidR="00282A3B" w:rsidRPr="0019172A" w:rsidRDefault="00282A3B" w:rsidP="00282A3B">
            <w:pPr>
              <w:rPr>
                <w:color w:val="000000"/>
              </w:rPr>
            </w:pPr>
            <w:r w:rsidRPr="0019172A">
              <w:rPr>
                <w:color w:val="000000"/>
              </w:rPr>
              <w:t xml:space="preserve">    Joseph Brand</w:t>
            </w:r>
          </w:p>
          <w:p w14:paraId="168EF443" w14:textId="77777777" w:rsidR="00282A3B" w:rsidRPr="0019172A" w:rsidRDefault="00282A3B" w:rsidP="00282A3B">
            <w:pPr>
              <w:rPr>
                <w:b/>
                <w:color w:val="000000"/>
              </w:rPr>
            </w:pPr>
            <w:r w:rsidRPr="0019172A">
              <w:rPr>
                <w:b/>
                <w:color w:val="000000"/>
              </w:rPr>
              <w:t>Splunk Inc.</w:t>
            </w:r>
          </w:p>
          <w:p w14:paraId="053D75D3" w14:textId="77777777" w:rsidR="00282A3B" w:rsidRPr="0019172A" w:rsidRDefault="00282A3B" w:rsidP="00282A3B">
            <w:pPr>
              <w:rPr>
                <w:color w:val="000000"/>
              </w:rPr>
            </w:pPr>
            <w:r w:rsidRPr="0019172A">
              <w:rPr>
                <w:color w:val="000000"/>
              </w:rPr>
              <w:t xml:space="preserve">    Cedric LeRoux</w:t>
            </w:r>
          </w:p>
          <w:p w14:paraId="21DDDE12" w14:textId="77777777" w:rsidR="00282A3B" w:rsidRPr="0019172A" w:rsidRDefault="00282A3B" w:rsidP="00282A3B">
            <w:pPr>
              <w:rPr>
                <w:color w:val="000000"/>
              </w:rPr>
            </w:pPr>
            <w:r w:rsidRPr="0019172A">
              <w:rPr>
                <w:color w:val="000000"/>
              </w:rPr>
              <w:t xml:space="preserve">    Brian Luger</w:t>
            </w:r>
          </w:p>
          <w:p w14:paraId="579D17C7" w14:textId="77777777" w:rsidR="00282A3B" w:rsidRPr="0019172A" w:rsidRDefault="00282A3B" w:rsidP="00282A3B">
            <w:pPr>
              <w:rPr>
                <w:color w:val="000000"/>
              </w:rPr>
            </w:pPr>
            <w:r w:rsidRPr="0019172A">
              <w:rPr>
                <w:color w:val="000000"/>
              </w:rPr>
              <w:t xml:space="preserve">    Kathy Wang</w:t>
            </w:r>
          </w:p>
          <w:p w14:paraId="40A612D2" w14:textId="77777777" w:rsidR="00282A3B" w:rsidRPr="0019172A" w:rsidRDefault="00282A3B" w:rsidP="00282A3B">
            <w:pPr>
              <w:rPr>
                <w:b/>
                <w:color w:val="000000"/>
              </w:rPr>
            </w:pPr>
            <w:r w:rsidRPr="0019172A">
              <w:rPr>
                <w:b/>
                <w:color w:val="000000"/>
              </w:rPr>
              <w:t>TELUS</w:t>
            </w:r>
          </w:p>
          <w:p w14:paraId="3E2CE0D9" w14:textId="77777777" w:rsidR="00282A3B" w:rsidRPr="0019172A" w:rsidRDefault="00282A3B" w:rsidP="00282A3B">
            <w:pPr>
              <w:rPr>
                <w:color w:val="000000"/>
              </w:rPr>
            </w:pPr>
            <w:r w:rsidRPr="0019172A">
              <w:rPr>
                <w:color w:val="000000"/>
              </w:rPr>
              <w:t xml:space="preserve">    Greg Reaume</w:t>
            </w:r>
          </w:p>
          <w:p w14:paraId="5ABAC783" w14:textId="77777777" w:rsidR="00282A3B" w:rsidRPr="0019172A" w:rsidRDefault="00282A3B" w:rsidP="00282A3B">
            <w:pPr>
              <w:rPr>
                <w:color w:val="000000"/>
              </w:rPr>
            </w:pPr>
            <w:r w:rsidRPr="0019172A">
              <w:rPr>
                <w:color w:val="000000"/>
              </w:rPr>
              <w:t xml:space="preserve">    Alan Steer</w:t>
            </w:r>
          </w:p>
          <w:p w14:paraId="4A84CEE5" w14:textId="77777777" w:rsidR="00282A3B" w:rsidRPr="0019172A" w:rsidRDefault="00282A3B" w:rsidP="00282A3B">
            <w:pPr>
              <w:rPr>
                <w:b/>
                <w:color w:val="000000"/>
              </w:rPr>
            </w:pPr>
            <w:r w:rsidRPr="0019172A">
              <w:rPr>
                <w:b/>
                <w:color w:val="000000"/>
              </w:rPr>
              <w:t>Threat Intelligence Pty Ltd</w:t>
            </w:r>
          </w:p>
          <w:p w14:paraId="64020D04" w14:textId="77777777" w:rsidR="00282A3B" w:rsidRPr="0019172A" w:rsidRDefault="00282A3B" w:rsidP="00282A3B">
            <w:pPr>
              <w:rPr>
                <w:color w:val="000000"/>
              </w:rPr>
            </w:pPr>
            <w:r w:rsidRPr="0019172A">
              <w:rPr>
                <w:color w:val="000000"/>
              </w:rPr>
              <w:t xml:space="preserve">    Tyron Miller</w:t>
            </w:r>
          </w:p>
          <w:p w14:paraId="3DBA4CE3" w14:textId="77777777" w:rsidR="00282A3B" w:rsidRPr="0019172A" w:rsidRDefault="00282A3B" w:rsidP="00282A3B">
            <w:pPr>
              <w:rPr>
                <w:color w:val="000000"/>
              </w:rPr>
            </w:pPr>
            <w:r w:rsidRPr="0019172A">
              <w:rPr>
                <w:color w:val="000000"/>
              </w:rPr>
              <w:t xml:space="preserve">    Andrew van der Stock</w:t>
            </w:r>
          </w:p>
          <w:p w14:paraId="2F2472AA" w14:textId="77777777" w:rsidR="00282A3B" w:rsidRPr="0019172A" w:rsidRDefault="00282A3B" w:rsidP="00282A3B">
            <w:pPr>
              <w:rPr>
                <w:b/>
                <w:color w:val="000000"/>
              </w:rPr>
            </w:pPr>
            <w:r w:rsidRPr="0019172A">
              <w:rPr>
                <w:b/>
                <w:color w:val="000000"/>
              </w:rPr>
              <w:t>ThreatConnect, Inc.</w:t>
            </w:r>
          </w:p>
          <w:p w14:paraId="244FA133" w14:textId="77777777" w:rsidR="00282A3B" w:rsidRPr="0019172A" w:rsidRDefault="00282A3B" w:rsidP="00282A3B">
            <w:pPr>
              <w:rPr>
                <w:color w:val="000000"/>
              </w:rPr>
            </w:pPr>
            <w:r w:rsidRPr="0019172A">
              <w:rPr>
                <w:color w:val="000000"/>
              </w:rPr>
              <w:t xml:space="preserve">    Wade Baker</w:t>
            </w:r>
          </w:p>
          <w:p w14:paraId="1DE7F945" w14:textId="77777777" w:rsidR="00282A3B" w:rsidRPr="0019172A" w:rsidRDefault="00282A3B" w:rsidP="00282A3B">
            <w:pPr>
              <w:rPr>
                <w:color w:val="000000"/>
              </w:rPr>
            </w:pPr>
            <w:r w:rsidRPr="0019172A">
              <w:rPr>
                <w:color w:val="000000"/>
              </w:rPr>
              <w:t xml:space="preserve">    Cole Iliff</w:t>
            </w:r>
          </w:p>
          <w:p w14:paraId="67529A70" w14:textId="77777777" w:rsidR="00282A3B" w:rsidRPr="0019172A" w:rsidRDefault="00282A3B" w:rsidP="00282A3B">
            <w:pPr>
              <w:rPr>
                <w:color w:val="000000"/>
              </w:rPr>
            </w:pPr>
            <w:r w:rsidRPr="0019172A">
              <w:rPr>
                <w:color w:val="000000"/>
              </w:rPr>
              <w:t xml:space="preserve">    Andrew Pendergast</w:t>
            </w:r>
          </w:p>
          <w:p w14:paraId="66FBBABD" w14:textId="77777777" w:rsidR="00282A3B" w:rsidRPr="0019172A" w:rsidRDefault="00282A3B" w:rsidP="00282A3B">
            <w:pPr>
              <w:rPr>
                <w:color w:val="000000"/>
              </w:rPr>
            </w:pPr>
            <w:r w:rsidRPr="0019172A">
              <w:rPr>
                <w:color w:val="000000"/>
              </w:rPr>
              <w:t xml:space="preserve">    Ben Schmoker</w:t>
            </w:r>
          </w:p>
          <w:p w14:paraId="6237CEC2" w14:textId="77777777" w:rsidR="00282A3B" w:rsidRPr="0019172A" w:rsidRDefault="00282A3B" w:rsidP="00282A3B">
            <w:pPr>
              <w:rPr>
                <w:color w:val="000000"/>
              </w:rPr>
            </w:pPr>
            <w:r w:rsidRPr="0019172A">
              <w:rPr>
                <w:color w:val="000000"/>
              </w:rPr>
              <w:t xml:space="preserve">    Jason Spies</w:t>
            </w:r>
          </w:p>
          <w:p w14:paraId="1203CA1C" w14:textId="77777777" w:rsidR="00282A3B" w:rsidRPr="0019172A" w:rsidRDefault="00282A3B" w:rsidP="00282A3B">
            <w:pPr>
              <w:rPr>
                <w:b/>
                <w:color w:val="000000"/>
              </w:rPr>
            </w:pPr>
            <w:r w:rsidRPr="0019172A">
              <w:rPr>
                <w:b/>
                <w:color w:val="000000"/>
              </w:rPr>
              <w:t>TruSTAR Technology</w:t>
            </w:r>
          </w:p>
          <w:p w14:paraId="366D61A6" w14:textId="77777777" w:rsidR="00282A3B" w:rsidRPr="0019172A" w:rsidRDefault="00282A3B" w:rsidP="00282A3B">
            <w:pPr>
              <w:rPr>
                <w:color w:val="000000"/>
              </w:rPr>
            </w:pPr>
            <w:r w:rsidRPr="0019172A">
              <w:rPr>
                <w:color w:val="000000"/>
              </w:rPr>
              <w:t xml:space="preserve">    Chris Roblee</w:t>
            </w:r>
          </w:p>
          <w:p w14:paraId="1D47F01A" w14:textId="77777777" w:rsidR="00282A3B" w:rsidRPr="0019172A" w:rsidRDefault="00282A3B" w:rsidP="00282A3B">
            <w:pPr>
              <w:rPr>
                <w:b/>
                <w:color w:val="000000"/>
              </w:rPr>
            </w:pPr>
            <w:r w:rsidRPr="0019172A">
              <w:rPr>
                <w:b/>
                <w:color w:val="000000"/>
              </w:rPr>
              <w:t>United Kingdom Cabinet Office</w:t>
            </w:r>
          </w:p>
          <w:p w14:paraId="6BD2E444" w14:textId="77777777" w:rsidR="00282A3B" w:rsidRPr="0019172A" w:rsidRDefault="00282A3B" w:rsidP="00282A3B">
            <w:pPr>
              <w:rPr>
                <w:color w:val="000000"/>
              </w:rPr>
            </w:pPr>
            <w:r w:rsidRPr="0019172A">
              <w:rPr>
                <w:color w:val="000000"/>
              </w:rPr>
              <w:t xml:space="preserve">    Iain Brown</w:t>
            </w:r>
          </w:p>
          <w:p w14:paraId="148C0835" w14:textId="77777777" w:rsidR="00282A3B" w:rsidRPr="0019172A" w:rsidRDefault="00282A3B" w:rsidP="00282A3B">
            <w:pPr>
              <w:rPr>
                <w:color w:val="000000"/>
              </w:rPr>
            </w:pPr>
            <w:r w:rsidRPr="0019172A">
              <w:rPr>
                <w:color w:val="000000"/>
              </w:rPr>
              <w:t xml:space="preserve">    Adam Cooper</w:t>
            </w:r>
          </w:p>
          <w:p w14:paraId="5B238456" w14:textId="77777777" w:rsidR="00282A3B" w:rsidRPr="0019172A" w:rsidRDefault="00282A3B" w:rsidP="00282A3B">
            <w:pPr>
              <w:rPr>
                <w:color w:val="000000"/>
              </w:rPr>
            </w:pPr>
            <w:r w:rsidRPr="0019172A">
              <w:rPr>
                <w:color w:val="000000"/>
              </w:rPr>
              <w:t xml:space="preserve">    Mike McLellan</w:t>
            </w:r>
          </w:p>
          <w:p w14:paraId="7C98C216" w14:textId="77777777" w:rsidR="00282A3B" w:rsidRPr="0019172A" w:rsidRDefault="00282A3B" w:rsidP="00282A3B">
            <w:pPr>
              <w:rPr>
                <w:color w:val="000000"/>
              </w:rPr>
            </w:pPr>
            <w:r w:rsidRPr="0019172A">
              <w:rPr>
                <w:color w:val="000000"/>
              </w:rPr>
              <w:t xml:space="preserve">    Chris O’Brien</w:t>
            </w:r>
          </w:p>
          <w:p w14:paraId="0B5AC6F3" w14:textId="77777777" w:rsidR="00282A3B" w:rsidRPr="0019172A" w:rsidRDefault="00282A3B" w:rsidP="00282A3B">
            <w:pPr>
              <w:rPr>
                <w:color w:val="000000"/>
              </w:rPr>
            </w:pPr>
            <w:r w:rsidRPr="0019172A">
              <w:rPr>
                <w:color w:val="000000"/>
              </w:rPr>
              <w:t xml:space="preserve">    James Penman</w:t>
            </w:r>
          </w:p>
          <w:p w14:paraId="348EFC9E" w14:textId="77777777" w:rsidR="00282A3B" w:rsidRPr="0019172A" w:rsidRDefault="00282A3B" w:rsidP="00282A3B">
            <w:pPr>
              <w:rPr>
                <w:color w:val="000000"/>
              </w:rPr>
            </w:pPr>
            <w:r w:rsidRPr="0019172A">
              <w:rPr>
                <w:color w:val="000000"/>
              </w:rPr>
              <w:lastRenderedPageBreak/>
              <w:t xml:space="preserve">    Howard Staple</w:t>
            </w:r>
          </w:p>
          <w:p w14:paraId="6C7E16E8" w14:textId="77777777" w:rsidR="00282A3B" w:rsidRPr="0019172A" w:rsidRDefault="00282A3B" w:rsidP="00282A3B">
            <w:pPr>
              <w:rPr>
                <w:color w:val="000000"/>
              </w:rPr>
            </w:pPr>
            <w:r w:rsidRPr="0019172A">
              <w:rPr>
                <w:color w:val="000000"/>
              </w:rPr>
              <w:t xml:space="preserve">    Chris Taylor</w:t>
            </w:r>
          </w:p>
          <w:p w14:paraId="3C41B67F" w14:textId="77777777" w:rsidR="00282A3B" w:rsidRPr="0019172A" w:rsidRDefault="00282A3B" w:rsidP="00282A3B">
            <w:pPr>
              <w:rPr>
                <w:color w:val="000000"/>
              </w:rPr>
            </w:pPr>
            <w:r w:rsidRPr="0019172A">
              <w:rPr>
                <w:color w:val="000000"/>
              </w:rPr>
              <w:t xml:space="preserve">    Laurie Thomson</w:t>
            </w:r>
          </w:p>
          <w:p w14:paraId="4002F57C" w14:textId="77777777" w:rsidR="00282A3B" w:rsidRPr="0019172A" w:rsidRDefault="00282A3B" w:rsidP="00282A3B">
            <w:pPr>
              <w:rPr>
                <w:color w:val="000000"/>
              </w:rPr>
            </w:pPr>
            <w:r w:rsidRPr="0019172A">
              <w:rPr>
                <w:color w:val="000000"/>
              </w:rPr>
              <w:t xml:space="preserve">    Alastair Treharne</w:t>
            </w:r>
          </w:p>
          <w:p w14:paraId="4C907D99" w14:textId="77777777" w:rsidR="00282A3B" w:rsidRPr="0019172A" w:rsidRDefault="00282A3B" w:rsidP="00282A3B">
            <w:pPr>
              <w:rPr>
                <w:color w:val="000000"/>
              </w:rPr>
            </w:pPr>
            <w:r w:rsidRPr="0019172A">
              <w:rPr>
                <w:color w:val="000000"/>
              </w:rPr>
              <w:t xml:space="preserve">    Julian White</w:t>
            </w:r>
          </w:p>
          <w:p w14:paraId="5E2F3178" w14:textId="77777777" w:rsidR="00282A3B" w:rsidRPr="0019172A" w:rsidRDefault="00282A3B" w:rsidP="00282A3B">
            <w:pPr>
              <w:rPr>
                <w:color w:val="000000"/>
              </w:rPr>
            </w:pPr>
            <w:r w:rsidRPr="0019172A">
              <w:rPr>
                <w:color w:val="000000"/>
              </w:rPr>
              <w:t xml:space="preserve">    Bethany Yates</w:t>
            </w:r>
          </w:p>
          <w:p w14:paraId="5389AF18" w14:textId="77777777" w:rsidR="00282A3B" w:rsidRPr="0019172A" w:rsidRDefault="00282A3B" w:rsidP="00282A3B">
            <w:pPr>
              <w:rPr>
                <w:b/>
                <w:color w:val="000000"/>
              </w:rPr>
            </w:pPr>
            <w:r w:rsidRPr="0019172A">
              <w:rPr>
                <w:b/>
                <w:color w:val="000000"/>
              </w:rPr>
              <w:t>US Department of Homeland Security</w:t>
            </w:r>
          </w:p>
          <w:p w14:paraId="640F1823" w14:textId="77777777" w:rsidR="00282A3B" w:rsidRPr="0019172A" w:rsidRDefault="00282A3B" w:rsidP="00282A3B">
            <w:pPr>
              <w:rPr>
                <w:color w:val="000000"/>
              </w:rPr>
            </w:pPr>
            <w:r w:rsidRPr="0019172A">
              <w:rPr>
                <w:color w:val="000000"/>
              </w:rPr>
              <w:t xml:space="preserve">    Evette Maynard-Noel</w:t>
            </w:r>
          </w:p>
          <w:p w14:paraId="321DF08D" w14:textId="77777777" w:rsidR="00282A3B" w:rsidRPr="0019172A" w:rsidRDefault="00282A3B" w:rsidP="00282A3B">
            <w:pPr>
              <w:rPr>
                <w:color w:val="000000"/>
              </w:rPr>
            </w:pPr>
            <w:r w:rsidRPr="0019172A">
              <w:rPr>
                <w:color w:val="000000"/>
              </w:rPr>
              <w:t xml:space="preserve">    Justin Stekervetz</w:t>
            </w:r>
          </w:p>
          <w:p w14:paraId="41A21209" w14:textId="77777777" w:rsidR="00282A3B" w:rsidRPr="0019172A" w:rsidRDefault="00282A3B" w:rsidP="00282A3B">
            <w:pPr>
              <w:rPr>
                <w:b/>
                <w:color w:val="000000"/>
              </w:rPr>
            </w:pPr>
            <w:r w:rsidRPr="0019172A">
              <w:rPr>
                <w:b/>
                <w:color w:val="000000"/>
              </w:rPr>
              <w:t>ViaSat, Inc.</w:t>
            </w:r>
          </w:p>
          <w:p w14:paraId="019AC1AF" w14:textId="77777777" w:rsidR="00282A3B" w:rsidRPr="0019172A" w:rsidRDefault="00282A3B" w:rsidP="00282A3B">
            <w:pPr>
              <w:rPr>
                <w:color w:val="000000"/>
              </w:rPr>
            </w:pPr>
            <w:r w:rsidRPr="0019172A">
              <w:rPr>
                <w:color w:val="000000"/>
              </w:rPr>
              <w:t xml:space="preserve">    Lee Chieffalo</w:t>
            </w:r>
          </w:p>
          <w:p w14:paraId="290504F5" w14:textId="77777777" w:rsidR="00282A3B" w:rsidRPr="0019172A" w:rsidRDefault="00282A3B" w:rsidP="00282A3B">
            <w:pPr>
              <w:rPr>
                <w:color w:val="000000"/>
              </w:rPr>
            </w:pPr>
            <w:r w:rsidRPr="0019172A">
              <w:rPr>
                <w:color w:val="000000"/>
              </w:rPr>
              <w:t xml:space="preserve">    Wilson Figueroa</w:t>
            </w:r>
          </w:p>
          <w:p w14:paraId="409BEF31" w14:textId="77777777" w:rsidR="00282A3B" w:rsidRPr="0019172A" w:rsidRDefault="00282A3B" w:rsidP="00282A3B">
            <w:pPr>
              <w:rPr>
                <w:color w:val="000000"/>
              </w:rPr>
            </w:pPr>
            <w:r w:rsidRPr="0019172A">
              <w:rPr>
                <w:color w:val="000000"/>
              </w:rPr>
              <w:t xml:space="preserve">    Andrew May</w:t>
            </w:r>
          </w:p>
          <w:p w14:paraId="3933F505" w14:textId="77777777" w:rsidR="00282A3B" w:rsidRPr="0019172A" w:rsidRDefault="00282A3B" w:rsidP="00282A3B">
            <w:pPr>
              <w:rPr>
                <w:b/>
                <w:color w:val="000000"/>
              </w:rPr>
            </w:pPr>
            <w:r w:rsidRPr="0019172A">
              <w:rPr>
                <w:b/>
                <w:color w:val="000000"/>
              </w:rPr>
              <w:t>Yaana Technologies, LLC</w:t>
            </w:r>
          </w:p>
          <w:p w14:paraId="1521E585" w14:textId="044BE4B9" w:rsidR="00282A3B" w:rsidRPr="0019172A" w:rsidRDefault="00282A3B" w:rsidP="00282A3B">
            <w:r w:rsidRPr="0019172A">
              <w:rPr>
                <w:color w:val="000000"/>
              </w:rPr>
              <w:t xml:space="preserve">    Anthony Rutkowski</w:t>
            </w:r>
          </w:p>
        </w:tc>
      </w:tr>
    </w:tbl>
    <w:p w14:paraId="22121A03" w14:textId="77777777" w:rsidR="0085044C" w:rsidRDefault="0085044C" w:rsidP="0085044C">
      <w:pPr>
        <w:pStyle w:val="Contributor"/>
      </w:pPr>
    </w:p>
    <w:p w14:paraId="2B7CA1A2" w14:textId="77777777" w:rsidR="0085044C" w:rsidRDefault="0085044C" w:rsidP="0085044C">
      <w:pPr>
        <w:pStyle w:val="Contributor"/>
      </w:pPr>
      <w:r>
        <w:t>The authors would also like to thank the larger CybOX Community for its input and help in reviewing this document.</w:t>
      </w:r>
    </w:p>
    <w:p w14:paraId="675194B2" w14:textId="77777777" w:rsidR="0085044C" w:rsidRDefault="0085044C" w:rsidP="0085044C"/>
    <w:p w14:paraId="738F4A98" w14:textId="77777777" w:rsidR="00C76CAA" w:rsidRPr="00C76CAA" w:rsidRDefault="00C76CAA" w:rsidP="00C76CAA"/>
    <w:p w14:paraId="465B77E3" w14:textId="77777777" w:rsidR="00A05FDF" w:rsidRDefault="00A05FDF" w:rsidP="00A05FDF">
      <w:pPr>
        <w:pStyle w:val="AppendixHeading1"/>
      </w:pPr>
      <w:bookmarkStart w:id="135" w:name="_Toc85472898"/>
      <w:bookmarkStart w:id="136" w:name="_Toc287332014"/>
      <w:bookmarkStart w:id="137" w:name="_Toc450222128"/>
      <w:r>
        <w:lastRenderedPageBreak/>
        <w:t>Revision History</w:t>
      </w:r>
      <w:bookmarkEnd w:id="135"/>
      <w:bookmarkEnd w:id="136"/>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253BB267" w14:textId="77777777" w:rsidTr="00171DF3">
        <w:tc>
          <w:tcPr>
            <w:tcW w:w="118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788" w:type="dxa"/>
          </w:tcPr>
          <w:p w14:paraId="025F8345" w14:textId="77777777" w:rsidR="00A05FDF" w:rsidRPr="00C7321D" w:rsidRDefault="00A05FDF" w:rsidP="00AC5012">
            <w:pPr>
              <w:rPr>
                <w:b/>
              </w:rPr>
            </w:pPr>
            <w:r w:rsidRPr="00C7321D">
              <w:rPr>
                <w:b/>
              </w:rPr>
              <w:t>Changes Made</w:t>
            </w:r>
          </w:p>
        </w:tc>
      </w:tr>
      <w:tr w:rsidR="005E4ABA" w14:paraId="3C57FCC7" w14:textId="77777777" w:rsidTr="00171DF3">
        <w:tc>
          <w:tcPr>
            <w:tcW w:w="1188" w:type="dxa"/>
          </w:tcPr>
          <w:p w14:paraId="7E37E612" w14:textId="2EEEC627" w:rsidR="005E4ABA" w:rsidRDefault="005E4ABA" w:rsidP="005E4ABA">
            <w:r>
              <w:t>wd01</w:t>
            </w:r>
          </w:p>
        </w:tc>
        <w:tc>
          <w:tcPr>
            <w:tcW w:w="1980" w:type="dxa"/>
          </w:tcPr>
          <w:p w14:paraId="41822A6A" w14:textId="06D80E4F" w:rsidR="005E4ABA" w:rsidRDefault="00171DF3"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78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08-28T14:43:00Z" w:initials="BDA">
    <w:p w14:paraId="1A2199D2" w14:textId="705311DD" w:rsidR="00282A3B" w:rsidRDefault="00282A3B">
      <w:pPr>
        <w:pStyle w:val="CommentText"/>
      </w:pPr>
      <w:r>
        <w:rPr>
          <w:rStyle w:val="CommentReference"/>
        </w:rPr>
        <w:annotationRef/>
      </w:r>
      <w:r>
        <w:t>Should all STIX docs be listed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2199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9404F" w14:textId="77777777" w:rsidR="00761F8A" w:rsidRDefault="00761F8A" w:rsidP="008C100C">
      <w:r>
        <w:separator/>
      </w:r>
    </w:p>
    <w:p w14:paraId="2664FE8D" w14:textId="77777777" w:rsidR="00761F8A" w:rsidRDefault="00761F8A" w:rsidP="008C100C"/>
    <w:p w14:paraId="0B8637A0" w14:textId="77777777" w:rsidR="00761F8A" w:rsidRDefault="00761F8A" w:rsidP="008C100C"/>
    <w:p w14:paraId="3710A4C8" w14:textId="77777777" w:rsidR="00761F8A" w:rsidRDefault="00761F8A" w:rsidP="008C100C"/>
    <w:p w14:paraId="148E5437" w14:textId="77777777" w:rsidR="00761F8A" w:rsidRDefault="00761F8A" w:rsidP="008C100C"/>
    <w:p w14:paraId="3341875D" w14:textId="77777777" w:rsidR="00761F8A" w:rsidRDefault="00761F8A" w:rsidP="008C100C"/>
    <w:p w14:paraId="73F2DC44" w14:textId="77777777" w:rsidR="00761F8A" w:rsidRDefault="00761F8A" w:rsidP="008C100C"/>
  </w:endnote>
  <w:endnote w:type="continuationSeparator" w:id="0">
    <w:p w14:paraId="59E5CF58" w14:textId="77777777" w:rsidR="00761F8A" w:rsidRDefault="00761F8A" w:rsidP="008C100C">
      <w:r>
        <w:continuationSeparator/>
      </w:r>
    </w:p>
    <w:p w14:paraId="60505768" w14:textId="77777777" w:rsidR="00761F8A" w:rsidRDefault="00761F8A" w:rsidP="008C100C"/>
    <w:p w14:paraId="053614F7" w14:textId="77777777" w:rsidR="00761F8A" w:rsidRDefault="00761F8A" w:rsidP="008C100C"/>
    <w:p w14:paraId="06CEF597" w14:textId="77777777" w:rsidR="00761F8A" w:rsidRDefault="00761F8A" w:rsidP="008C100C"/>
    <w:p w14:paraId="4CB05BA0" w14:textId="77777777" w:rsidR="00761F8A" w:rsidRDefault="00761F8A" w:rsidP="008C100C"/>
    <w:p w14:paraId="24B7E4B0" w14:textId="77777777" w:rsidR="00761F8A" w:rsidRDefault="00761F8A" w:rsidP="008C100C"/>
    <w:p w14:paraId="3DCD0C6E" w14:textId="77777777" w:rsidR="00761F8A" w:rsidRDefault="00761F8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26FF33DD" w:rsidR="00282A3B" w:rsidRPr="00195F88" w:rsidRDefault="00282A3B"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3DFA06F6" w:rsidR="00282A3B" w:rsidRPr="00195F88" w:rsidRDefault="00282A3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513BC">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513BC">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7F5B0" w14:textId="77777777" w:rsidR="00761F8A" w:rsidRDefault="00761F8A" w:rsidP="008C100C">
      <w:r>
        <w:separator/>
      </w:r>
    </w:p>
    <w:p w14:paraId="02A928A6" w14:textId="77777777" w:rsidR="00761F8A" w:rsidRDefault="00761F8A" w:rsidP="008C100C"/>
  </w:footnote>
  <w:footnote w:type="continuationSeparator" w:id="0">
    <w:p w14:paraId="5C018495" w14:textId="77777777" w:rsidR="00761F8A" w:rsidRDefault="00761F8A" w:rsidP="008C100C">
      <w:r>
        <w:continuationSeparator/>
      </w:r>
    </w:p>
    <w:p w14:paraId="41481F6C" w14:textId="77777777" w:rsidR="00761F8A" w:rsidRDefault="00761F8A"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BB52B4"/>
    <w:multiLevelType w:val="hybridMultilevel"/>
    <w:tmpl w:val="210AF0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D0A0F35"/>
    <w:multiLevelType w:val="hybridMultilevel"/>
    <w:tmpl w:val="4D9859C2"/>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46718D6"/>
    <w:multiLevelType w:val="multilevel"/>
    <w:tmpl w:val="E20A2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3"/>
  </w:num>
  <w:num w:numId="5">
    <w:abstractNumId w:val="4"/>
  </w:num>
  <w:num w:numId="6">
    <w:abstractNumId w:val="3"/>
  </w:num>
  <w:num w:numId="7">
    <w:abstractNumId w:val="11"/>
  </w:num>
  <w:num w:numId="8">
    <w:abstractNumId w:val="5"/>
  </w:num>
  <w:num w:numId="9">
    <w:abstractNumId w:val="2"/>
  </w:num>
  <w:num w:numId="10">
    <w:abstractNumId w:val="10"/>
  </w:num>
  <w:num w:numId="11">
    <w:abstractNumId w:val="12"/>
  </w:num>
  <w:num w:numId="12">
    <w:abstractNumId w:val="9"/>
  </w:num>
  <w:num w:numId="13">
    <w:abstractNumId w:val="6"/>
  </w:num>
  <w:num w:numId="14">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4907"/>
    <w:rsid w:val="00005F1F"/>
    <w:rsid w:val="00006B3A"/>
    <w:rsid w:val="00017809"/>
    <w:rsid w:val="00021C1D"/>
    <w:rsid w:val="000223AD"/>
    <w:rsid w:val="00024C43"/>
    <w:rsid w:val="00025117"/>
    <w:rsid w:val="0003132D"/>
    <w:rsid w:val="00035E41"/>
    <w:rsid w:val="00076EFC"/>
    <w:rsid w:val="00084666"/>
    <w:rsid w:val="00096D08"/>
    <w:rsid w:val="00096E2D"/>
    <w:rsid w:val="000B071A"/>
    <w:rsid w:val="000B146F"/>
    <w:rsid w:val="000B15D9"/>
    <w:rsid w:val="000B4A95"/>
    <w:rsid w:val="000B7C0E"/>
    <w:rsid w:val="000C471B"/>
    <w:rsid w:val="000E28CA"/>
    <w:rsid w:val="000F36D1"/>
    <w:rsid w:val="000F3A82"/>
    <w:rsid w:val="00101FF7"/>
    <w:rsid w:val="00103374"/>
    <w:rsid w:val="001057D2"/>
    <w:rsid w:val="0010644F"/>
    <w:rsid w:val="0012387E"/>
    <w:rsid w:val="00123F2F"/>
    <w:rsid w:val="00125EA7"/>
    <w:rsid w:val="00132EB2"/>
    <w:rsid w:val="00141E53"/>
    <w:rsid w:val="00145400"/>
    <w:rsid w:val="00145BA2"/>
    <w:rsid w:val="001463B0"/>
    <w:rsid w:val="00147F63"/>
    <w:rsid w:val="00151EC5"/>
    <w:rsid w:val="00155251"/>
    <w:rsid w:val="00155DB5"/>
    <w:rsid w:val="00162523"/>
    <w:rsid w:val="00163EB3"/>
    <w:rsid w:val="00165F54"/>
    <w:rsid w:val="001666D4"/>
    <w:rsid w:val="00171DF3"/>
    <w:rsid w:val="00176B0C"/>
    <w:rsid w:val="00177DED"/>
    <w:rsid w:val="00177E6F"/>
    <w:rsid w:val="001847BD"/>
    <w:rsid w:val="001945A5"/>
    <w:rsid w:val="00195F88"/>
    <w:rsid w:val="001A457F"/>
    <w:rsid w:val="001A4A68"/>
    <w:rsid w:val="001A5594"/>
    <w:rsid w:val="001A6A77"/>
    <w:rsid w:val="001A7143"/>
    <w:rsid w:val="001B103C"/>
    <w:rsid w:val="001B630A"/>
    <w:rsid w:val="001D1D6C"/>
    <w:rsid w:val="001D52C6"/>
    <w:rsid w:val="001E392A"/>
    <w:rsid w:val="001E46CF"/>
    <w:rsid w:val="001E5278"/>
    <w:rsid w:val="001F05E0"/>
    <w:rsid w:val="001F2095"/>
    <w:rsid w:val="00213B1C"/>
    <w:rsid w:val="00222CA1"/>
    <w:rsid w:val="00225C3B"/>
    <w:rsid w:val="0023364D"/>
    <w:rsid w:val="0023482D"/>
    <w:rsid w:val="002459CF"/>
    <w:rsid w:val="0025332A"/>
    <w:rsid w:val="00266B32"/>
    <w:rsid w:val="00272E33"/>
    <w:rsid w:val="00273E05"/>
    <w:rsid w:val="00275FD8"/>
    <w:rsid w:val="00276A04"/>
    <w:rsid w:val="002813EC"/>
    <w:rsid w:val="00282A3B"/>
    <w:rsid w:val="00283F60"/>
    <w:rsid w:val="00285F85"/>
    <w:rsid w:val="00286EC7"/>
    <w:rsid w:val="0029503E"/>
    <w:rsid w:val="00295C45"/>
    <w:rsid w:val="002A5CA9"/>
    <w:rsid w:val="002B197B"/>
    <w:rsid w:val="002B19FB"/>
    <w:rsid w:val="002B7E99"/>
    <w:rsid w:val="002C0868"/>
    <w:rsid w:val="002C7A0D"/>
    <w:rsid w:val="002D0FAE"/>
    <w:rsid w:val="002D4FC2"/>
    <w:rsid w:val="00310E8A"/>
    <w:rsid w:val="00312868"/>
    <w:rsid w:val="003129C6"/>
    <w:rsid w:val="0031457B"/>
    <w:rsid w:val="003374BB"/>
    <w:rsid w:val="003423A1"/>
    <w:rsid w:val="003426DD"/>
    <w:rsid w:val="0034645D"/>
    <w:rsid w:val="0034742A"/>
    <w:rsid w:val="003476C1"/>
    <w:rsid w:val="00353EC5"/>
    <w:rsid w:val="003546E4"/>
    <w:rsid w:val="0036282D"/>
    <w:rsid w:val="00366A49"/>
    <w:rsid w:val="003817AC"/>
    <w:rsid w:val="003965A0"/>
    <w:rsid w:val="003A433A"/>
    <w:rsid w:val="003B0E37"/>
    <w:rsid w:val="003B60FC"/>
    <w:rsid w:val="003C18EF"/>
    <w:rsid w:val="003C61EA"/>
    <w:rsid w:val="003D1945"/>
    <w:rsid w:val="003E27C8"/>
    <w:rsid w:val="003F487C"/>
    <w:rsid w:val="00412A4B"/>
    <w:rsid w:val="0041375F"/>
    <w:rsid w:val="00417AFA"/>
    <w:rsid w:val="004226B7"/>
    <w:rsid w:val="004258D4"/>
    <w:rsid w:val="00463B76"/>
    <w:rsid w:val="00466176"/>
    <w:rsid w:val="004718C0"/>
    <w:rsid w:val="0048683B"/>
    <w:rsid w:val="004925B5"/>
    <w:rsid w:val="004A4699"/>
    <w:rsid w:val="004B0764"/>
    <w:rsid w:val="004B203E"/>
    <w:rsid w:val="004B6768"/>
    <w:rsid w:val="004C1F0A"/>
    <w:rsid w:val="004C4D7C"/>
    <w:rsid w:val="004C59FC"/>
    <w:rsid w:val="004D0E5E"/>
    <w:rsid w:val="004D3DAD"/>
    <w:rsid w:val="004F390D"/>
    <w:rsid w:val="00503ED1"/>
    <w:rsid w:val="005126F2"/>
    <w:rsid w:val="0051443F"/>
    <w:rsid w:val="00514964"/>
    <w:rsid w:val="0051640A"/>
    <w:rsid w:val="0052099F"/>
    <w:rsid w:val="00522E14"/>
    <w:rsid w:val="00542191"/>
    <w:rsid w:val="0054358B"/>
    <w:rsid w:val="00544386"/>
    <w:rsid w:val="00545FD1"/>
    <w:rsid w:val="00547D8B"/>
    <w:rsid w:val="00576770"/>
    <w:rsid w:val="00582DE2"/>
    <w:rsid w:val="00590FE3"/>
    <w:rsid w:val="005A293B"/>
    <w:rsid w:val="005A5E41"/>
    <w:rsid w:val="005B30A5"/>
    <w:rsid w:val="005D2EE1"/>
    <w:rsid w:val="005E2FCB"/>
    <w:rsid w:val="005E4ABA"/>
    <w:rsid w:val="005E587C"/>
    <w:rsid w:val="005E5FAB"/>
    <w:rsid w:val="005F1427"/>
    <w:rsid w:val="006047D8"/>
    <w:rsid w:val="006107FC"/>
    <w:rsid w:val="006214F1"/>
    <w:rsid w:val="00626AF6"/>
    <w:rsid w:val="00633D82"/>
    <w:rsid w:val="00643397"/>
    <w:rsid w:val="00655EA0"/>
    <w:rsid w:val="00680C0F"/>
    <w:rsid w:val="0068398A"/>
    <w:rsid w:val="00697E77"/>
    <w:rsid w:val="006A0BE4"/>
    <w:rsid w:val="006A1B10"/>
    <w:rsid w:val="006A37A0"/>
    <w:rsid w:val="006A48F3"/>
    <w:rsid w:val="006A6A3A"/>
    <w:rsid w:val="006B4199"/>
    <w:rsid w:val="006B65C7"/>
    <w:rsid w:val="006C0BC1"/>
    <w:rsid w:val="006C787E"/>
    <w:rsid w:val="006D31DB"/>
    <w:rsid w:val="006E4329"/>
    <w:rsid w:val="006F2371"/>
    <w:rsid w:val="006F38C6"/>
    <w:rsid w:val="00704B03"/>
    <w:rsid w:val="0071217C"/>
    <w:rsid w:val="007165BD"/>
    <w:rsid w:val="00727F08"/>
    <w:rsid w:val="0073248C"/>
    <w:rsid w:val="00735E3A"/>
    <w:rsid w:val="00737CE1"/>
    <w:rsid w:val="0074463C"/>
    <w:rsid w:val="00745446"/>
    <w:rsid w:val="00754545"/>
    <w:rsid w:val="00755A38"/>
    <w:rsid w:val="00760005"/>
    <w:rsid w:val="0076113A"/>
    <w:rsid w:val="007611CD"/>
    <w:rsid w:val="00761F8A"/>
    <w:rsid w:val="0077347A"/>
    <w:rsid w:val="007816D7"/>
    <w:rsid w:val="00784802"/>
    <w:rsid w:val="007A390A"/>
    <w:rsid w:val="007A64B4"/>
    <w:rsid w:val="007B4FD7"/>
    <w:rsid w:val="007B68B9"/>
    <w:rsid w:val="007C2C52"/>
    <w:rsid w:val="007C38DE"/>
    <w:rsid w:val="007C62F5"/>
    <w:rsid w:val="007D079E"/>
    <w:rsid w:val="007E114B"/>
    <w:rsid w:val="007E3373"/>
    <w:rsid w:val="007E3A0F"/>
    <w:rsid w:val="007F0758"/>
    <w:rsid w:val="007F5126"/>
    <w:rsid w:val="007F6504"/>
    <w:rsid w:val="00806D7D"/>
    <w:rsid w:val="00822F9B"/>
    <w:rsid w:val="008341CC"/>
    <w:rsid w:val="008354A2"/>
    <w:rsid w:val="00844B2F"/>
    <w:rsid w:val="0085044C"/>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220F7"/>
    <w:rsid w:val="00933ED8"/>
    <w:rsid w:val="00950638"/>
    <w:rsid w:val="00951C02"/>
    <w:rsid w:val="009523EF"/>
    <w:rsid w:val="009608FD"/>
    <w:rsid w:val="00960D49"/>
    <w:rsid w:val="00983238"/>
    <w:rsid w:val="00995224"/>
    <w:rsid w:val="009A1CFF"/>
    <w:rsid w:val="009A44D0"/>
    <w:rsid w:val="009A4C1B"/>
    <w:rsid w:val="009B702E"/>
    <w:rsid w:val="009B762A"/>
    <w:rsid w:val="009C7DCE"/>
    <w:rsid w:val="009D2D48"/>
    <w:rsid w:val="009E5ACB"/>
    <w:rsid w:val="009E5FC2"/>
    <w:rsid w:val="009E741D"/>
    <w:rsid w:val="009F1D89"/>
    <w:rsid w:val="009F2B37"/>
    <w:rsid w:val="00A001B9"/>
    <w:rsid w:val="00A01E27"/>
    <w:rsid w:val="00A046ED"/>
    <w:rsid w:val="00A05FDF"/>
    <w:rsid w:val="00A2160A"/>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14616"/>
    <w:rsid w:val="00B15917"/>
    <w:rsid w:val="00B2415D"/>
    <w:rsid w:val="00B513BC"/>
    <w:rsid w:val="00B53807"/>
    <w:rsid w:val="00B56878"/>
    <w:rsid w:val="00B569DB"/>
    <w:rsid w:val="00B6129E"/>
    <w:rsid w:val="00B62E2E"/>
    <w:rsid w:val="00B641A5"/>
    <w:rsid w:val="00B75FE4"/>
    <w:rsid w:val="00B77903"/>
    <w:rsid w:val="00B80CDB"/>
    <w:rsid w:val="00BA2083"/>
    <w:rsid w:val="00BC18AA"/>
    <w:rsid w:val="00BC439B"/>
    <w:rsid w:val="00BD5C4F"/>
    <w:rsid w:val="00BD74E8"/>
    <w:rsid w:val="00BE0637"/>
    <w:rsid w:val="00BE1CE0"/>
    <w:rsid w:val="00BF300A"/>
    <w:rsid w:val="00C025BB"/>
    <w:rsid w:val="00C02DEC"/>
    <w:rsid w:val="00C047E3"/>
    <w:rsid w:val="00C05B34"/>
    <w:rsid w:val="00C06C01"/>
    <w:rsid w:val="00C20C97"/>
    <w:rsid w:val="00C22887"/>
    <w:rsid w:val="00C23558"/>
    <w:rsid w:val="00C23D17"/>
    <w:rsid w:val="00C32606"/>
    <w:rsid w:val="00C4156E"/>
    <w:rsid w:val="00C45F5B"/>
    <w:rsid w:val="00C52EFC"/>
    <w:rsid w:val="00C6111F"/>
    <w:rsid w:val="00C71349"/>
    <w:rsid w:val="00C71F46"/>
    <w:rsid w:val="00C7242E"/>
    <w:rsid w:val="00C7321D"/>
    <w:rsid w:val="00C76CAA"/>
    <w:rsid w:val="00C77916"/>
    <w:rsid w:val="00C84711"/>
    <w:rsid w:val="00C9139F"/>
    <w:rsid w:val="00C94E11"/>
    <w:rsid w:val="00CA025D"/>
    <w:rsid w:val="00CA2698"/>
    <w:rsid w:val="00CC5EC1"/>
    <w:rsid w:val="00CE06CB"/>
    <w:rsid w:val="00CE1F32"/>
    <w:rsid w:val="00CF27AC"/>
    <w:rsid w:val="00D06421"/>
    <w:rsid w:val="00D142A8"/>
    <w:rsid w:val="00D17F06"/>
    <w:rsid w:val="00D20183"/>
    <w:rsid w:val="00D34E24"/>
    <w:rsid w:val="00D43CB9"/>
    <w:rsid w:val="00D46F31"/>
    <w:rsid w:val="00D5207A"/>
    <w:rsid w:val="00D54431"/>
    <w:rsid w:val="00D56563"/>
    <w:rsid w:val="00D57FAD"/>
    <w:rsid w:val="00D648FE"/>
    <w:rsid w:val="00D8216B"/>
    <w:rsid w:val="00D852A1"/>
    <w:rsid w:val="00D97224"/>
    <w:rsid w:val="00DA5475"/>
    <w:rsid w:val="00DB7C1F"/>
    <w:rsid w:val="00DD64B2"/>
    <w:rsid w:val="00DD73AA"/>
    <w:rsid w:val="00DE46EE"/>
    <w:rsid w:val="00DE6F0E"/>
    <w:rsid w:val="00DF1F29"/>
    <w:rsid w:val="00DF5EAF"/>
    <w:rsid w:val="00E01912"/>
    <w:rsid w:val="00E07B11"/>
    <w:rsid w:val="00E10AA6"/>
    <w:rsid w:val="00E10EA9"/>
    <w:rsid w:val="00E21636"/>
    <w:rsid w:val="00E230BA"/>
    <w:rsid w:val="00E27CD6"/>
    <w:rsid w:val="00E304F9"/>
    <w:rsid w:val="00E31A55"/>
    <w:rsid w:val="00E35706"/>
    <w:rsid w:val="00E36FE1"/>
    <w:rsid w:val="00E4299F"/>
    <w:rsid w:val="00E43C11"/>
    <w:rsid w:val="00E5171B"/>
    <w:rsid w:val="00E62DFD"/>
    <w:rsid w:val="00E64B25"/>
    <w:rsid w:val="00E7674F"/>
    <w:rsid w:val="00E83D2B"/>
    <w:rsid w:val="00E9034C"/>
    <w:rsid w:val="00E947B6"/>
    <w:rsid w:val="00E977AD"/>
    <w:rsid w:val="00EA6E01"/>
    <w:rsid w:val="00EB1833"/>
    <w:rsid w:val="00EC1016"/>
    <w:rsid w:val="00EC4D9D"/>
    <w:rsid w:val="00EC66AB"/>
    <w:rsid w:val="00ED0A1B"/>
    <w:rsid w:val="00ED6FA5"/>
    <w:rsid w:val="00EE32B1"/>
    <w:rsid w:val="00EE3C80"/>
    <w:rsid w:val="00EE7C1C"/>
    <w:rsid w:val="00EF5B8E"/>
    <w:rsid w:val="00F003C0"/>
    <w:rsid w:val="00F063D0"/>
    <w:rsid w:val="00F07E6A"/>
    <w:rsid w:val="00F10B93"/>
    <w:rsid w:val="00F27904"/>
    <w:rsid w:val="00F30EBB"/>
    <w:rsid w:val="00F47655"/>
    <w:rsid w:val="00F51DC8"/>
    <w:rsid w:val="00F5240A"/>
    <w:rsid w:val="00F53893"/>
    <w:rsid w:val="00F633FA"/>
    <w:rsid w:val="00F636FC"/>
    <w:rsid w:val="00F640A8"/>
    <w:rsid w:val="00F77780"/>
    <w:rsid w:val="00F7784C"/>
    <w:rsid w:val="00F94051"/>
    <w:rsid w:val="00FA0FBD"/>
    <w:rsid w:val="00FA361D"/>
    <w:rsid w:val="00FA4D7E"/>
    <w:rsid w:val="00FB15DA"/>
    <w:rsid w:val="00FB2F32"/>
    <w:rsid w:val="00FB384A"/>
    <w:rsid w:val="00FB3A75"/>
    <w:rsid w:val="00FB67E2"/>
    <w:rsid w:val="00FC197D"/>
    <w:rsid w:val="00FC5615"/>
    <w:rsid w:val="00FD11E6"/>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F640A8"/>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2135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24337511">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30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ikirillov@mitre.org" TargetMode="External"/><Relationship Id="rId18" Type="http://schemas.openxmlformats.org/officeDocument/2006/relationships/hyperlink" Target="http://www.mitre.org/" TargetMode="External"/><Relationship Id="rId26" Type="http://schemas.openxmlformats.org/officeDocument/2006/relationships/image" Target="media/image1.gif"/><Relationship Id="rId39" Type="http://schemas.openxmlformats.org/officeDocument/2006/relationships/hyperlink" Target="http://docs.oasis-open.org/ciq/v3.0/specs/ciq-specs-v3.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hyperlink" Target="http://cee.mitre.org" TargetMode="External"/><Relationship Id="rId47" Type="http://schemas.openxmlformats.org/officeDocument/2006/relationships/hyperlink" Target="http://www.ietf.org/rfc/rfc5646.txt" TargetMode="External"/><Relationship Id="rId50" Type="http://schemas.openxmlformats.org/officeDocument/2006/relationships/image" Target="media/image7.png"/><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mailto:dbeck@mitre.org" TargetMode="External"/><Relationship Id="rId25" Type="http://schemas.openxmlformats.org/officeDocument/2006/relationships/footer" Target="footer1.xml"/><Relationship Id="rId33" Type="http://schemas.openxmlformats.org/officeDocument/2006/relationships/image" Target="media/image5.png"/><Relationship Id="rId38" Type="http://schemas.openxmlformats.org/officeDocument/2006/relationships/hyperlink" Target="http://cpe.mitre.org" TargetMode="External"/><Relationship Id="rId46" Type="http://schemas.openxmlformats.org/officeDocument/2006/relationships/hyperlink" Target="https://www.ietf.org/rfc/rfc3986.txt"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microsoft.com/office/2011/relationships/commentsExtended" Target="commentsExtended.xml"/><Relationship Id="rId29" Type="http://schemas.openxmlformats.org/officeDocument/2006/relationships/oleObject" Target="embeddings/oleObject1.bin"/><Relationship Id="rId41" Type="http://schemas.openxmlformats.org/officeDocument/2006/relationships/hyperlink" Target="http://capec.mitre.org/"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hyperlink" Target="http://www.w3.org/TR/xmlschema-2" TargetMode="External"/><Relationship Id="rId45" Type="http://schemas.openxmlformats.org/officeDocument/2006/relationships/hyperlink" Target="http://www.iso.org/iso/home/standards/iso8601.htm" TargetMode="External"/><Relationship Id="rId53"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hyperlink" Target="https://www.oasis-open.org/policies-guidelines/tc-process" TargetMode="Externa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hyperlink" Target="http://www.omg.org/spec/UML/2.4.1/" TargetMode="External"/><Relationship Id="rId10" Type="http://schemas.openxmlformats.org/officeDocument/2006/relationships/hyperlink" Target="http://www.dhs.gov/office-cybersecurity-and-communications" TargetMode="External"/><Relationship Id="rId19" Type="http://schemas.openxmlformats.org/officeDocument/2006/relationships/comments" Target="comments.xml"/><Relationship Id="rId31" Type="http://schemas.openxmlformats.org/officeDocument/2006/relationships/image" Target="media/image4.png"/><Relationship Id="rId44" Type="http://schemas.openxmlformats.org/officeDocument/2006/relationships/hyperlink" Target="http://cwe.mitre.org" TargetMode="External"/><Relationship Id="rId52"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cid:image003.gif@01D05428.2B30AE20" TargetMode="External"/><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hyperlink" Target="http://cve.mitre.org" TargetMode="External"/><Relationship Id="rId48" Type="http://schemas.openxmlformats.org/officeDocument/2006/relationships/hyperlink" Target="http://www.w3.org/TR/REC-xml-names" TargetMode="External"/><Relationship Id="rId56" Type="http://schemas.openxmlformats.org/officeDocument/2006/relationships/theme" Target="theme/theme1.xml"/><Relationship Id="rId8" Type="http://schemas.openxmlformats.org/officeDocument/2006/relationships/hyperlink" Target="https://www.oasis-open.org/committees/cti/" TargetMode="External"/><Relationship Id="rId51" Type="http://schemas.openxmlformats.org/officeDocument/2006/relationships/image" Target="media/image8.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A57D5-B08C-47B0-A5A7-861AF6731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299</TotalTime>
  <Pages>25</Pages>
  <Words>6639</Words>
  <Characters>43956</Characters>
  <Application>Microsoft Office Word</Application>
  <DocSecurity>0</DocSecurity>
  <Lines>366</Lines>
  <Paragraphs>100</Paragraphs>
  <ScaleCrop>false</ScaleCrop>
  <HeadingPairs>
    <vt:vector size="2" baseType="variant">
      <vt:variant>
        <vt:lpstr>Title</vt:lpstr>
      </vt:variant>
      <vt:variant>
        <vt:i4>1</vt:i4>
      </vt:variant>
    </vt:vector>
  </HeadingPairs>
  <TitlesOfParts>
    <vt:vector size="1" baseType="lpstr">
      <vt:lpstr>CybOX Version 2.1.1 Part 1:Overview</vt:lpstr>
    </vt:vector>
  </TitlesOfParts>
  <Company/>
  <LinksUpToDate>false</LinksUpToDate>
  <CharactersWithSpaces>50495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1:Overview</dc:title>
  <dc:subject/>
  <dc:creator>OASIS Cyber Threat Intelligence (CTI) TC</dc:creator>
  <cp:keywords/>
  <dc:description>insert abstract text</dc:description>
  <cp:lastModifiedBy>Piazza, Rich</cp:lastModifiedBy>
  <cp:revision>96</cp:revision>
  <cp:lastPrinted>2011-08-05T16:21:00Z</cp:lastPrinted>
  <dcterms:created xsi:type="dcterms:W3CDTF">2015-08-27T22:11:00Z</dcterms:created>
  <dcterms:modified xsi:type="dcterms:W3CDTF">2016-05-10T17:31:00Z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